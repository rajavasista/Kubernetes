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8F2126" w14:textId="77777777" w:rsidR="006503F7" w:rsidRPr="005045C6" w:rsidRDefault="006503F7" w:rsidP="006503F7">
      <w:pPr>
        <w:pStyle w:val="Heading1"/>
        <w:pBdr>
          <w:bottom w:val="single" w:sz="6" w:space="4" w:color="EAECEF"/>
        </w:pBdr>
        <w:shd w:val="clear" w:color="auto" w:fill="FFFFFF"/>
        <w:spacing w:after="240"/>
        <w:rPr>
          <w:rFonts w:ascii="Helvetica" w:hAnsi="Helvetica"/>
          <w:b/>
          <w:bCs/>
          <w:color w:val="1F3864" w:themeColor="accent1" w:themeShade="80"/>
        </w:rPr>
      </w:pPr>
      <w:bookmarkStart w:id="0" w:name="_Toc40941513"/>
      <w:r w:rsidRPr="005045C6">
        <w:rPr>
          <w:rFonts w:ascii="Helvetica" w:hAnsi="Helvetica"/>
          <w:b/>
          <w:bCs/>
          <w:color w:val="1F3864" w:themeColor="accent1" w:themeShade="80"/>
        </w:rPr>
        <w:t xml:space="preserve">Lab </w:t>
      </w:r>
      <w:r w:rsidR="00EF4D42">
        <w:rPr>
          <w:rFonts w:ascii="Helvetica" w:hAnsi="Helvetica"/>
          <w:b/>
          <w:bCs/>
          <w:color w:val="1F3864" w:themeColor="accent1" w:themeShade="80"/>
        </w:rPr>
        <w:t>x</w:t>
      </w:r>
      <w:r>
        <w:rPr>
          <w:rFonts w:ascii="Helvetica" w:hAnsi="Helvetica"/>
          <w:b/>
          <w:bCs/>
          <w:color w:val="1F3864" w:themeColor="accent1" w:themeShade="80"/>
        </w:rPr>
        <w:t xml:space="preserve">: </w:t>
      </w:r>
      <w:bookmarkEnd w:id="0"/>
      <w:r w:rsidR="00EF4D42">
        <w:rPr>
          <w:rFonts w:ascii="Helvetica" w:hAnsi="Helvetica"/>
          <w:b/>
          <w:bCs/>
          <w:color w:val="1F3864" w:themeColor="accent1" w:themeShade="80"/>
        </w:rPr>
        <w:t>Setting up LAMP stack using kubernetes</w:t>
      </w:r>
    </w:p>
    <w:p w14:paraId="60F79947" w14:textId="77777777" w:rsidR="00EF4D42" w:rsidRPr="00A30D02" w:rsidRDefault="00EF4D42" w:rsidP="00D969D9">
      <w:pPr>
        <w:pStyle w:val="Heading2"/>
        <w:rPr>
          <w:b/>
          <w:bCs/>
        </w:rPr>
      </w:pPr>
      <w:r w:rsidRPr="00A30D02">
        <w:rPr>
          <w:b/>
          <w:bCs/>
        </w:rPr>
        <w:t>In this lab, a LAMP (Linux, Apache, MySQL, and PHP) stack will be set up using Kubernetes.</w:t>
      </w:r>
    </w:p>
    <w:p w14:paraId="15C016FB" w14:textId="77777777" w:rsidR="00EF4D42" w:rsidRDefault="00EF4D42" w:rsidP="00EF4D42">
      <w:pPr>
        <w:pStyle w:val="BodyText0"/>
        <w:spacing w:before="8"/>
        <w:rPr>
          <w:sz w:val="19"/>
        </w:rPr>
      </w:pPr>
    </w:p>
    <w:p w14:paraId="053E5B07" w14:textId="77777777" w:rsidR="00EF4D42" w:rsidRDefault="00EF4D42" w:rsidP="00EF4D42">
      <w:pPr>
        <w:pStyle w:val="BodyText0"/>
        <w:spacing w:before="2"/>
        <w:rPr>
          <w:sz w:val="19"/>
        </w:rPr>
      </w:pPr>
    </w:p>
    <w:p w14:paraId="4436C5BA" w14:textId="77777777" w:rsidR="00EF4D42" w:rsidRDefault="00EF4D42" w:rsidP="00D969D9">
      <w:pPr>
        <w:rPr>
          <w:rFonts w:ascii="Caladea"/>
          <w:b/>
          <w:sz w:val="26"/>
        </w:rPr>
      </w:pPr>
      <w:r>
        <w:rPr>
          <w:rFonts w:ascii="Caladea"/>
          <w:b/>
          <w:sz w:val="26"/>
        </w:rPr>
        <w:t>Task 1: Creating a Secret</w:t>
      </w:r>
    </w:p>
    <w:p w14:paraId="044C5487" w14:textId="77777777" w:rsidR="00EF4D42" w:rsidRPr="007677F5" w:rsidRDefault="00EF4D42" w:rsidP="00EF4D42">
      <w:pPr>
        <w:pStyle w:val="ListParagraph"/>
        <w:widowControl w:val="0"/>
        <w:numPr>
          <w:ilvl w:val="0"/>
          <w:numId w:val="36"/>
        </w:numPr>
        <w:tabs>
          <w:tab w:val="left" w:pos="1261"/>
        </w:tabs>
        <w:autoSpaceDE w:val="0"/>
        <w:autoSpaceDN w:val="0"/>
        <w:spacing w:before="256"/>
        <w:contextualSpacing w:val="0"/>
        <w:rPr>
          <w:sz w:val="24"/>
        </w:rPr>
      </w:pPr>
      <w:r>
        <w:rPr>
          <w:sz w:val="24"/>
        </w:rPr>
        <w:t>Download the secrets file from git hub and a</w:t>
      </w:r>
      <w:r w:rsidRPr="007677F5">
        <w:rPr>
          <w:sz w:val="24"/>
        </w:rPr>
        <w:t>pply the file to add the</w:t>
      </w:r>
      <w:r w:rsidRPr="007677F5">
        <w:rPr>
          <w:spacing w:val="-12"/>
          <w:sz w:val="24"/>
        </w:rPr>
        <w:t xml:space="preserve"> </w:t>
      </w:r>
      <w:r w:rsidRPr="007677F5">
        <w:rPr>
          <w:sz w:val="24"/>
        </w:rPr>
        <w:t>secret</w:t>
      </w:r>
      <w:r>
        <w:rPr>
          <w:sz w:val="24"/>
        </w:rPr>
        <w:t xml:space="preserve">: </w:t>
      </w:r>
    </w:p>
    <w:p w14:paraId="7F537E5B" w14:textId="77777777" w:rsidR="00EF4D42" w:rsidRDefault="00EF4D42" w:rsidP="00EF4D42">
      <w:pPr>
        <w:pStyle w:val="BodyText0"/>
        <w:spacing w:before="10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allowOverlap="1" wp14:anchorId="6B0F800F" wp14:editId="4CB0B649">
                <wp:simplePos x="0" y="0"/>
                <wp:positionH relativeFrom="page">
                  <wp:posOffset>1367155</wp:posOffset>
                </wp:positionH>
                <wp:positionV relativeFrom="paragraph">
                  <wp:posOffset>186690</wp:posOffset>
                </wp:positionV>
                <wp:extent cx="5020310" cy="304800"/>
                <wp:effectExtent l="12700" t="12700" r="0" b="0"/>
                <wp:wrapTopAndBottom/>
                <wp:docPr id="890" name="Group 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304800"/>
                          <a:chOff x="2153" y="294"/>
                          <a:chExt cx="7906" cy="480"/>
                        </a:xfrm>
                      </wpg:grpSpPr>
                      <wps:wsp>
                        <wps:cNvPr id="891" name="AutoShape 812"/>
                        <wps:cNvSpPr>
                          <a:spLocks/>
                        </wps:cNvSpPr>
                        <wps:spPr bwMode="auto">
                          <a:xfrm>
                            <a:off x="2152" y="293"/>
                            <a:ext cx="7906" cy="480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06"/>
                              <a:gd name="T2" fmla="+- 0 759 294"/>
                              <a:gd name="T3" fmla="*/ 759 h 480"/>
                              <a:gd name="T4" fmla="+- 0 2851 2153"/>
                              <a:gd name="T5" fmla="*/ T4 w 7906"/>
                              <a:gd name="T6" fmla="+- 0 774 294"/>
                              <a:gd name="T7" fmla="*/ 774 h 480"/>
                              <a:gd name="T8" fmla="+- 0 3060 2153"/>
                              <a:gd name="T9" fmla="*/ T8 w 7906"/>
                              <a:gd name="T10" fmla="+- 0 759 294"/>
                              <a:gd name="T11" fmla="*/ 759 h 480"/>
                              <a:gd name="T12" fmla="+- 0 3314 2153"/>
                              <a:gd name="T13" fmla="*/ T12 w 7906"/>
                              <a:gd name="T14" fmla="+- 0 774 294"/>
                              <a:gd name="T15" fmla="*/ 774 h 480"/>
                              <a:gd name="T16" fmla="+- 0 3586 2153"/>
                              <a:gd name="T17" fmla="*/ T16 w 7906"/>
                              <a:gd name="T18" fmla="+- 0 774 294"/>
                              <a:gd name="T19" fmla="*/ 774 h 480"/>
                              <a:gd name="T20" fmla="+- 0 3840 2153"/>
                              <a:gd name="T21" fmla="*/ T20 w 7906"/>
                              <a:gd name="T22" fmla="+- 0 759 294"/>
                              <a:gd name="T23" fmla="*/ 759 h 480"/>
                              <a:gd name="T24" fmla="+- 0 4214 2153"/>
                              <a:gd name="T25" fmla="*/ T24 w 7906"/>
                              <a:gd name="T26" fmla="+- 0 774 294"/>
                              <a:gd name="T27" fmla="*/ 774 h 480"/>
                              <a:gd name="T28" fmla="+- 0 4426 2153"/>
                              <a:gd name="T29" fmla="*/ T28 w 7906"/>
                              <a:gd name="T30" fmla="+- 0 759 294"/>
                              <a:gd name="T31" fmla="*/ 759 h 480"/>
                              <a:gd name="T32" fmla="+- 0 4680 2153"/>
                              <a:gd name="T33" fmla="*/ T32 w 7906"/>
                              <a:gd name="T34" fmla="+- 0 774 294"/>
                              <a:gd name="T35" fmla="*/ 774 h 480"/>
                              <a:gd name="T36" fmla="+- 0 4951 2153"/>
                              <a:gd name="T37" fmla="*/ T36 w 7906"/>
                              <a:gd name="T38" fmla="+- 0 774 294"/>
                              <a:gd name="T39" fmla="*/ 774 h 480"/>
                              <a:gd name="T40" fmla="+- 0 5206 2153"/>
                              <a:gd name="T41" fmla="*/ T40 w 7906"/>
                              <a:gd name="T42" fmla="+- 0 759 294"/>
                              <a:gd name="T43" fmla="*/ 759 h 480"/>
                              <a:gd name="T44" fmla="+- 0 5580 2153"/>
                              <a:gd name="T45" fmla="*/ T44 w 7906"/>
                              <a:gd name="T46" fmla="+- 0 774 294"/>
                              <a:gd name="T47" fmla="*/ 774 h 480"/>
                              <a:gd name="T48" fmla="+- 0 5791 2153"/>
                              <a:gd name="T49" fmla="*/ T48 w 7906"/>
                              <a:gd name="T50" fmla="+- 0 759 294"/>
                              <a:gd name="T51" fmla="*/ 759 h 480"/>
                              <a:gd name="T52" fmla="+- 0 6046 2153"/>
                              <a:gd name="T53" fmla="*/ T52 w 7906"/>
                              <a:gd name="T54" fmla="+- 0 774 294"/>
                              <a:gd name="T55" fmla="*/ 774 h 480"/>
                              <a:gd name="T56" fmla="+- 0 6314 2153"/>
                              <a:gd name="T57" fmla="*/ T56 w 7906"/>
                              <a:gd name="T58" fmla="+- 0 774 294"/>
                              <a:gd name="T59" fmla="*/ 774 h 480"/>
                              <a:gd name="T60" fmla="+- 0 6571 2153"/>
                              <a:gd name="T61" fmla="*/ T60 w 7906"/>
                              <a:gd name="T62" fmla="+- 0 759 294"/>
                              <a:gd name="T63" fmla="*/ 759 h 480"/>
                              <a:gd name="T64" fmla="+- 0 6946 2153"/>
                              <a:gd name="T65" fmla="*/ T64 w 7906"/>
                              <a:gd name="T66" fmla="+- 0 774 294"/>
                              <a:gd name="T67" fmla="*/ 774 h 480"/>
                              <a:gd name="T68" fmla="+- 0 7154 2153"/>
                              <a:gd name="T69" fmla="*/ T68 w 7906"/>
                              <a:gd name="T70" fmla="+- 0 759 294"/>
                              <a:gd name="T71" fmla="*/ 759 h 480"/>
                              <a:gd name="T72" fmla="+- 0 7411 2153"/>
                              <a:gd name="T73" fmla="*/ T72 w 7906"/>
                              <a:gd name="T74" fmla="+- 0 774 294"/>
                              <a:gd name="T75" fmla="*/ 774 h 480"/>
                              <a:gd name="T76" fmla="+- 0 7680 2153"/>
                              <a:gd name="T77" fmla="*/ T76 w 7906"/>
                              <a:gd name="T78" fmla="+- 0 774 294"/>
                              <a:gd name="T79" fmla="*/ 774 h 480"/>
                              <a:gd name="T80" fmla="+- 0 7934 2153"/>
                              <a:gd name="T81" fmla="*/ T80 w 7906"/>
                              <a:gd name="T82" fmla="+- 0 759 294"/>
                              <a:gd name="T83" fmla="*/ 759 h 480"/>
                              <a:gd name="T84" fmla="+- 0 8311 2153"/>
                              <a:gd name="T85" fmla="*/ T84 w 7906"/>
                              <a:gd name="T86" fmla="+- 0 774 294"/>
                              <a:gd name="T87" fmla="*/ 774 h 480"/>
                              <a:gd name="T88" fmla="+- 0 8520 2153"/>
                              <a:gd name="T89" fmla="*/ T88 w 7906"/>
                              <a:gd name="T90" fmla="+- 0 759 294"/>
                              <a:gd name="T91" fmla="*/ 759 h 480"/>
                              <a:gd name="T92" fmla="+- 0 8774 2153"/>
                              <a:gd name="T93" fmla="*/ T92 w 7906"/>
                              <a:gd name="T94" fmla="+- 0 774 294"/>
                              <a:gd name="T95" fmla="*/ 774 h 480"/>
                              <a:gd name="T96" fmla="+- 0 9046 2153"/>
                              <a:gd name="T97" fmla="*/ T96 w 7906"/>
                              <a:gd name="T98" fmla="+- 0 774 294"/>
                              <a:gd name="T99" fmla="*/ 774 h 480"/>
                              <a:gd name="T100" fmla="+- 0 9300 2153"/>
                              <a:gd name="T101" fmla="*/ T100 w 7906"/>
                              <a:gd name="T102" fmla="+- 0 759 294"/>
                              <a:gd name="T103" fmla="*/ 759 h 480"/>
                              <a:gd name="T104" fmla="+- 0 9674 2153"/>
                              <a:gd name="T105" fmla="*/ T104 w 7906"/>
                              <a:gd name="T106" fmla="+- 0 774 294"/>
                              <a:gd name="T107" fmla="*/ 774 h 480"/>
                              <a:gd name="T108" fmla="+- 0 9886 2153"/>
                              <a:gd name="T109" fmla="*/ T108 w 7906"/>
                              <a:gd name="T110" fmla="+- 0 759 294"/>
                              <a:gd name="T111" fmla="*/ 759 h 480"/>
                              <a:gd name="T112" fmla="+- 0 10058 2153"/>
                              <a:gd name="T113" fmla="*/ T112 w 7906"/>
                              <a:gd name="T114" fmla="+- 0 774 294"/>
                              <a:gd name="T115" fmla="*/ 774 h 480"/>
                              <a:gd name="T116" fmla="+- 0 10042 2153"/>
                              <a:gd name="T117" fmla="*/ T116 w 7906"/>
                              <a:gd name="T118" fmla="+- 0 407 294"/>
                              <a:gd name="T119" fmla="*/ 407 h 480"/>
                              <a:gd name="T120" fmla="+- 0 10049 2153"/>
                              <a:gd name="T121" fmla="*/ T120 w 7906"/>
                              <a:gd name="T122" fmla="+- 0 301 294"/>
                              <a:gd name="T123" fmla="*/ 301 h 480"/>
                              <a:gd name="T124" fmla="+- 0 10006 2153"/>
                              <a:gd name="T125" fmla="*/ T124 w 7906"/>
                              <a:gd name="T126" fmla="+- 0 308 294"/>
                              <a:gd name="T127" fmla="*/ 308 h 480"/>
                              <a:gd name="T128" fmla="+- 0 9629 2153"/>
                              <a:gd name="T129" fmla="*/ T128 w 7906"/>
                              <a:gd name="T130" fmla="+- 0 294 294"/>
                              <a:gd name="T131" fmla="*/ 294 h 480"/>
                              <a:gd name="T132" fmla="+- 0 9374 2153"/>
                              <a:gd name="T133" fmla="*/ T132 w 7906"/>
                              <a:gd name="T134" fmla="+- 0 308 294"/>
                              <a:gd name="T135" fmla="*/ 308 h 480"/>
                              <a:gd name="T136" fmla="+- 0 9166 2153"/>
                              <a:gd name="T137" fmla="*/ T136 w 7906"/>
                              <a:gd name="T138" fmla="+- 0 294 294"/>
                              <a:gd name="T139" fmla="*/ 294 h 480"/>
                              <a:gd name="T140" fmla="+- 0 8789 2153"/>
                              <a:gd name="T141" fmla="*/ T140 w 7906"/>
                              <a:gd name="T142" fmla="+- 0 308 294"/>
                              <a:gd name="T143" fmla="*/ 308 h 480"/>
                              <a:gd name="T144" fmla="+- 0 8640 2153"/>
                              <a:gd name="T145" fmla="*/ T144 w 7906"/>
                              <a:gd name="T146" fmla="+- 0 308 294"/>
                              <a:gd name="T147" fmla="*/ 308 h 480"/>
                              <a:gd name="T148" fmla="+- 0 8266 2153"/>
                              <a:gd name="T149" fmla="*/ T148 w 7906"/>
                              <a:gd name="T150" fmla="+- 0 294 294"/>
                              <a:gd name="T151" fmla="*/ 294 h 480"/>
                              <a:gd name="T152" fmla="+- 0 8009 2153"/>
                              <a:gd name="T153" fmla="*/ T152 w 7906"/>
                              <a:gd name="T154" fmla="+- 0 308 294"/>
                              <a:gd name="T155" fmla="*/ 308 h 480"/>
                              <a:gd name="T156" fmla="+- 0 7800 2153"/>
                              <a:gd name="T157" fmla="*/ T156 w 7906"/>
                              <a:gd name="T158" fmla="+- 0 294 294"/>
                              <a:gd name="T159" fmla="*/ 294 h 480"/>
                              <a:gd name="T160" fmla="+- 0 7426 2153"/>
                              <a:gd name="T161" fmla="*/ T160 w 7906"/>
                              <a:gd name="T162" fmla="+- 0 308 294"/>
                              <a:gd name="T163" fmla="*/ 308 h 480"/>
                              <a:gd name="T164" fmla="+- 0 7274 2153"/>
                              <a:gd name="T165" fmla="*/ T164 w 7906"/>
                              <a:gd name="T166" fmla="+- 0 308 294"/>
                              <a:gd name="T167" fmla="*/ 308 h 480"/>
                              <a:gd name="T168" fmla="+- 0 6900 2153"/>
                              <a:gd name="T169" fmla="*/ T168 w 7906"/>
                              <a:gd name="T170" fmla="+- 0 294 294"/>
                              <a:gd name="T171" fmla="*/ 294 h 480"/>
                              <a:gd name="T172" fmla="+- 0 6646 2153"/>
                              <a:gd name="T173" fmla="*/ T172 w 7906"/>
                              <a:gd name="T174" fmla="+- 0 308 294"/>
                              <a:gd name="T175" fmla="*/ 308 h 480"/>
                              <a:gd name="T176" fmla="+- 0 6434 2153"/>
                              <a:gd name="T177" fmla="*/ T176 w 7906"/>
                              <a:gd name="T178" fmla="+- 0 294 294"/>
                              <a:gd name="T179" fmla="*/ 294 h 480"/>
                              <a:gd name="T180" fmla="+- 0 6060 2153"/>
                              <a:gd name="T181" fmla="*/ T180 w 7906"/>
                              <a:gd name="T182" fmla="+- 0 308 294"/>
                              <a:gd name="T183" fmla="*/ 308 h 480"/>
                              <a:gd name="T184" fmla="+- 0 5909 2153"/>
                              <a:gd name="T185" fmla="*/ T184 w 7906"/>
                              <a:gd name="T186" fmla="+- 0 308 294"/>
                              <a:gd name="T187" fmla="*/ 308 h 480"/>
                              <a:gd name="T188" fmla="+- 0 5534 2153"/>
                              <a:gd name="T189" fmla="*/ T188 w 7906"/>
                              <a:gd name="T190" fmla="+- 0 294 294"/>
                              <a:gd name="T191" fmla="*/ 294 h 480"/>
                              <a:gd name="T192" fmla="+- 0 5280 2153"/>
                              <a:gd name="T193" fmla="*/ T192 w 7906"/>
                              <a:gd name="T194" fmla="+- 0 308 294"/>
                              <a:gd name="T195" fmla="*/ 308 h 480"/>
                              <a:gd name="T196" fmla="+- 0 5069 2153"/>
                              <a:gd name="T197" fmla="*/ T196 w 7906"/>
                              <a:gd name="T198" fmla="+- 0 294 294"/>
                              <a:gd name="T199" fmla="*/ 294 h 480"/>
                              <a:gd name="T200" fmla="+- 0 4694 2153"/>
                              <a:gd name="T201" fmla="*/ T200 w 7906"/>
                              <a:gd name="T202" fmla="+- 0 308 294"/>
                              <a:gd name="T203" fmla="*/ 308 h 480"/>
                              <a:gd name="T204" fmla="+- 0 4546 2153"/>
                              <a:gd name="T205" fmla="*/ T204 w 7906"/>
                              <a:gd name="T206" fmla="+- 0 308 294"/>
                              <a:gd name="T207" fmla="*/ 308 h 480"/>
                              <a:gd name="T208" fmla="+- 0 4169 2153"/>
                              <a:gd name="T209" fmla="*/ T208 w 7906"/>
                              <a:gd name="T210" fmla="+- 0 294 294"/>
                              <a:gd name="T211" fmla="*/ 294 h 480"/>
                              <a:gd name="T212" fmla="+- 0 3914 2153"/>
                              <a:gd name="T213" fmla="*/ T212 w 7906"/>
                              <a:gd name="T214" fmla="+- 0 308 294"/>
                              <a:gd name="T215" fmla="*/ 308 h 480"/>
                              <a:gd name="T216" fmla="+- 0 3706 2153"/>
                              <a:gd name="T217" fmla="*/ T216 w 7906"/>
                              <a:gd name="T218" fmla="+- 0 294 294"/>
                              <a:gd name="T219" fmla="*/ 294 h 480"/>
                              <a:gd name="T220" fmla="+- 0 3329 2153"/>
                              <a:gd name="T221" fmla="*/ T220 w 7906"/>
                              <a:gd name="T222" fmla="+- 0 308 294"/>
                              <a:gd name="T223" fmla="*/ 308 h 480"/>
                              <a:gd name="T224" fmla="+- 0 3180 2153"/>
                              <a:gd name="T225" fmla="*/ T224 w 7906"/>
                              <a:gd name="T226" fmla="+- 0 308 294"/>
                              <a:gd name="T227" fmla="*/ 308 h 480"/>
                              <a:gd name="T228" fmla="+- 0 2806 2153"/>
                              <a:gd name="T229" fmla="*/ T228 w 7906"/>
                              <a:gd name="T230" fmla="+- 0 294 294"/>
                              <a:gd name="T231" fmla="*/ 294 h 480"/>
                              <a:gd name="T232" fmla="+- 0 2549 2153"/>
                              <a:gd name="T233" fmla="*/ T232 w 7906"/>
                              <a:gd name="T234" fmla="+- 0 308 294"/>
                              <a:gd name="T235" fmla="*/ 308 h 480"/>
                              <a:gd name="T236" fmla="+- 0 2340 2153"/>
                              <a:gd name="T237" fmla="*/ T236 w 7906"/>
                              <a:gd name="T238" fmla="+- 0 294 294"/>
                              <a:gd name="T239" fmla="*/ 294 h 480"/>
                              <a:gd name="T240" fmla="+- 0 2153 2153"/>
                              <a:gd name="T241" fmla="*/ T240 w 7906"/>
                              <a:gd name="T242" fmla="+- 0 495 294"/>
                              <a:gd name="T243" fmla="*/ 495 h 480"/>
                              <a:gd name="T244" fmla="+- 0 2167 2153"/>
                              <a:gd name="T245" fmla="*/ T244 w 7906"/>
                              <a:gd name="T246" fmla="+- 0 707 294"/>
                              <a:gd name="T247" fmla="*/ 707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906" h="480">
                                <a:moveTo>
                                  <a:pt x="173" y="480"/>
                                </a:moveTo>
                                <a:lnTo>
                                  <a:pt x="113" y="480"/>
                                </a:lnTo>
                                <a:lnTo>
                                  <a:pt x="113" y="465"/>
                                </a:lnTo>
                                <a:lnTo>
                                  <a:pt x="173" y="465"/>
                                </a:lnTo>
                                <a:lnTo>
                                  <a:pt x="173" y="480"/>
                                </a:lnTo>
                                <a:close/>
                                <a:moveTo>
                                  <a:pt x="276" y="480"/>
                                </a:moveTo>
                                <a:lnTo>
                                  <a:pt x="216" y="480"/>
                                </a:lnTo>
                                <a:lnTo>
                                  <a:pt x="216" y="465"/>
                                </a:lnTo>
                                <a:lnTo>
                                  <a:pt x="276" y="465"/>
                                </a:lnTo>
                                <a:lnTo>
                                  <a:pt x="276" y="480"/>
                                </a:lnTo>
                                <a:close/>
                                <a:moveTo>
                                  <a:pt x="381" y="480"/>
                                </a:moveTo>
                                <a:lnTo>
                                  <a:pt x="321" y="480"/>
                                </a:lnTo>
                                <a:lnTo>
                                  <a:pt x="321" y="465"/>
                                </a:lnTo>
                                <a:lnTo>
                                  <a:pt x="381" y="465"/>
                                </a:lnTo>
                                <a:lnTo>
                                  <a:pt x="381" y="480"/>
                                </a:lnTo>
                                <a:close/>
                                <a:moveTo>
                                  <a:pt x="487" y="480"/>
                                </a:moveTo>
                                <a:lnTo>
                                  <a:pt x="427" y="480"/>
                                </a:lnTo>
                                <a:lnTo>
                                  <a:pt x="427" y="465"/>
                                </a:lnTo>
                                <a:lnTo>
                                  <a:pt x="487" y="465"/>
                                </a:lnTo>
                                <a:lnTo>
                                  <a:pt x="487" y="480"/>
                                </a:lnTo>
                                <a:close/>
                                <a:moveTo>
                                  <a:pt x="593" y="480"/>
                                </a:moveTo>
                                <a:lnTo>
                                  <a:pt x="533" y="480"/>
                                </a:lnTo>
                                <a:lnTo>
                                  <a:pt x="533" y="465"/>
                                </a:lnTo>
                                <a:lnTo>
                                  <a:pt x="593" y="465"/>
                                </a:lnTo>
                                <a:lnTo>
                                  <a:pt x="593" y="480"/>
                                </a:lnTo>
                                <a:close/>
                                <a:moveTo>
                                  <a:pt x="698" y="480"/>
                                </a:moveTo>
                                <a:lnTo>
                                  <a:pt x="638" y="480"/>
                                </a:lnTo>
                                <a:lnTo>
                                  <a:pt x="638" y="465"/>
                                </a:lnTo>
                                <a:lnTo>
                                  <a:pt x="698" y="465"/>
                                </a:lnTo>
                                <a:lnTo>
                                  <a:pt x="698" y="480"/>
                                </a:lnTo>
                                <a:close/>
                                <a:moveTo>
                                  <a:pt x="801" y="480"/>
                                </a:moveTo>
                                <a:lnTo>
                                  <a:pt x="741" y="480"/>
                                </a:lnTo>
                                <a:lnTo>
                                  <a:pt x="741" y="465"/>
                                </a:lnTo>
                                <a:lnTo>
                                  <a:pt x="801" y="465"/>
                                </a:lnTo>
                                <a:lnTo>
                                  <a:pt x="801" y="480"/>
                                </a:lnTo>
                                <a:close/>
                                <a:moveTo>
                                  <a:pt x="907" y="480"/>
                                </a:moveTo>
                                <a:lnTo>
                                  <a:pt x="847" y="480"/>
                                </a:lnTo>
                                <a:lnTo>
                                  <a:pt x="847" y="465"/>
                                </a:lnTo>
                                <a:lnTo>
                                  <a:pt x="907" y="465"/>
                                </a:lnTo>
                                <a:lnTo>
                                  <a:pt x="907" y="480"/>
                                </a:lnTo>
                                <a:close/>
                                <a:moveTo>
                                  <a:pt x="1013" y="480"/>
                                </a:moveTo>
                                <a:lnTo>
                                  <a:pt x="953" y="480"/>
                                </a:lnTo>
                                <a:lnTo>
                                  <a:pt x="953" y="465"/>
                                </a:lnTo>
                                <a:lnTo>
                                  <a:pt x="1013" y="465"/>
                                </a:lnTo>
                                <a:lnTo>
                                  <a:pt x="1013" y="480"/>
                                </a:lnTo>
                                <a:close/>
                                <a:moveTo>
                                  <a:pt x="1118" y="480"/>
                                </a:moveTo>
                                <a:lnTo>
                                  <a:pt x="1058" y="480"/>
                                </a:lnTo>
                                <a:lnTo>
                                  <a:pt x="1058" y="465"/>
                                </a:lnTo>
                                <a:lnTo>
                                  <a:pt x="1118" y="465"/>
                                </a:lnTo>
                                <a:lnTo>
                                  <a:pt x="1118" y="480"/>
                                </a:lnTo>
                                <a:close/>
                                <a:moveTo>
                                  <a:pt x="1221" y="480"/>
                                </a:moveTo>
                                <a:lnTo>
                                  <a:pt x="1161" y="480"/>
                                </a:lnTo>
                                <a:lnTo>
                                  <a:pt x="1161" y="465"/>
                                </a:lnTo>
                                <a:lnTo>
                                  <a:pt x="1221" y="465"/>
                                </a:lnTo>
                                <a:lnTo>
                                  <a:pt x="1221" y="480"/>
                                </a:lnTo>
                                <a:close/>
                                <a:moveTo>
                                  <a:pt x="1327" y="480"/>
                                </a:moveTo>
                                <a:lnTo>
                                  <a:pt x="1267" y="480"/>
                                </a:lnTo>
                                <a:lnTo>
                                  <a:pt x="1267" y="465"/>
                                </a:lnTo>
                                <a:lnTo>
                                  <a:pt x="1327" y="465"/>
                                </a:lnTo>
                                <a:lnTo>
                                  <a:pt x="1327" y="480"/>
                                </a:lnTo>
                                <a:close/>
                                <a:moveTo>
                                  <a:pt x="1433" y="480"/>
                                </a:moveTo>
                                <a:lnTo>
                                  <a:pt x="1373" y="480"/>
                                </a:lnTo>
                                <a:lnTo>
                                  <a:pt x="1373" y="465"/>
                                </a:lnTo>
                                <a:lnTo>
                                  <a:pt x="1433" y="465"/>
                                </a:lnTo>
                                <a:lnTo>
                                  <a:pt x="1433" y="480"/>
                                </a:lnTo>
                                <a:close/>
                                <a:moveTo>
                                  <a:pt x="1538" y="480"/>
                                </a:moveTo>
                                <a:lnTo>
                                  <a:pt x="1478" y="480"/>
                                </a:lnTo>
                                <a:lnTo>
                                  <a:pt x="1478" y="465"/>
                                </a:lnTo>
                                <a:lnTo>
                                  <a:pt x="1538" y="465"/>
                                </a:lnTo>
                                <a:lnTo>
                                  <a:pt x="1538" y="480"/>
                                </a:lnTo>
                                <a:close/>
                                <a:moveTo>
                                  <a:pt x="1641" y="480"/>
                                </a:moveTo>
                                <a:lnTo>
                                  <a:pt x="1581" y="480"/>
                                </a:lnTo>
                                <a:lnTo>
                                  <a:pt x="1581" y="465"/>
                                </a:lnTo>
                                <a:lnTo>
                                  <a:pt x="1641" y="465"/>
                                </a:lnTo>
                                <a:lnTo>
                                  <a:pt x="1641" y="480"/>
                                </a:lnTo>
                                <a:close/>
                                <a:moveTo>
                                  <a:pt x="1747" y="480"/>
                                </a:moveTo>
                                <a:lnTo>
                                  <a:pt x="1687" y="480"/>
                                </a:lnTo>
                                <a:lnTo>
                                  <a:pt x="1687" y="465"/>
                                </a:lnTo>
                                <a:lnTo>
                                  <a:pt x="1747" y="465"/>
                                </a:lnTo>
                                <a:lnTo>
                                  <a:pt x="1747" y="480"/>
                                </a:lnTo>
                                <a:close/>
                                <a:moveTo>
                                  <a:pt x="1853" y="480"/>
                                </a:moveTo>
                                <a:lnTo>
                                  <a:pt x="1793" y="480"/>
                                </a:lnTo>
                                <a:lnTo>
                                  <a:pt x="1793" y="465"/>
                                </a:lnTo>
                                <a:lnTo>
                                  <a:pt x="1853" y="465"/>
                                </a:lnTo>
                                <a:lnTo>
                                  <a:pt x="1853" y="480"/>
                                </a:lnTo>
                                <a:close/>
                                <a:moveTo>
                                  <a:pt x="1956" y="480"/>
                                </a:moveTo>
                                <a:lnTo>
                                  <a:pt x="1896" y="480"/>
                                </a:lnTo>
                                <a:lnTo>
                                  <a:pt x="1896" y="465"/>
                                </a:lnTo>
                                <a:lnTo>
                                  <a:pt x="1956" y="465"/>
                                </a:lnTo>
                                <a:lnTo>
                                  <a:pt x="1956" y="480"/>
                                </a:lnTo>
                                <a:close/>
                                <a:moveTo>
                                  <a:pt x="2061" y="480"/>
                                </a:moveTo>
                                <a:lnTo>
                                  <a:pt x="2001" y="480"/>
                                </a:lnTo>
                                <a:lnTo>
                                  <a:pt x="2001" y="465"/>
                                </a:lnTo>
                                <a:lnTo>
                                  <a:pt x="2061" y="465"/>
                                </a:lnTo>
                                <a:lnTo>
                                  <a:pt x="2061" y="480"/>
                                </a:lnTo>
                                <a:close/>
                                <a:moveTo>
                                  <a:pt x="2167" y="480"/>
                                </a:moveTo>
                                <a:lnTo>
                                  <a:pt x="2107" y="480"/>
                                </a:lnTo>
                                <a:lnTo>
                                  <a:pt x="2107" y="465"/>
                                </a:lnTo>
                                <a:lnTo>
                                  <a:pt x="2167" y="465"/>
                                </a:lnTo>
                                <a:lnTo>
                                  <a:pt x="2167" y="480"/>
                                </a:lnTo>
                                <a:close/>
                                <a:moveTo>
                                  <a:pt x="2273" y="480"/>
                                </a:moveTo>
                                <a:lnTo>
                                  <a:pt x="2213" y="480"/>
                                </a:lnTo>
                                <a:lnTo>
                                  <a:pt x="2213" y="465"/>
                                </a:lnTo>
                                <a:lnTo>
                                  <a:pt x="2273" y="465"/>
                                </a:lnTo>
                                <a:lnTo>
                                  <a:pt x="2273" y="480"/>
                                </a:lnTo>
                                <a:close/>
                                <a:moveTo>
                                  <a:pt x="2378" y="480"/>
                                </a:moveTo>
                                <a:lnTo>
                                  <a:pt x="2316" y="480"/>
                                </a:lnTo>
                                <a:lnTo>
                                  <a:pt x="2316" y="465"/>
                                </a:lnTo>
                                <a:lnTo>
                                  <a:pt x="2378" y="465"/>
                                </a:lnTo>
                                <a:lnTo>
                                  <a:pt x="2378" y="480"/>
                                </a:lnTo>
                                <a:close/>
                                <a:moveTo>
                                  <a:pt x="2481" y="480"/>
                                </a:moveTo>
                                <a:lnTo>
                                  <a:pt x="2421" y="480"/>
                                </a:lnTo>
                                <a:lnTo>
                                  <a:pt x="2421" y="465"/>
                                </a:lnTo>
                                <a:lnTo>
                                  <a:pt x="2481" y="465"/>
                                </a:lnTo>
                                <a:lnTo>
                                  <a:pt x="2481" y="480"/>
                                </a:lnTo>
                                <a:close/>
                                <a:moveTo>
                                  <a:pt x="2587" y="480"/>
                                </a:moveTo>
                                <a:lnTo>
                                  <a:pt x="2527" y="480"/>
                                </a:lnTo>
                                <a:lnTo>
                                  <a:pt x="2527" y="465"/>
                                </a:lnTo>
                                <a:lnTo>
                                  <a:pt x="2587" y="465"/>
                                </a:lnTo>
                                <a:lnTo>
                                  <a:pt x="2587" y="480"/>
                                </a:lnTo>
                                <a:close/>
                                <a:moveTo>
                                  <a:pt x="2693" y="480"/>
                                </a:moveTo>
                                <a:lnTo>
                                  <a:pt x="2633" y="480"/>
                                </a:lnTo>
                                <a:lnTo>
                                  <a:pt x="2633" y="465"/>
                                </a:lnTo>
                                <a:lnTo>
                                  <a:pt x="2693" y="465"/>
                                </a:lnTo>
                                <a:lnTo>
                                  <a:pt x="2693" y="480"/>
                                </a:lnTo>
                                <a:close/>
                                <a:moveTo>
                                  <a:pt x="2798" y="480"/>
                                </a:moveTo>
                                <a:lnTo>
                                  <a:pt x="2738" y="480"/>
                                </a:lnTo>
                                <a:lnTo>
                                  <a:pt x="2738" y="465"/>
                                </a:lnTo>
                                <a:lnTo>
                                  <a:pt x="2798" y="465"/>
                                </a:lnTo>
                                <a:lnTo>
                                  <a:pt x="2798" y="480"/>
                                </a:lnTo>
                                <a:close/>
                                <a:moveTo>
                                  <a:pt x="2901" y="480"/>
                                </a:moveTo>
                                <a:lnTo>
                                  <a:pt x="2841" y="480"/>
                                </a:lnTo>
                                <a:lnTo>
                                  <a:pt x="2841" y="465"/>
                                </a:lnTo>
                                <a:lnTo>
                                  <a:pt x="2901" y="465"/>
                                </a:lnTo>
                                <a:lnTo>
                                  <a:pt x="2901" y="480"/>
                                </a:lnTo>
                                <a:close/>
                                <a:moveTo>
                                  <a:pt x="3007" y="480"/>
                                </a:moveTo>
                                <a:lnTo>
                                  <a:pt x="2947" y="480"/>
                                </a:lnTo>
                                <a:lnTo>
                                  <a:pt x="2947" y="465"/>
                                </a:lnTo>
                                <a:lnTo>
                                  <a:pt x="3007" y="465"/>
                                </a:lnTo>
                                <a:lnTo>
                                  <a:pt x="3007" y="480"/>
                                </a:lnTo>
                                <a:close/>
                                <a:moveTo>
                                  <a:pt x="3113" y="480"/>
                                </a:moveTo>
                                <a:lnTo>
                                  <a:pt x="3053" y="480"/>
                                </a:lnTo>
                                <a:lnTo>
                                  <a:pt x="3053" y="465"/>
                                </a:lnTo>
                                <a:lnTo>
                                  <a:pt x="3113" y="465"/>
                                </a:lnTo>
                                <a:lnTo>
                                  <a:pt x="3113" y="480"/>
                                </a:lnTo>
                                <a:close/>
                                <a:moveTo>
                                  <a:pt x="3218" y="480"/>
                                </a:moveTo>
                                <a:lnTo>
                                  <a:pt x="3158" y="480"/>
                                </a:lnTo>
                                <a:lnTo>
                                  <a:pt x="3158" y="465"/>
                                </a:lnTo>
                                <a:lnTo>
                                  <a:pt x="3218" y="465"/>
                                </a:lnTo>
                                <a:lnTo>
                                  <a:pt x="3218" y="480"/>
                                </a:lnTo>
                                <a:close/>
                                <a:moveTo>
                                  <a:pt x="3321" y="480"/>
                                </a:moveTo>
                                <a:lnTo>
                                  <a:pt x="3261" y="480"/>
                                </a:lnTo>
                                <a:lnTo>
                                  <a:pt x="3261" y="465"/>
                                </a:lnTo>
                                <a:lnTo>
                                  <a:pt x="3321" y="465"/>
                                </a:lnTo>
                                <a:lnTo>
                                  <a:pt x="3321" y="480"/>
                                </a:lnTo>
                                <a:close/>
                                <a:moveTo>
                                  <a:pt x="3427" y="480"/>
                                </a:moveTo>
                                <a:lnTo>
                                  <a:pt x="3367" y="480"/>
                                </a:lnTo>
                                <a:lnTo>
                                  <a:pt x="3367" y="465"/>
                                </a:lnTo>
                                <a:lnTo>
                                  <a:pt x="3427" y="465"/>
                                </a:lnTo>
                                <a:lnTo>
                                  <a:pt x="3427" y="480"/>
                                </a:lnTo>
                                <a:close/>
                                <a:moveTo>
                                  <a:pt x="3533" y="480"/>
                                </a:moveTo>
                                <a:lnTo>
                                  <a:pt x="3473" y="480"/>
                                </a:lnTo>
                                <a:lnTo>
                                  <a:pt x="3473" y="465"/>
                                </a:lnTo>
                                <a:lnTo>
                                  <a:pt x="3533" y="465"/>
                                </a:lnTo>
                                <a:lnTo>
                                  <a:pt x="3533" y="480"/>
                                </a:lnTo>
                                <a:close/>
                                <a:moveTo>
                                  <a:pt x="3638" y="480"/>
                                </a:moveTo>
                                <a:lnTo>
                                  <a:pt x="3578" y="480"/>
                                </a:lnTo>
                                <a:lnTo>
                                  <a:pt x="3578" y="465"/>
                                </a:lnTo>
                                <a:lnTo>
                                  <a:pt x="3638" y="465"/>
                                </a:lnTo>
                                <a:lnTo>
                                  <a:pt x="3638" y="480"/>
                                </a:lnTo>
                                <a:close/>
                                <a:moveTo>
                                  <a:pt x="3741" y="480"/>
                                </a:moveTo>
                                <a:lnTo>
                                  <a:pt x="3681" y="480"/>
                                </a:lnTo>
                                <a:lnTo>
                                  <a:pt x="3681" y="465"/>
                                </a:lnTo>
                                <a:lnTo>
                                  <a:pt x="3741" y="465"/>
                                </a:lnTo>
                                <a:lnTo>
                                  <a:pt x="3741" y="480"/>
                                </a:lnTo>
                                <a:close/>
                                <a:moveTo>
                                  <a:pt x="3847" y="480"/>
                                </a:moveTo>
                                <a:lnTo>
                                  <a:pt x="3787" y="480"/>
                                </a:lnTo>
                                <a:lnTo>
                                  <a:pt x="3787" y="465"/>
                                </a:lnTo>
                                <a:lnTo>
                                  <a:pt x="3847" y="465"/>
                                </a:lnTo>
                                <a:lnTo>
                                  <a:pt x="3847" y="480"/>
                                </a:lnTo>
                                <a:close/>
                                <a:moveTo>
                                  <a:pt x="3953" y="480"/>
                                </a:moveTo>
                                <a:lnTo>
                                  <a:pt x="3893" y="480"/>
                                </a:lnTo>
                                <a:lnTo>
                                  <a:pt x="3893" y="465"/>
                                </a:lnTo>
                                <a:lnTo>
                                  <a:pt x="3953" y="465"/>
                                </a:lnTo>
                                <a:lnTo>
                                  <a:pt x="3953" y="480"/>
                                </a:lnTo>
                                <a:close/>
                                <a:moveTo>
                                  <a:pt x="4058" y="480"/>
                                </a:moveTo>
                                <a:lnTo>
                                  <a:pt x="3998" y="480"/>
                                </a:lnTo>
                                <a:lnTo>
                                  <a:pt x="3998" y="465"/>
                                </a:lnTo>
                                <a:lnTo>
                                  <a:pt x="4058" y="465"/>
                                </a:lnTo>
                                <a:lnTo>
                                  <a:pt x="4058" y="480"/>
                                </a:lnTo>
                                <a:close/>
                                <a:moveTo>
                                  <a:pt x="4161" y="480"/>
                                </a:moveTo>
                                <a:lnTo>
                                  <a:pt x="4101" y="480"/>
                                </a:lnTo>
                                <a:lnTo>
                                  <a:pt x="4101" y="465"/>
                                </a:lnTo>
                                <a:lnTo>
                                  <a:pt x="4161" y="465"/>
                                </a:lnTo>
                                <a:lnTo>
                                  <a:pt x="4161" y="480"/>
                                </a:lnTo>
                                <a:close/>
                                <a:moveTo>
                                  <a:pt x="4267" y="480"/>
                                </a:moveTo>
                                <a:lnTo>
                                  <a:pt x="4207" y="480"/>
                                </a:lnTo>
                                <a:lnTo>
                                  <a:pt x="4207" y="465"/>
                                </a:lnTo>
                                <a:lnTo>
                                  <a:pt x="4267" y="465"/>
                                </a:lnTo>
                                <a:lnTo>
                                  <a:pt x="4267" y="480"/>
                                </a:lnTo>
                                <a:close/>
                                <a:moveTo>
                                  <a:pt x="4373" y="480"/>
                                </a:moveTo>
                                <a:lnTo>
                                  <a:pt x="4313" y="480"/>
                                </a:lnTo>
                                <a:lnTo>
                                  <a:pt x="4313" y="465"/>
                                </a:lnTo>
                                <a:lnTo>
                                  <a:pt x="4373" y="465"/>
                                </a:lnTo>
                                <a:lnTo>
                                  <a:pt x="4373" y="480"/>
                                </a:lnTo>
                                <a:close/>
                                <a:moveTo>
                                  <a:pt x="4478" y="480"/>
                                </a:moveTo>
                                <a:lnTo>
                                  <a:pt x="4418" y="480"/>
                                </a:lnTo>
                                <a:lnTo>
                                  <a:pt x="4418" y="465"/>
                                </a:lnTo>
                                <a:lnTo>
                                  <a:pt x="4478" y="465"/>
                                </a:lnTo>
                                <a:lnTo>
                                  <a:pt x="4478" y="480"/>
                                </a:lnTo>
                                <a:close/>
                                <a:moveTo>
                                  <a:pt x="4581" y="480"/>
                                </a:moveTo>
                                <a:lnTo>
                                  <a:pt x="4521" y="480"/>
                                </a:lnTo>
                                <a:lnTo>
                                  <a:pt x="4521" y="465"/>
                                </a:lnTo>
                                <a:lnTo>
                                  <a:pt x="4581" y="465"/>
                                </a:lnTo>
                                <a:lnTo>
                                  <a:pt x="4581" y="480"/>
                                </a:lnTo>
                                <a:close/>
                                <a:moveTo>
                                  <a:pt x="4687" y="480"/>
                                </a:moveTo>
                                <a:lnTo>
                                  <a:pt x="4627" y="480"/>
                                </a:lnTo>
                                <a:lnTo>
                                  <a:pt x="4627" y="465"/>
                                </a:lnTo>
                                <a:lnTo>
                                  <a:pt x="4687" y="465"/>
                                </a:lnTo>
                                <a:lnTo>
                                  <a:pt x="4687" y="480"/>
                                </a:lnTo>
                                <a:close/>
                                <a:moveTo>
                                  <a:pt x="4793" y="480"/>
                                </a:moveTo>
                                <a:lnTo>
                                  <a:pt x="4733" y="480"/>
                                </a:lnTo>
                                <a:lnTo>
                                  <a:pt x="4733" y="465"/>
                                </a:lnTo>
                                <a:lnTo>
                                  <a:pt x="4793" y="465"/>
                                </a:lnTo>
                                <a:lnTo>
                                  <a:pt x="4793" y="480"/>
                                </a:lnTo>
                                <a:close/>
                                <a:moveTo>
                                  <a:pt x="4898" y="480"/>
                                </a:moveTo>
                                <a:lnTo>
                                  <a:pt x="4838" y="480"/>
                                </a:lnTo>
                                <a:lnTo>
                                  <a:pt x="4838" y="465"/>
                                </a:lnTo>
                                <a:lnTo>
                                  <a:pt x="4898" y="465"/>
                                </a:lnTo>
                                <a:lnTo>
                                  <a:pt x="4898" y="480"/>
                                </a:lnTo>
                                <a:close/>
                                <a:moveTo>
                                  <a:pt x="5001" y="480"/>
                                </a:moveTo>
                                <a:lnTo>
                                  <a:pt x="4941" y="480"/>
                                </a:lnTo>
                                <a:lnTo>
                                  <a:pt x="4941" y="465"/>
                                </a:lnTo>
                                <a:lnTo>
                                  <a:pt x="5001" y="465"/>
                                </a:lnTo>
                                <a:lnTo>
                                  <a:pt x="5001" y="480"/>
                                </a:lnTo>
                                <a:close/>
                                <a:moveTo>
                                  <a:pt x="5107" y="480"/>
                                </a:moveTo>
                                <a:lnTo>
                                  <a:pt x="5047" y="480"/>
                                </a:lnTo>
                                <a:lnTo>
                                  <a:pt x="5047" y="465"/>
                                </a:lnTo>
                                <a:lnTo>
                                  <a:pt x="5107" y="465"/>
                                </a:lnTo>
                                <a:lnTo>
                                  <a:pt x="5107" y="480"/>
                                </a:lnTo>
                                <a:close/>
                                <a:moveTo>
                                  <a:pt x="5213" y="480"/>
                                </a:moveTo>
                                <a:lnTo>
                                  <a:pt x="5153" y="480"/>
                                </a:lnTo>
                                <a:lnTo>
                                  <a:pt x="5153" y="465"/>
                                </a:lnTo>
                                <a:lnTo>
                                  <a:pt x="5213" y="465"/>
                                </a:lnTo>
                                <a:lnTo>
                                  <a:pt x="5213" y="480"/>
                                </a:lnTo>
                                <a:close/>
                                <a:moveTo>
                                  <a:pt x="5318" y="480"/>
                                </a:moveTo>
                                <a:lnTo>
                                  <a:pt x="5258" y="480"/>
                                </a:lnTo>
                                <a:lnTo>
                                  <a:pt x="5258" y="465"/>
                                </a:lnTo>
                                <a:lnTo>
                                  <a:pt x="5318" y="465"/>
                                </a:lnTo>
                                <a:lnTo>
                                  <a:pt x="5318" y="480"/>
                                </a:lnTo>
                                <a:close/>
                                <a:moveTo>
                                  <a:pt x="5421" y="480"/>
                                </a:moveTo>
                                <a:lnTo>
                                  <a:pt x="5361" y="480"/>
                                </a:lnTo>
                                <a:lnTo>
                                  <a:pt x="5361" y="465"/>
                                </a:lnTo>
                                <a:lnTo>
                                  <a:pt x="5421" y="465"/>
                                </a:lnTo>
                                <a:lnTo>
                                  <a:pt x="5421" y="480"/>
                                </a:lnTo>
                                <a:close/>
                                <a:moveTo>
                                  <a:pt x="5527" y="480"/>
                                </a:moveTo>
                                <a:lnTo>
                                  <a:pt x="5467" y="480"/>
                                </a:lnTo>
                                <a:lnTo>
                                  <a:pt x="5467" y="465"/>
                                </a:lnTo>
                                <a:lnTo>
                                  <a:pt x="5527" y="465"/>
                                </a:lnTo>
                                <a:lnTo>
                                  <a:pt x="5527" y="480"/>
                                </a:lnTo>
                                <a:close/>
                                <a:moveTo>
                                  <a:pt x="5633" y="480"/>
                                </a:moveTo>
                                <a:lnTo>
                                  <a:pt x="5573" y="480"/>
                                </a:lnTo>
                                <a:lnTo>
                                  <a:pt x="5573" y="465"/>
                                </a:lnTo>
                                <a:lnTo>
                                  <a:pt x="5633" y="465"/>
                                </a:lnTo>
                                <a:lnTo>
                                  <a:pt x="5633" y="480"/>
                                </a:lnTo>
                                <a:close/>
                                <a:moveTo>
                                  <a:pt x="5738" y="480"/>
                                </a:moveTo>
                                <a:lnTo>
                                  <a:pt x="5678" y="480"/>
                                </a:lnTo>
                                <a:lnTo>
                                  <a:pt x="5678" y="465"/>
                                </a:lnTo>
                                <a:lnTo>
                                  <a:pt x="5738" y="465"/>
                                </a:lnTo>
                                <a:lnTo>
                                  <a:pt x="5738" y="480"/>
                                </a:lnTo>
                                <a:close/>
                                <a:moveTo>
                                  <a:pt x="5841" y="480"/>
                                </a:moveTo>
                                <a:lnTo>
                                  <a:pt x="5781" y="480"/>
                                </a:lnTo>
                                <a:lnTo>
                                  <a:pt x="5781" y="465"/>
                                </a:lnTo>
                                <a:lnTo>
                                  <a:pt x="5841" y="465"/>
                                </a:lnTo>
                                <a:lnTo>
                                  <a:pt x="5841" y="480"/>
                                </a:lnTo>
                                <a:close/>
                                <a:moveTo>
                                  <a:pt x="5947" y="480"/>
                                </a:moveTo>
                                <a:lnTo>
                                  <a:pt x="5887" y="480"/>
                                </a:lnTo>
                                <a:lnTo>
                                  <a:pt x="5887" y="465"/>
                                </a:lnTo>
                                <a:lnTo>
                                  <a:pt x="5947" y="465"/>
                                </a:lnTo>
                                <a:lnTo>
                                  <a:pt x="5947" y="480"/>
                                </a:lnTo>
                                <a:close/>
                                <a:moveTo>
                                  <a:pt x="6053" y="480"/>
                                </a:moveTo>
                                <a:lnTo>
                                  <a:pt x="5993" y="480"/>
                                </a:lnTo>
                                <a:lnTo>
                                  <a:pt x="5993" y="465"/>
                                </a:lnTo>
                                <a:lnTo>
                                  <a:pt x="6053" y="465"/>
                                </a:lnTo>
                                <a:lnTo>
                                  <a:pt x="6053" y="480"/>
                                </a:lnTo>
                                <a:close/>
                                <a:moveTo>
                                  <a:pt x="6158" y="480"/>
                                </a:moveTo>
                                <a:lnTo>
                                  <a:pt x="6098" y="480"/>
                                </a:lnTo>
                                <a:lnTo>
                                  <a:pt x="6098" y="465"/>
                                </a:lnTo>
                                <a:lnTo>
                                  <a:pt x="6158" y="465"/>
                                </a:lnTo>
                                <a:lnTo>
                                  <a:pt x="6158" y="480"/>
                                </a:lnTo>
                                <a:close/>
                                <a:moveTo>
                                  <a:pt x="6261" y="480"/>
                                </a:moveTo>
                                <a:lnTo>
                                  <a:pt x="6201" y="480"/>
                                </a:lnTo>
                                <a:lnTo>
                                  <a:pt x="6201" y="465"/>
                                </a:lnTo>
                                <a:lnTo>
                                  <a:pt x="6261" y="465"/>
                                </a:lnTo>
                                <a:lnTo>
                                  <a:pt x="6261" y="480"/>
                                </a:lnTo>
                                <a:close/>
                                <a:moveTo>
                                  <a:pt x="6367" y="480"/>
                                </a:moveTo>
                                <a:lnTo>
                                  <a:pt x="6307" y="480"/>
                                </a:lnTo>
                                <a:lnTo>
                                  <a:pt x="6307" y="465"/>
                                </a:lnTo>
                                <a:lnTo>
                                  <a:pt x="6367" y="465"/>
                                </a:lnTo>
                                <a:lnTo>
                                  <a:pt x="6367" y="480"/>
                                </a:lnTo>
                                <a:close/>
                                <a:moveTo>
                                  <a:pt x="6473" y="480"/>
                                </a:moveTo>
                                <a:lnTo>
                                  <a:pt x="6413" y="480"/>
                                </a:lnTo>
                                <a:lnTo>
                                  <a:pt x="6413" y="465"/>
                                </a:lnTo>
                                <a:lnTo>
                                  <a:pt x="6473" y="465"/>
                                </a:lnTo>
                                <a:lnTo>
                                  <a:pt x="6473" y="480"/>
                                </a:lnTo>
                                <a:close/>
                                <a:moveTo>
                                  <a:pt x="6578" y="480"/>
                                </a:moveTo>
                                <a:lnTo>
                                  <a:pt x="6518" y="480"/>
                                </a:lnTo>
                                <a:lnTo>
                                  <a:pt x="6518" y="465"/>
                                </a:lnTo>
                                <a:lnTo>
                                  <a:pt x="6578" y="465"/>
                                </a:lnTo>
                                <a:lnTo>
                                  <a:pt x="6578" y="480"/>
                                </a:lnTo>
                                <a:close/>
                                <a:moveTo>
                                  <a:pt x="6681" y="480"/>
                                </a:moveTo>
                                <a:lnTo>
                                  <a:pt x="6621" y="480"/>
                                </a:lnTo>
                                <a:lnTo>
                                  <a:pt x="6621" y="465"/>
                                </a:lnTo>
                                <a:lnTo>
                                  <a:pt x="6681" y="465"/>
                                </a:lnTo>
                                <a:lnTo>
                                  <a:pt x="6681" y="480"/>
                                </a:lnTo>
                                <a:close/>
                                <a:moveTo>
                                  <a:pt x="6787" y="480"/>
                                </a:moveTo>
                                <a:lnTo>
                                  <a:pt x="6727" y="480"/>
                                </a:lnTo>
                                <a:lnTo>
                                  <a:pt x="6727" y="465"/>
                                </a:lnTo>
                                <a:lnTo>
                                  <a:pt x="6787" y="465"/>
                                </a:lnTo>
                                <a:lnTo>
                                  <a:pt x="6787" y="480"/>
                                </a:lnTo>
                                <a:close/>
                                <a:moveTo>
                                  <a:pt x="6893" y="480"/>
                                </a:moveTo>
                                <a:lnTo>
                                  <a:pt x="6833" y="480"/>
                                </a:lnTo>
                                <a:lnTo>
                                  <a:pt x="6833" y="465"/>
                                </a:lnTo>
                                <a:lnTo>
                                  <a:pt x="6893" y="465"/>
                                </a:lnTo>
                                <a:lnTo>
                                  <a:pt x="6893" y="480"/>
                                </a:lnTo>
                                <a:close/>
                                <a:moveTo>
                                  <a:pt x="6998" y="480"/>
                                </a:moveTo>
                                <a:lnTo>
                                  <a:pt x="6938" y="480"/>
                                </a:lnTo>
                                <a:lnTo>
                                  <a:pt x="6938" y="465"/>
                                </a:lnTo>
                                <a:lnTo>
                                  <a:pt x="6998" y="465"/>
                                </a:lnTo>
                                <a:lnTo>
                                  <a:pt x="6998" y="480"/>
                                </a:lnTo>
                                <a:close/>
                                <a:moveTo>
                                  <a:pt x="7101" y="480"/>
                                </a:moveTo>
                                <a:lnTo>
                                  <a:pt x="7041" y="480"/>
                                </a:lnTo>
                                <a:lnTo>
                                  <a:pt x="7041" y="465"/>
                                </a:lnTo>
                                <a:lnTo>
                                  <a:pt x="7101" y="465"/>
                                </a:lnTo>
                                <a:lnTo>
                                  <a:pt x="7101" y="480"/>
                                </a:lnTo>
                                <a:close/>
                                <a:moveTo>
                                  <a:pt x="7207" y="480"/>
                                </a:moveTo>
                                <a:lnTo>
                                  <a:pt x="7147" y="480"/>
                                </a:lnTo>
                                <a:lnTo>
                                  <a:pt x="7147" y="465"/>
                                </a:lnTo>
                                <a:lnTo>
                                  <a:pt x="7207" y="465"/>
                                </a:lnTo>
                                <a:lnTo>
                                  <a:pt x="7207" y="480"/>
                                </a:lnTo>
                                <a:close/>
                                <a:moveTo>
                                  <a:pt x="7313" y="480"/>
                                </a:moveTo>
                                <a:lnTo>
                                  <a:pt x="7253" y="480"/>
                                </a:lnTo>
                                <a:lnTo>
                                  <a:pt x="7253" y="465"/>
                                </a:lnTo>
                                <a:lnTo>
                                  <a:pt x="7313" y="465"/>
                                </a:lnTo>
                                <a:lnTo>
                                  <a:pt x="7313" y="480"/>
                                </a:lnTo>
                                <a:close/>
                                <a:moveTo>
                                  <a:pt x="7418" y="480"/>
                                </a:moveTo>
                                <a:lnTo>
                                  <a:pt x="7358" y="480"/>
                                </a:lnTo>
                                <a:lnTo>
                                  <a:pt x="7358" y="465"/>
                                </a:lnTo>
                                <a:lnTo>
                                  <a:pt x="7418" y="465"/>
                                </a:lnTo>
                                <a:lnTo>
                                  <a:pt x="7418" y="480"/>
                                </a:lnTo>
                                <a:close/>
                                <a:moveTo>
                                  <a:pt x="7521" y="480"/>
                                </a:moveTo>
                                <a:lnTo>
                                  <a:pt x="7461" y="480"/>
                                </a:lnTo>
                                <a:lnTo>
                                  <a:pt x="7461" y="465"/>
                                </a:lnTo>
                                <a:lnTo>
                                  <a:pt x="7521" y="465"/>
                                </a:lnTo>
                                <a:lnTo>
                                  <a:pt x="7521" y="480"/>
                                </a:lnTo>
                                <a:close/>
                                <a:moveTo>
                                  <a:pt x="7627" y="480"/>
                                </a:moveTo>
                                <a:lnTo>
                                  <a:pt x="7567" y="480"/>
                                </a:lnTo>
                                <a:lnTo>
                                  <a:pt x="7567" y="465"/>
                                </a:lnTo>
                                <a:lnTo>
                                  <a:pt x="7627" y="465"/>
                                </a:lnTo>
                                <a:lnTo>
                                  <a:pt x="7627" y="480"/>
                                </a:lnTo>
                                <a:close/>
                                <a:moveTo>
                                  <a:pt x="7733" y="480"/>
                                </a:moveTo>
                                <a:lnTo>
                                  <a:pt x="7673" y="480"/>
                                </a:lnTo>
                                <a:lnTo>
                                  <a:pt x="7673" y="465"/>
                                </a:lnTo>
                                <a:lnTo>
                                  <a:pt x="7733" y="465"/>
                                </a:lnTo>
                                <a:lnTo>
                                  <a:pt x="7733" y="480"/>
                                </a:lnTo>
                                <a:close/>
                                <a:moveTo>
                                  <a:pt x="7838" y="480"/>
                                </a:moveTo>
                                <a:lnTo>
                                  <a:pt x="7778" y="480"/>
                                </a:lnTo>
                                <a:lnTo>
                                  <a:pt x="7778" y="465"/>
                                </a:lnTo>
                                <a:lnTo>
                                  <a:pt x="7838" y="465"/>
                                </a:lnTo>
                                <a:lnTo>
                                  <a:pt x="7838" y="480"/>
                                </a:lnTo>
                                <a:close/>
                                <a:moveTo>
                                  <a:pt x="7905" y="480"/>
                                </a:moveTo>
                                <a:lnTo>
                                  <a:pt x="7881" y="480"/>
                                </a:lnTo>
                                <a:lnTo>
                                  <a:pt x="7881" y="465"/>
                                </a:lnTo>
                                <a:lnTo>
                                  <a:pt x="7889" y="465"/>
                                </a:lnTo>
                                <a:lnTo>
                                  <a:pt x="7889" y="427"/>
                                </a:lnTo>
                                <a:lnTo>
                                  <a:pt x="7905" y="427"/>
                                </a:lnTo>
                                <a:lnTo>
                                  <a:pt x="7905" y="480"/>
                                </a:lnTo>
                                <a:close/>
                                <a:moveTo>
                                  <a:pt x="7905" y="381"/>
                                </a:moveTo>
                                <a:lnTo>
                                  <a:pt x="7889" y="381"/>
                                </a:lnTo>
                                <a:lnTo>
                                  <a:pt x="7889" y="321"/>
                                </a:lnTo>
                                <a:lnTo>
                                  <a:pt x="7905" y="321"/>
                                </a:lnTo>
                                <a:lnTo>
                                  <a:pt x="7905" y="381"/>
                                </a:lnTo>
                                <a:close/>
                                <a:moveTo>
                                  <a:pt x="7905" y="278"/>
                                </a:moveTo>
                                <a:lnTo>
                                  <a:pt x="7889" y="278"/>
                                </a:lnTo>
                                <a:lnTo>
                                  <a:pt x="7889" y="218"/>
                                </a:lnTo>
                                <a:lnTo>
                                  <a:pt x="7905" y="218"/>
                                </a:lnTo>
                                <a:lnTo>
                                  <a:pt x="7905" y="278"/>
                                </a:lnTo>
                                <a:close/>
                                <a:moveTo>
                                  <a:pt x="7905" y="173"/>
                                </a:moveTo>
                                <a:lnTo>
                                  <a:pt x="7889" y="173"/>
                                </a:lnTo>
                                <a:lnTo>
                                  <a:pt x="7889" y="113"/>
                                </a:lnTo>
                                <a:lnTo>
                                  <a:pt x="7905" y="113"/>
                                </a:lnTo>
                                <a:lnTo>
                                  <a:pt x="7905" y="173"/>
                                </a:lnTo>
                                <a:close/>
                                <a:moveTo>
                                  <a:pt x="7898" y="14"/>
                                </a:moveTo>
                                <a:lnTo>
                                  <a:pt x="7896" y="14"/>
                                </a:lnTo>
                                <a:lnTo>
                                  <a:pt x="7896" y="0"/>
                                </a:lnTo>
                                <a:lnTo>
                                  <a:pt x="7905" y="0"/>
                                </a:lnTo>
                                <a:lnTo>
                                  <a:pt x="7905" y="7"/>
                                </a:lnTo>
                                <a:lnTo>
                                  <a:pt x="7898" y="7"/>
                                </a:lnTo>
                                <a:lnTo>
                                  <a:pt x="7898" y="14"/>
                                </a:lnTo>
                                <a:close/>
                                <a:moveTo>
                                  <a:pt x="7905" y="67"/>
                                </a:moveTo>
                                <a:lnTo>
                                  <a:pt x="7889" y="67"/>
                                </a:lnTo>
                                <a:lnTo>
                                  <a:pt x="7889" y="7"/>
                                </a:lnTo>
                                <a:lnTo>
                                  <a:pt x="7896" y="7"/>
                                </a:lnTo>
                                <a:lnTo>
                                  <a:pt x="7896" y="14"/>
                                </a:lnTo>
                                <a:lnTo>
                                  <a:pt x="7905" y="14"/>
                                </a:lnTo>
                                <a:lnTo>
                                  <a:pt x="7905" y="67"/>
                                </a:lnTo>
                                <a:close/>
                                <a:moveTo>
                                  <a:pt x="7905" y="14"/>
                                </a:moveTo>
                                <a:lnTo>
                                  <a:pt x="7898" y="14"/>
                                </a:lnTo>
                                <a:lnTo>
                                  <a:pt x="7898" y="7"/>
                                </a:lnTo>
                                <a:lnTo>
                                  <a:pt x="7905" y="7"/>
                                </a:lnTo>
                                <a:lnTo>
                                  <a:pt x="7905" y="14"/>
                                </a:lnTo>
                                <a:close/>
                                <a:moveTo>
                                  <a:pt x="7853" y="14"/>
                                </a:moveTo>
                                <a:lnTo>
                                  <a:pt x="7793" y="14"/>
                                </a:lnTo>
                                <a:lnTo>
                                  <a:pt x="7793" y="0"/>
                                </a:lnTo>
                                <a:lnTo>
                                  <a:pt x="7853" y="0"/>
                                </a:lnTo>
                                <a:lnTo>
                                  <a:pt x="7853" y="14"/>
                                </a:lnTo>
                                <a:close/>
                                <a:moveTo>
                                  <a:pt x="7747" y="14"/>
                                </a:moveTo>
                                <a:lnTo>
                                  <a:pt x="7687" y="14"/>
                                </a:lnTo>
                                <a:lnTo>
                                  <a:pt x="7687" y="0"/>
                                </a:lnTo>
                                <a:lnTo>
                                  <a:pt x="7747" y="0"/>
                                </a:lnTo>
                                <a:lnTo>
                                  <a:pt x="7747" y="14"/>
                                </a:lnTo>
                                <a:close/>
                                <a:moveTo>
                                  <a:pt x="7641" y="14"/>
                                </a:moveTo>
                                <a:lnTo>
                                  <a:pt x="7581" y="14"/>
                                </a:lnTo>
                                <a:lnTo>
                                  <a:pt x="7581" y="0"/>
                                </a:lnTo>
                                <a:lnTo>
                                  <a:pt x="7641" y="0"/>
                                </a:lnTo>
                                <a:lnTo>
                                  <a:pt x="7641" y="14"/>
                                </a:lnTo>
                                <a:close/>
                                <a:moveTo>
                                  <a:pt x="7536" y="14"/>
                                </a:moveTo>
                                <a:lnTo>
                                  <a:pt x="7476" y="14"/>
                                </a:lnTo>
                                <a:lnTo>
                                  <a:pt x="7476" y="0"/>
                                </a:lnTo>
                                <a:lnTo>
                                  <a:pt x="7536" y="0"/>
                                </a:lnTo>
                                <a:lnTo>
                                  <a:pt x="7536" y="14"/>
                                </a:lnTo>
                                <a:close/>
                                <a:moveTo>
                                  <a:pt x="7433" y="14"/>
                                </a:moveTo>
                                <a:lnTo>
                                  <a:pt x="7373" y="14"/>
                                </a:lnTo>
                                <a:lnTo>
                                  <a:pt x="7373" y="0"/>
                                </a:lnTo>
                                <a:lnTo>
                                  <a:pt x="7433" y="0"/>
                                </a:lnTo>
                                <a:lnTo>
                                  <a:pt x="7433" y="14"/>
                                </a:lnTo>
                                <a:close/>
                                <a:moveTo>
                                  <a:pt x="7327" y="14"/>
                                </a:moveTo>
                                <a:lnTo>
                                  <a:pt x="7267" y="14"/>
                                </a:lnTo>
                                <a:lnTo>
                                  <a:pt x="7267" y="0"/>
                                </a:lnTo>
                                <a:lnTo>
                                  <a:pt x="7327" y="0"/>
                                </a:lnTo>
                                <a:lnTo>
                                  <a:pt x="7327" y="14"/>
                                </a:lnTo>
                                <a:close/>
                                <a:moveTo>
                                  <a:pt x="7221" y="14"/>
                                </a:moveTo>
                                <a:lnTo>
                                  <a:pt x="7161" y="14"/>
                                </a:lnTo>
                                <a:lnTo>
                                  <a:pt x="7161" y="0"/>
                                </a:lnTo>
                                <a:lnTo>
                                  <a:pt x="7221" y="0"/>
                                </a:lnTo>
                                <a:lnTo>
                                  <a:pt x="7221" y="14"/>
                                </a:lnTo>
                                <a:close/>
                                <a:moveTo>
                                  <a:pt x="7116" y="14"/>
                                </a:moveTo>
                                <a:lnTo>
                                  <a:pt x="7056" y="14"/>
                                </a:lnTo>
                                <a:lnTo>
                                  <a:pt x="7056" y="0"/>
                                </a:lnTo>
                                <a:lnTo>
                                  <a:pt x="7116" y="0"/>
                                </a:lnTo>
                                <a:lnTo>
                                  <a:pt x="7116" y="14"/>
                                </a:lnTo>
                                <a:close/>
                                <a:moveTo>
                                  <a:pt x="7013" y="14"/>
                                </a:moveTo>
                                <a:lnTo>
                                  <a:pt x="6953" y="14"/>
                                </a:lnTo>
                                <a:lnTo>
                                  <a:pt x="6953" y="0"/>
                                </a:lnTo>
                                <a:lnTo>
                                  <a:pt x="7013" y="0"/>
                                </a:lnTo>
                                <a:lnTo>
                                  <a:pt x="7013" y="14"/>
                                </a:lnTo>
                                <a:close/>
                                <a:moveTo>
                                  <a:pt x="6907" y="14"/>
                                </a:moveTo>
                                <a:lnTo>
                                  <a:pt x="6847" y="14"/>
                                </a:lnTo>
                                <a:lnTo>
                                  <a:pt x="6847" y="0"/>
                                </a:lnTo>
                                <a:lnTo>
                                  <a:pt x="6907" y="0"/>
                                </a:lnTo>
                                <a:lnTo>
                                  <a:pt x="6907" y="14"/>
                                </a:lnTo>
                                <a:close/>
                                <a:moveTo>
                                  <a:pt x="6801" y="14"/>
                                </a:moveTo>
                                <a:lnTo>
                                  <a:pt x="6741" y="14"/>
                                </a:lnTo>
                                <a:lnTo>
                                  <a:pt x="6741" y="0"/>
                                </a:lnTo>
                                <a:lnTo>
                                  <a:pt x="6801" y="0"/>
                                </a:lnTo>
                                <a:lnTo>
                                  <a:pt x="6801" y="14"/>
                                </a:lnTo>
                                <a:close/>
                                <a:moveTo>
                                  <a:pt x="6696" y="14"/>
                                </a:moveTo>
                                <a:lnTo>
                                  <a:pt x="6636" y="14"/>
                                </a:lnTo>
                                <a:lnTo>
                                  <a:pt x="6636" y="0"/>
                                </a:lnTo>
                                <a:lnTo>
                                  <a:pt x="6696" y="0"/>
                                </a:lnTo>
                                <a:lnTo>
                                  <a:pt x="6696" y="14"/>
                                </a:lnTo>
                                <a:close/>
                                <a:moveTo>
                                  <a:pt x="6593" y="14"/>
                                </a:moveTo>
                                <a:lnTo>
                                  <a:pt x="6533" y="14"/>
                                </a:lnTo>
                                <a:lnTo>
                                  <a:pt x="6533" y="0"/>
                                </a:lnTo>
                                <a:lnTo>
                                  <a:pt x="6593" y="0"/>
                                </a:lnTo>
                                <a:lnTo>
                                  <a:pt x="6593" y="14"/>
                                </a:lnTo>
                                <a:close/>
                                <a:moveTo>
                                  <a:pt x="6487" y="14"/>
                                </a:moveTo>
                                <a:lnTo>
                                  <a:pt x="6427" y="14"/>
                                </a:lnTo>
                                <a:lnTo>
                                  <a:pt x="6427" y="0"/>
                                </a:lnTo>
                                <a:lnTo>
                                  <a:pt x="6487" y="0"/>
                                </a:lnTo>
                                <a:lnTo>
                                  <a:pt x="6487" y="14"/>
                                </a:lnTo>
                                <a:close/>
                                <a:moveTo>
                                  <a:pt x="6381" y="14"/>
                                </a:moveTo>
                                <a:lnTo>
                                  <a:pt x="6321" y="14"/>
                                </a:lnTo>
                                <a:lnTo>
                                  <a:pt x="6321" y="0"/>
                                </a:lnTo>
                                <a:lnTo>
                                  <a:pt x="6381" y="0"/>
                                </a:lnTo>
                                <a:lnTo>
                                  <a:pt x="6381" y="14"/>
                                </a:lnTo>
                                <a:close/>
                                <a:moveTo>
                                  <a:pt x="6276" y="14"/>
                                </a:moveTo>
                                <a:lnTo>
                                  <a:pt x="6216" y="14"/>
                                </a:lnTo>
                                <a:lnTo>
                                  <a:pt x="6216" y="0"/>
                                </a:lnTo>
                                <a:lnTo>
                                  <a:pt x="6276" y="0"/>
                                </a:lnTo>
                                <a:lnTo>
                                  <a:pt x="6276" y="14"/>
                                </a:lnTo>
                                <a:close/>
                                <a:moveTo>
                                  <a:pt x="6173" y="14"/>
                                </a:moveTo>
                                <a:lnTo>
                                  <a:pt x="6113" y="14"/>
                                </a:lnTo>
                                <a:lnTo>
                                  <a:pt x="6113" y="0"/>
                                </a:lnTo>
                                <a:lnTo>
                                  <a:pt x="6173" y="0"/>
                                </a:lnTo>
                                <a:lnTo>
                                  <a:pt x="6173" y="14"/>
                                </a:lnTo>
                                <a:close/>
                                <a:moveTo>
                                  <a:pt x="6067" y="14"/>
                                </a:moveTo>
                                <a:lnTo>
                                  <a:pt x="6007" y="14"/>
                                </a:lnTo>
                                <a:lnTo>
                                  <a:pt x="6007" y="0"/>
                                </a:lnTo>
                                <a:lnTo>
                                  <a:pt x="6067" y="0"/>
                                </a:lnTo>
                                <a:lnTo>
                                  <a:pt x="6067" y="14"/>
                                </a:lnTo>
                                <a:close/>
                                <a:moveTo>
                                  <a:pt x="5961" y="14"/>
                                </a:moveTo>
                                <a:lnTo>
                                  <a:pt x="5901" y="14"/>
                                </a:lnTo>
                                <a:lnTo>
                                  <a:pt x="5901" y="0"/>
                                </a:lnTo>
                                <a:lnTo>
                                  <a:pt x="5961" y="0"/>
                                </a:lnTo>
                                <a:lnTo>
                                  <a:pt x="5961" y="14"/>
                                </a:lnTo>
                                <a:close/>
                                <a:moveTo>
                                  <a:pt x="5856" y="14"/>
                                </a:moveTo>
                                <a:lnTo>
                                  <a:pt x="5796" y="14"/>
                                </a:lnTo>
                                <a:lnTo>
                                  <a:pt x="5796" y="0"/>
                                </a:lnTo>
                                <a:lnTo>
                                  <a:pt x="5856" y="0"/>
                                </a:lnTo>
                                <a:lnTo>
                                  <a:pt x="5856" y="14"/>
                                </a:lnTo>
                                <a:close/>
                                <a:moveTo>
                                  <a:pt x="5753" y="14"/>
                                </a:moveTo>
                                <a:lnTo>
                                  <a:pt x="5693" y="14"/>
                                </a:lnTo>
                                <a:lnTo>
                                  <a:pt x="5693" y="0"/>
                                </a:lnTo>
                                <a:lnTo>
                                  <a:pt x="5753" y="0"/>
                                </a:lnTo>
                                <a:lnTo>
                                  <a:pt x="5753" y="14"/>
                                </a:lnTo>
                                <a:close/>
                                <a:moveTo>
                                  <a:pt x="5647" y="14"/>
                                </a:moveTo>
                                <a:lnTo>
                                  <a:pt x="5587" y="14"/>
                                </a:lnTo>
                                <a:lnTo>
                                  <a:pt x="5587" y="0"/>
                                </a:lnTo>
                                <a:lnTo>
                                  <a:pt x="5647" y="0"/>
                                </a:lnTo>
                                <a:lnTo>
                                  <a:pt x="5647" y="14"/>
                                </a:lnTo>
                                <a:close/>
                                <a:moveTo>
                                  <a:pt x="5541" y="14"/>
                                </a:moveTo>
                                <a:lnTo>
                                  <a:pt x="5481" y="14"/>
                                </a:lnTo>
                                <a:lnTo>
                                  <a:pt x="5481" y="0"/>
                                </a:lnTo>
                                <a:lnTo>
                                  <a:pt x="5541" y="0"/>
                                </a:lnTo>
                                <a:lnTo>
                                  <a:pt x="5541" y="14"/>
                                </a:lnTo>
                                <a:close/>
                                <a:moveTo>
                                  <a:pt x="5436" y="14"/>
                                </a:moveTo>
                                <a:lnTo>
                                  <a:pt x="5376" y="14"/>
                                </a:lnTo>
                                <a:lnTo>
                                  <a:pt x="5376" y="0"/>
                                </a:lnTo>
                                <a:lnTo>
                                  <a:pt x="5436" y="0"/>
                                </a:lnTo>
                                <a:lnTo>
                                  <a:pt x="5436" y="14"/>
                                </a:lnTo>
                                <a:close/>
                                <a:moveTo>
                                  <a:pt x="5333" y="14"/>
                                </a:moveTo>
                                <a:lnTo>
                                  <a:pt x="5273" y="14"/>
                                </a:lnTo>
                                <a:lnTo>
                                  <a:pt x="5273" y="0"/>
                                </a:lnTo>
                                <a:lnTo>
                                  <a:pt x="5333" y="0"/>
                                </a:lnTo>
                                <a:lnTo>
                                  <a:pt x="5333" y="14"/>
                                </a:lnTo>
                                <a:close/>
                                <a:moveTo>
                                  <a:pt x="5227" y="14"/>
                                </a:moveTo>
                                <a:lnTo>
                                  <a:pt x="5167" y="14"/>
                                </a:lnTo>
                                <a:lnTo>
                                  <a:pt x="5167" y="0"/>
                                </a:lnTo>
                                <a:lnTo>
                                  <a:pt x="5227" y="0"/>
                                </a:lnTo>
                                <a:lnTo>
                                  <a:pt x="5227" y="14"/>
                                </a:lnTo>
                                <a:close/>
                                <a:moveTo>
                                  <a:pt x="5121" y="14"/>
                                </a:moveTo>
                                <a:lnTo>
                                  <a:pt x="5061" y="14"/>
                                </a:lnTo>
                                <a:lnTo>
                                  <a:pt x="5061" y="0"/>
                                </a:lnTo>
                                <a:lnTo>
                                  <a:pt x="5121" y="0"/>
                                </a:lnTo>
                                <a:lnTo>
                                  <a:pt x="5121" y="14"/>
                                </a:lnTo>
                                <a:close/>
                                <a:moveTo>
                                  <a:pt x="5016" y="14"/>
                                </a:moveTo>
                                <a:lnTo>
                                  <a:pt x="4956" y="14"/>
                                </a:lnTo>
                                <a:lnTo>
                                  <a:pt x="4956" y="0"/>
                                </a:lnTo>
                                <a:lnTo>
                                  <a:pt x="5016" y="0"/>
                                </a:lnTo>
                                <a:lnTo>
                                  <a:pt x="5016" y="14"/>
                                </a:lnTo>
                                <a:close/>
                                <a:moveTo>
                                  <a:pt x="4913" y="14"/>
                                </a:moveTo>
                                <a:lnTo>
                                  <a:pt x="4853" y="14"/>
                                </a:lnTo>
                                <a:lnTo>
                                  <a:pt x="4853" y="0"/>
                                </a:lnTo>
                                <a:lnTo>
                                  <a:pt x="4913" y="0"/>
                                </a:lnTo>
                                <a:lnTo>
                                  <a:pt x="4913" y="14"/>
                                </a:lnTo>
                                <a:close/>
                                <a:moveTo>
                                  <a:pt x="4807" y="14"/>
                                </a:moveTo>
                                <a:lnTo>
                                  <a:pt x="4747" y="14"/>
                                </a:lnTo>
                                <a:lnTo>
                                  <a:pt x="4747" y="0"/>
                                </a:lnTo>
                                <a:lnTo>
                                  <a:pt x="4807" y="0"/>
                                </a:lnTo>
                                <a:lnTo>
                                  <a:pt x="4807" y="14"/>
                                </a:lnTo>
                                <a:close/>
                                <a:moveTo>
                                  <a:pt x="4701" y="14"/>
                                </a:moveTo>
                                <a:lnTo>
                                  <a:pt x="4641" y="14"/>
                                </a:lnTo>
                                <a:lnTo>
                                  <a:pt x="4641" y="0"/>
                                </a:lnTo>
                                <a:lnTo>
                                  <a:pt x="4701" y="0"/>
                                </a:lnTo>
                                <a:lnTo>
                                  <a:pt x="4701" y="14"/>
                                </a:lnTo>
                                <a:close/>
                                <a:moveTo>
                                  <a:pt x="4596" y="14"/>
                                </a:moveTo>
                                <a:lnTo>
                                  <a:pt x="4536" y="14"/>
                                </a:lnTo>
                                <a:lnTo>
                                  <a:pt x="4536" y="0"/>
                                </a:lnTo>
                                <a:lnTo>
                                  <a:pt x="4596" y="0"/>
                                </a:lnTo>
                                <a:lnTo>
                                  <a:pt x="4596" y="14"/>
                                </a:lnTo>
                                <a:close/>
                                <a:moveTo>
                                  <a:pt x="4493" y="14"/>
                                </a:moveTo>
                                <a:lnTo>
                                  <a:pt x="4433" y="14"/>
                                </a:lnTo>
                                <a:lnTo>
                                  <a:pt x="4433" y="0"/>
                                </a:lnTo>
                                <a:lnTo>
                                  <a:pt x="4493" y="0"/>
                                </a:lnTo>
                                <a:lnTo>
                                  <a:pt x="4493" y="14"/>
                                </a:lnTo>
                                <a:close/>
                                <a:moveTo>
                                  <a:pt x="4387" y="14"/>
                                </a:moveTo>
                                <a:lnTo>
                                  <a:pt x="4327" y="14"/>
                                </a:lnTo>
                                <a:lnTo>
                                  <a:pt x="4327" y="0"/>
                                </a:lnTo>
                                <a:lnTo>
                                  <a:pt x="4387" y="0"/>
                                </a:lnTo>
                                <a:lnTo>
                                  <a:pt x="4387" y="14"/>
                                </a:lnTo>
                                <a:close/>
                                <a:moveTo>
                                  <a:pt x="4281" y="14"/>
                                </a:moveTo>
                                <a:lnTo>
                                  <a:pt x="4221" y="14"/>
                                </a:lnTo>
                                <a:lnTo>
                                  <a:pt x="4221" y="0"/>
                                </a:lnTo>
                                <a:lnTo>
                                  <a:pt x="4281" y="0"/>
                                </a:lnTo>
                                <a:lnTo>
                                  <a:pt x="4281" y="14"/>
                                </a:lnTo>
                                <a:close/>
                                <a:moveTo>
                                  <a:pt x="4176" y="14"/>
                                </a:moveTo>
                                <a:lnTo>
                                  <a:pt x="4116" y="14"/>
                                </a:lnTo>
                                <a:lnTo>
                                  <a:pt x="4116" y="0"/>
                                </a:lnTo>
                                <a:lnTo>
                                  <a:pt x="4176" y="0"/>
                                </a:lnTo>
                                <a:lnTo>
                                  <a:pt x="4176" y="14"/>
                                </a:lnTo>
                                <a:close/>
                                <a:moveTo>
                                  <a:pt x="4073" y="14"/>
                                </a:moveTo>
                                <a:lnTo>
                                  <a:pt x="4013" y="14"/>
                                </a:lnTo>
                                <a:lnTo>
                                  <a:pt x="4013" y="0"/>
                                </a:lnTo>
                                <a:lnTo>
                                  <a:pt x="4073" y="0"/>
                                </a:lnTo>
                                <a:lnTo>
                                  <a:pt x="4073" y="14"/>
                                </a:lnTo>
                                <a:close/>
                                <a:moveTo>
                                  <a:pt x="3967" y="14"/>
                                </a:moveTo>
                                <a:lnTo>
                                  <a:pt x="3907" y="14"/>
                                </a:lnTo>
                                <a:lnTo>
                                  <a:pt x="3907" y="0"/>
                                </a:lnTo>
                                <a:lnTo>
                                  <a:pt x="3967" y="0"/>
                                </a:lnTo>
                                <a:lnTo>
                                  <a:pt x="3967" y="14"/>
                                </a:lnTo>
                                <a:close/>
                                <a:moveTo>
                                  <a:pt x="3861" y="14"/>
                                </a:moveTo>
                                <a:lnTo>
                                  <a:pt x="3801" y="14"/>
                                </a:lnTo>
                                <a:lnTo>
                                  <a:pt x="3801" y="0"/>
                                </a:lnTo>
                                <a:lnTo>
                                  <a:pt x="3861" y="0"/>
                                </a:lnTo>
                                <a:lnTo>
                                  <a:pt x="3861" y="14"/>
                                </a:lnTo>
                                <a:close/>
                                <a:moveTo>
                                  <a:pt x="3756" y="14"/>
                                </a:moveTo>
                                <a:lnTo>
                                  <a:pt x="3696" y="14"/>
                                </a:lnTo>
                                <a:lnTo>
                                  <a:pt x="3696" y="0"/>
                                </a:lnTo>
                                <a:lnTo>
                                  <a:pt x="3756" y="0"/>
                                </a:lnTo>
                                <a:lnTo>
                                  <a:pt x="3756" y="14"/>
                                </a:lnTo>
                                <a:close/>
                                <a:moveTo>
                                  <a:pt x="3653" y="14"/>
                                </a:moveTo>
                                <a:lnTo>
                                  <a:pt x="3593" y="14"/>
                                </a:lnTo>
                                <a:lnTo>
                                  <a:pt x="3593" y="0"/>
                                </a:lnTo>
                                <a:lnTo>
                                  <a:pt x="3653" y="0"/>
                                </a:lnTo>
                                <a:lnTo>
                                  <a:pt x="3653" y="14"/>
                                </a:lnTo>
                                <a:close/>
                                <a:moveTo>
                                  <a:pt x="3547" y="14"/>
                                </a:moveTo>
                                <a:lnTo>
                                  <a:pt x="3487" y="14"/>
                                </a:lnTo>
                                <a:lnTo>
                                  <a:pt x="3487" y="0"/>
                                </a:lnTo>
                                <a:lnTo>
                                  <a:pt x="3547" y="0"/>
                                </a:lnTo>
                                <a:lnTo>
                                  <a:pt x="3547" y="14"/>
                                </a:lnTo>
                                <a:close/>
                                <a:moveTo>
                                  <a:pt x="3441" y="14"/>
                                </a:moveTo>
                                <a:lnTo>
                                  <a:pt x="3381" y="14"/>
                                </a:lnTo>
                                <a:lnTo>
                                  <a:pt x="3381" y="0"/>
                                </a:lnTo>
                                <a:lnTo>
                                  <a:pt x="3441" y="0"/>
                                </a:lnTo>
                                <a:lnTo>
                                  <a:pt x="3441" y="14"/>
                                </a:lnTo>
                                <a:close/>
                                <a:moveTo>
                                  <a:pt x="3336" y="14"/>
                                </a:moveTo>
                                <a:lnTo>
                                  <a:pt x="3276" y="14"/>
                                </a:lnTo>
                                <a:lnTo>
                                  <a:pt x="3276" y="0"/>
                                </a:lnTo>
                                <a:lnTo>
                                  <a:pt x="3336" y="0"/>
                                </a:lnTo>
                                <a:lnTo>
                                  <a:pt x="3336" y="14"/>
                                </a:lnTo>
                                <a:close/>
                                <a:moveTo>
                                  <a:pt x="3233" y="14"/>
                                </a:moveTo>
                                <a:lnTo>
                                  <a:pt x="3173" y="14"/>
                                </a:lnTo>
                                <a:lnTo>
                                  <a:pt x="3173" y="0"/>
                                </a:lnTo>
                                <a:lnTo>
                                  <a:pt x="3233" y="0"/>
                                </a:lnTo>
                                <a:lnTo>
                                  <a:pt x="3233" y="14"/>
                                </a:lnTo>
                                <a:close/>
                                <a:moveTo>
                                  <a:pt x="3127" y="14"/>
                                </a:moveTo>
                                <a:lnTo>
                                  <a:pt x="3067" y="14"/>
                                </a:lnTo>
                                <a:lnTo>
                                  <a:pt x="3067" y="0"/>
                                </a:lnTo>
                                <a:lnTo>
                                  <a:pt x="3127" y="0"/>
                                </a:lnTo>
                                <a:lnTo>
                                  <a:pt x="3127" y="14"/>
                                </a:lnTo>
                                <a:close/>
                                <a:moveTo>
                                  <a:pt x="3021" y="14"/>
                                </a:moveTo>
                                <a:lnTo>
                                  <a:pt x="2961" y="14"/>
                                </a:lnTo>
                                <a:lnTo>
                                  <a:pt x="2961" y="0"/>
                                </a:lnTo>
                                <a:lnTo>
                                  <a:pt x="3021" y="0"/>
                                </a:lnTo>
                                <a:lnTo>
                                  <a:pt x="3021" y="14"/>
                                </a:lnTo>
                                <a:close/>
                                <a:moveTo>
                                  <a:pt x="2916" y="14"/>
                                </a:moveTo>
                                <a:lnTo>
                                  <a:pt x="2856" y="14"/>
                                </a:lnTo>
                                <a:lnTo>
                                  <a:pt x="2856" y="0"/>
                                </a:lnTo>
                                <a:lnTo>
                                  <a:pt x="2916" y="0"/>
                                </a:lnTo>
                                <a:lnTo>
                                  <a:pt x="2916" y="14"/>
                                </a:lnTo>
                                <a:close/>
                                <a:moveTo>
                                  <a:pt x="2813" y="14"/>
                                </a:moveTo>
                                <a:lnTo>
                                  <a:pt x="2753" y="14"/>
                                </a:lnTo>
                                <a:lnTo>
                                  <a:pt x="2753" y="0"/>
                                </a:lnTo>
                                <a:lnTo>
                                  <a:pt x="2813" y="0"/>
                                </a:lnTo>
                                <a:lnTo>
                                  <a:pt x="2813" y="14"/>
                                </a:lnTo>
                                <a:close/>
                                <a:moveTo>
                                  <a:pt x="2707" y="14"/>
                                </a:moveTo>
                                <a:lnTo>
                                  <a:pt x="2647" y="14"/>
                                </a:lnTo>
                                <a:lnTo>
                                  <a:pt x="2647" y="0"/>
                                </a:lnTo>
                                <a:lnTo>
                                  <a:pt x="2707" y="0"/>
                                </a:lnTo>
                                <a:lnTo>
                                  <a:pt x="2707" y="14"/>
                                </a:lnTo>
                                <a:close/>
                                <a:moveTo>
                                  <a:pt x="2601" y="14"/>
                                </a:moveTo>
                                <a:lnTo>
                                  <a:pt x="2541" y="14"/>
                                </a:lnTo>
                                <a:lnTo>
                                  <a:pt x="2541" y="0"/>
                                </a:lnTo>
                                <a:lnTo>
                                  <a:pt x="2601" y="0"/>
                                </a:lnTo>
                                <a:lnTo>
                                  <a:pt x="2601" y="14"/>
                                </a:lnTo>
                                <a:close/>
                                <a:moveTo>
                                  <a:pt x="2496" y="14"/>
                                </a:moveTo>
                                <a:lnTo>
                                  <a:pt x="2436" y="14"/>
                                </a:lnTo>
                                <a:lnTo>
                                  <a:pt x="2436" y="0"/>
                                </a:lnTo>
                                <a:lnTo>
                                  <a:pt x="2496" y="0"/>
                                </a:lnTo>
                                <a:lnTo>
                                  <a:pt x="2496" y="14"/>
                                </a:lnTo>
                                <a:close/>
                                <a:moveTo>
                                  <a:pt x="2393" y="14"/>
                                </a:moveTo>
                                <a:lnTo>
                                  <a:pt x="2333" y="14"/>
                                </a:lnTo>
                                <a:lnTo>
                                  <a:pt x="2333" y="0"/>
                                </a:lnTo>
                                <a:lnTo>
                                  <a:pt x="2393" y="0"/>
                                </a:lnTo>
                                <a:lnTo>
                                  <a:pt x="2393" y="14"/>
                                </a:lnTo>
                                <a:close/>
                                <a:moveTo>
                                  <a:pt x="2287" y="14"/>
                                </a:moveTo>
                                <a:lnTo>
                                  <a:pt x="2227" y="14"/>
                                </a:lnTo>
                                <a:lnTo>
                                  <a:pt x="2227" y="0"/>
                                </a:lnTo>
                                <a:lnTo>
                                  <a:pt x="2287" y="0"/>
                                </a:lnTo>
                                <a:lnTo>
                                  <a:pt x="2287" y="14"/>
                                </a:lnTo>
                                <a:close/>
                                <a:moveTo>
                                  <a:pt x="2181" y="14"/>
                                </a:moveTo>
                                <a:lnTo>
                                  <a:pt x="2121" y="14"/>
                                </a:lnTo>
                                <a:lnTo>
                                  <a:pt x="2121" y="0"/>
                                </a:lnTo>
                                <a:lnTo>
                                  <a:pt x="2181" y="0"/>
                                </a:lnTo>
                                <a:lnTo>
                                  <a:pt x="2181" y="14"/>
                                </a:lnTo>
                                <a:close/>
                                <a:moveTo>
                                  <a:pt x="2076" y="14"/>
                                </a:moveTo>
                                <a:lnTo>
                                  <a:pt x="2016" y="14"/>
                                </a:lnTo>
                                <a:lnTo>
                                  <a:pt x="2016" y="0"/>
                                </a:lnTo>
                                <a:lnTo>
                                  <a:pt x="2076" y="0"/>
                                </a:lnTo>
                                <a:lnTo>
                                  <a:pt x="2076" y="14"/>
                                </a:lnTo>
                                <a:close/>
                                <a:moveTo>
                                  <a:pt x="1973" y="14"/>
                                </a:moveTo>
                                <a:lnTo>
                                  <a:pt x="1913" y="14"/>
                                </a:lnTo>
                                <a:lnTo>
                                  <a:pt x="1913" y="0"/>
                                </a:lnTo>
                                <a:lnTo>
                                  <a:pt x="1973" y="0"/>
                                </a:lnTo>
                                <a:lnTo>
                                  <a:pt x="1973" y="14"/>
                                </a:lnTo>
                                <a:close/>
                                <a:moveTo>
                                  <a:pt x="1867" y="14"/>
                                </a:moveTo>
                                <a:lnTo>
                                  <a:pt x="1807" y="14"/>
                                </a:lnTo>
                                <a:lnTo>
                                  <a:pt x="1807" y="0"/>
                                </a:lnTo>
                                <a:lnTo>
                                  <a:pt x="1867" y="0"/>
                                </a:lnTo>
                                <a:lnTo>
                                  <a:pt x="1867" y="14"/>
                                </a:lnTo>
                                <a:close/>
                                <a:moveTo>
                                  <a:pt x="1761" y="14"/>
                                </a:moveTo>
                                <a:lnTo>
                                  <a:pt x="1701" y="14"/>
                                </a:lnTo>
                                <a:lnTo>
                                  <a:pt x="1701" y="0"/>
                                </a:lnTo>
                                <a:lnTo>
                                  <a:pt x="1761" y="0"/>
                                </a:lnTo>
                                <a:lnTo>
                                  <a:pt x="1761" y="14"/>
                                </a:lnTo>
                                <a:close/>
                                <a:moveTo>
                                  <a:pt x="1656" y="14"/>
                                </a:moveTo>
                                <a:lnTo>
                                  <a:pt x="1596" y="14"/>
                                </a:lnTo>
                                <a:lnTo>
                                  <a:pt x="1596" y="0"/>
                                </a:lnTo>
                                <a:lnTo>
                                  <a:pt x="1656" y="0"/>
                                </a:lnTo>
                                <a:lnTo>
                                  <a:pt x="1656" y="14"/>
                                </a:lnTo>
                                <a:close/>
                                <a:moveTo>
                                  <a:pt x="1553" y="14"/>
                                </a:moveTo>
                                <a:lnTo>
                                  <a:pt x="1493" y="14"/>
                                </a:lnTo>
                                <a:lnTo>
                                  <a:pt x="1493" y="0"/>
                                </a:lnTo>
                                <a:lnTo>
                                  <a:pt x="1553" y="0"/>
                                </a:lnTo>
                                <a:lnTo>
                                  <a:pt x="1553" y="14"/>
                                </a:lnTo>
                                <a:close/>
                                <a:moveTo>
                                  <a:pt x="1447" y="14"/>
                                </a:moveTo>
                                <a:lnTo>
                                  <a:pt x="1387" y="14"/>
                                </a:lnTo>
                                <a:lnTo>
                                  <a:pt x="1387" y="0"/>
                                </a:lnTo>
                                <a:lnTo>
                                  <a:pt x="1447" y="0"/>
                                </a:lnTo>
                                <a:lnTo>
                                  <a:pt x="1447" y="14"/>
                                </a:lnTo>
                                <a:close/>
                                <a:moveTo>
                                  <a:pt x="1341" y="14"/>
                                </a:moveTo>
                                <a:lnTo>
                                  <a:pt x="1281" y="14"/>
                                </a:lnTo>
                                <a:lnTo>
                                  <a:pt x="1281" y="0"/>
                                </a:lnTo>
                                <a:lnTo>
                                  <a:pt x="1341" y="0"/>
                                </a:lnTo>
                                <a:lnTo>
                                  <a:pt x="1341" y="14"/>
                                </a:lnTo>
                                <a:close/>
                                <a:moveTo>
                                  <a:pt x="1236" y="14"/>
                                </a:moveTo>
                                <a:lnTo>
                                  <a:pt x="1176" y="14"/>
                                </a:lnTo>
                                <a:lnTo>
                                  <a:pt x="117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6" y="14"/>
                                </a:lnTo>
                                <a:close/>
                                <a:moveTo>
                                  <a:pt x="1133" y="14"/>
                                </a:moveTo>
                                <a:lnTo>
                                  <a:pt x="1073" y="14"/>
                                </a:lnTo>
                                <a:lnTo>
                                  <a:pt x="1073" y="0"/>
                                </a:lnTo>
                                <a:lnTo>
                                  <a:pt x="1133" y="0"/>
                                </a:lnTo>
                                <a:lnTo>
                                  <a:pt x="1133" y="14"/>
                                </a:lnTo>
                                <a:close/>
                                <a:moveTo>
                                  <a:pt x="1027" y="14"/>
                                </a:moveTo>
                                <a:lnTo>
                                  <a:pt x="967" y="14"/>
                                </a:lnTo>
                                <a:lnTo>
                                  <a:pt x="967" y="0"/>
                                </a:lnTo>
                                <a:lnTo>
                                  <a:pt x="1027" y="0"/>
                                </a:lnTo>
                                <a:lnTo>
                                  <a:pt x="1027" y="14"/>
                                </a:lnTo>
                                <a:close/>
                                <a:moveTo>
                                  <a:pt x="921" y="14"/>
                                </a:moveTo>
                                <a:lnTo>
                                  <a:pt x="861" y="14"/>
                                </a:lnTo>
                                <a:lnTo>
                                  <a:pt x="861" y="0"/>
                                </a:lnTo>
                                <a:lnTo>
                                  <a:pt x="921" y="0"/>
                                </a:lnTo>
                                <a:lnTo>
                                  <a:pt x="921" y="14"/>
                                </a:lnTo>
                                <a:close/>
                                <a:moveTo>
                                  <a:pt x="816" y="14"/>
                                </a:moveTo>
                                <a:lnTo>
                                  <a:pt x="756" y="14"/>
                                </a:lnTo>
                                <a:lnTo>
                                  <a:pt x="756" y="0"/>
                                </a:lnTo>
                                <a:lnTo>
                                  <a:pt x="816" y="0"/>
                                </a:lnTo>
                                <a:lnTo>
                                  <a:pt x="816" y="14"/>
                                </a:lnTo>
                                <a:close/>
                                <a:moveTo>
                                  <a:pt x="713" y="14"/>
                                </a:moveTo>
                                <a:lnTo>
                                  <a:pt x="653" y="14"/>
                                </a:lnTo>
                                <a:lnTo>
                                  <a:pt x="653" y="0"/>
                                </a:lnTo>
                                <a:lnTo>
                                  <a:pt x="713" y="0"/>
                                </a:lnTo>
                                <a:lnTo>
                                  <a:pt x="713" y="14"/>
                                </a:lnTo>
                                <a:close/>
                                <a:moveTo>
                                  <a:pt x="607" y="14"/>
                                </a:moveTo>
                                <a:lnTo>
                                  <a:pt x="547" y="14"/>
                                </a:lnTo>
                                <a:lnTo>
                                  <a:pt x="547" y="0"/>
                                </a:lnTo>
                                <a:lnTo>
                                  <a:pt x="607" y="0"/>
                                </a:lnTo>
                                <a:lnTo>
                                  <a:pt x="607" y="14"/>
                                </a:lnTo>
                                <a:close/>
                                <a:moveTo>
                                  <a:pt x="501" y="14"/>
                                </a:moveTo>
                                <a:lnTo>
                                  <a:pt x="441" y="14"/>
                                </a:lnTo>
                                <a:lnTo>
                                  <a:pt x="441" y="0"/>
                                </a:lnTo>
                                <a:lnTo>
                                  <a:pt x="501" y="0"/>
                                </a:lnTo>
                                <a:lnTo>
                                  <a:pt x="501" y="14"/>
                                </a:lnTo>
                                <a:close/>
                                <a:moveTo>
                                  <a:pt x="396" y="14"/>
                                </a:moveTo>
                                <a:lnTo>
                                  <a:pt x="336" y="14"/>
                                </a:lnTo>
                                <a:lnTo>
                                  <a:pt x="336" y="0"/>
                                </a:lnTo>
                                <a:lnTo>
                                  <a:pt x="396" y="0"/>
                                </a:lnTo>
                                <a:lnTo>
                                  <a:pt x="396" y="14"/>
                                </a:lnTo>
                                <a:close/>
                                <a:moveTo>
                                  <a:pt x="293" y="14"/>
                                </a:moveTo>
                                <a:lnTo>
                                  <a:pt x="233" y="14"/>
                                </a:lnTo>
                                <a:lnTo>
                                  <a:pt x="233" y="0"/>
                                </a:lnTo>
                                <a:lnTo>
                                  <a:pt x="293" y="0"/>
                                </a:lnTo>
                                <a:lnTo>
                                  <a:pt x="293" y="14"/>
                                </a:lnTo>
                                <a:close/>
                                <a:moveTo>
                                  <a:pt x="187" y="14"/>
                                </a:moveTo>
                                <a:lnTo>
                                  <a:pt x="127" y="14"/>
                                </a:lnTo>
                                <a:lnTo>
                                  <a:pt x="127" y="0"/>
                                </a:lnTo>
                                <a:lnTo>
                                  <a:pt x="187" y="0"/>
                                </a:lnTo>
                                <a:lnTo>
                                  <a:pt x="187" y="14"/>
                                </a:lnTo>
                                <a:close/>
                                <a:moveTo>
                                  <a:pt x="81" y="14"/>
                                </a:moveTo>
                                <a:lnTo>
                                  <a:pt x="21" y="14"/>
                                </a:lnTo>
                                <a:lnTo>
                                  <a:pt x="21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4"/>
                                </a:lnTo>
                                <a:close/>
                                <a:moveTo>
                                  <a:pt x="14" y="98"/>
                                </a:moveTo>
                                <a:lnTo>
                                  <a:pt x="0" y="98"/>
                                </a:lnTo>
                                <a:lnTo>
                                  <a:pt x="0" y="38"/>
                                </a:lnTo>
                                <a:lnTo>
                                  <a:pt x="14" y="38"/>
                                </a:lnTo>
                                <a:lnTo>
                                  <a:pt x="14" y="98"/>
                                </a:lnTo>
                                <a:close/>
                                <a:moveTo>
                                  <a:pt x="14" y="201"/>
                                </a:moveTo>
                                <a:lnTo>
                                  <a:pt x="0" y="201"/>
                                </a:lnTo>
                                <a:lnTo>
                                  <a:pt x="0" y="141"/>
                                </a:lnTo>
                                <a:lnTo>
                                  <a:pt x="14" y="141"/>
                                </a:lnTo>
                                <a:lnTo>
                                  <a:pt x="14" y="201"/>
                                </a:lnTo>
                                <a:close/>
                                <a:moveTo>
                                  <a:pt x="14" y="307"/>
                                </a:moveTo>
                                <a:lnTo>
                                  <a:pt x="0" y="307"/>
                                </a:lnTo>
                                <a:lnTo>
                                  <a:pt x="0" y="247"/>
                                </a:lnTo>
                                <a:lnTo>
                                  <a:pt x="14" y="247"/>
                                </a:lnTo>
                                <a:lnTo>
                                  <a:pt x="14" y="307"/>
                                </a:lnTo>
                                <a:close/>
                                <a:moveTo>
                                  <a:pt x="14" y="413"/>
                                </a:moveTo>
                                <a:lnTo>
                                  <a:pt x="0" y="413"/>
                                </a:lnTo>
                                <a:lnTo>
                                  <a:pt x="0" y="353"/>
                                </a:lnTo>
                                <a:lnTo>
                                  <a:pt x="14" y="353"/>
                                </a:lnTo>
                                <a:lnTo>
                                  <a:pt x="14" y="413"/>
                                </a:lnTo>
                                <a:close/>
                                <a:moveTo>
                                  <a:pt x="67" y="480"/>
                                </a:moveTo>
                                <a:lnTo>
                                  <a:pt x="0" y="480"/>
                                </a:lnTo>
                                <a:lnTo>
                                  <a:pt x="0" y="458"/>
                                </a:lnTo>
                                <a:lnTo>
                                  <a:pt x="14" y="458"/>
                                </a:lnTo>
                                <a:lnTo>
                                  <a:pt x="14" y="465"/>
                                </a:lnTo>
                                <a:lnTo>
                                  <a:pt x="67" y="465"/>
                                </a:lnTo>
                                <a:lnTo>
                                  <a:pt x="67" y="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" name="Text Box 811"/>
                        <wps:cNvSpPr txBox="1">
                          <a:spLocks/>
                        </wps:cNvSpPr>
                        <wps:spPr bwMode="auto">
                          <a:xfrm>
                            <a:off x="2152" y="293"/>
                            <a:ext cx="7906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42DF09" w14:textId="77777777" w:rsidR="00EF4D42" w:rsidRDefault="00EF4D42" w:rsidP="00EF4D42">
                              <w:pPr>
                                <w:spacing w:before="88"/>
                                <w:ind w:left="158"/>
                              </w:pPr>
                              <w:r>
                                <w:t xml:space="preserve">$ kubectl create -f </w:t>
                              </w:r>
                              <w:proofErr w:type="spellStart"/>
                              <w:r>
                                <w:t>secrets.yaml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DC359C" id="Group 810" o:spid="_x0000_s1026" style="position:absolute;margin-left:107.65pt;margin-top:14.7pt;width:395.3pt;height:24pt;z-index:-251653120;mso-wrap-distance-left:0;mso-wrap-distance-right:0;mso-position-horizontal-relative:page" coordorigin="2153,294" coordsize="7906,4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">
                <v:shape id="AutoShape 812" o:spid="_x0000_s1027" style="position:absolute;left:2152;top:293;width:7906;height:480;visibility:visible;mso-wrap-style:square;v-text-anchor:top" coordsize="7906,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" path="m173,480r-60,l113,465r60,l173,480xm276,480r-60,l216,465r60,l276,480xm381,480r-60,l321,465r60,l381,480xm487,480r-60,l427,465r60,l487,480xm593,480r-60,l533,465r60,l593,480xm698,480r-60,l638,465r60,l698,480xm801,480r-60,l741,465r60,l801,480xm907,480r-60,l847,465r60,l907,480xm1013,480r-60,l953,465r60,l1013,480xm1118,480r-60,l1058,465r60,l1118,480xm1221,480r-60,l1161,465r60,l1221,480xm1327,480r-60,l1267,465r60,l1327,480xm1433,480r-60,l1373,465r60,l1433,480xm1538,480r-60,l1478,465r60,l1538,480xm1641,480r-60,l1581,465r60,l1641,480xm1747,480r-60,l1687,465r60,l1747,480xm1853,480r-60,l1793,465r60,l1853,480xm1956,480r-60,l1896,465r60,l1956,480xm2061,480r-60,l2001,465r60,l2061,480xm2167,480r-60,l2107,465r60,l2167,480xm2273,480r-60,l2213,465r60,l2273,480xm2378,480r-62,l2316,465r62,l2378,480xm2481,480r-60,l2421,465r60,l2481,480xm2587,480r-60,l2527,465r60,l2587,480xm2693,480r-60,l2633,465r60,l2693,480xm2798,480r-60,l2738,465r60,l2798,480xm2901,480r-60,l2841,465r60,l2901,480xm3007,480r-60,l2947,465r60,l3007,480xm3113,480r-60,l3053,465r60,l3113,480xm3218,480r-60,l3158,465r60,l3218,480xm3321,480r-60,l3261,465r60,l3321,480xm3427,480r-60,l3367,465r60,l3427,480xm3533,480r-60,l3473,465r60,l3533,480xm3638,480r-60,l3578,465r60,l3638,480xm3741,480r-60,l3681,465r60,l3741,480xm3847,480r-60,l3787,465r60,l3847,480xm3953,480r-60,l3893,465r60,l3953,480xm4058,480r-60,l3998,465r60,l4058,480xm4161,480r-60,l4101,465r60,l4161,480xm4267,480r-60,l4207,465r60,l4267,480xm4373,480r-60,l4313,465r60,l4373,480xm4478,480r-60,l4418,465r60,l4478,480xm4581,480r-60,l4521,465r60,l4581,480xm4687,480r-60,l4627,465r60,l4687,480xm4793,480r-60,l4733,465r60,l4793,480xm4898,480r-60,l4838,465r60,l4898,480xm5001,480r-60,l4941,465r60,l5001,480xm5107,480r-60,l5047,465r60,l5107,480xm5213,480r-60,l5153,465r60,l5213,480xm5318,480r-60,l5258,465r60,l5318,480xm5421,480r-60,l5361,465r60,l5421,480xm5527,480r-60,l5467,465r60,l5527,480xm5633,480r-60,l5573,465r60,l5633,480xm5738,480r-60,l5678,465r60,l5738,480xm5841,480r-60,l5781,465r60,l5841,480xm5947,480r-60,l5887,465r60,l5947,480xm6053,480r-60,l5993,465r60,l6053,480xm6158,480r-60,l6098,465r60,l6158,480xm6261,480r-60,l6201,465r60,l6261,480xm6367,480r-60,l6307,465r60,l6367,480xm6473,480r-60,l6413,465r60,l6473,480xm6578,480r-60,l6518,465r60,l6578,480xm6681,480r-60,l6621,465r60,l6681,480xm6787,480r-60,l6727,465r60,l6787,480xm6893,480r-60,l6833,465r60,l6893,480xm6998,480r-60,l6938,465r60,l6998,480xm7101,480r-60,l7041,465r60,l7101,480xm7207,480r-60,l7147,465r60,l7207,480xm7313,480r-60,l7253,465r60,l7313,480xm7418,480r-60,l7358,465r60,l7418,480xm7521,480r-60,l7461,465r60,l7521,480xm7627,480r-60,l7567,465r60,l7627,480xm7733,480r-60,l7673,465r60,l7733,480xm7838,480r-60,l7778,465r60,l7838,480xm7905,480r-24,l7881,465r8,l7889,427r16,l7905,480xm7905,381r-16,l7889,321r16,l7905,381xm7905,278r-16,l7889,218r16,l7905,278xm7905,173r-16,l7889,113r16,l7905,173xm7898,14r-2,l7896,r9,l7905,7r-7,l7898,14xm7905,67r-16,l7889,7r7,l7896,14r9,l7905,67xm7905,14r-7,l7898,7r7,l7905,14xm7853,14r-60,l7793,r60,l7853,14xm7747,14r-60,l7687,r60,l7747,14xm7641,14r-60,l7581,r60,l7641,14xm7536,14r-60,l7476,r60,l7536,14xm7433,14r-60,l7373,r60,l7433,14xm7327,14r-60,l7267,r60,l7327,14xm7221,14r-60,l7161,r60,l7221,14xm7116,14r-60,l7056,r60,l7116,14xm7013,14r-60,l6953,r60,l7013,14xm6907,14r-60,l6847,r60,l6907,14xm6801,14r-60,l6741,r60,l6801,14xm6696,14r-60,l6636,r60,l6696,14xm6593,14r-60,l6533,r60,l6593,14xm6487,14r-60,l6427,r60,l6487,14xm6381,14r-60,l6321,r60,l6381,14xm6276,14r-60,l6216,r60,l6276,14xm6173,14r-60,l6113,r60,l6173,14xm6067,14r-60,l6007,r60,l6067,14xm5961,14r-60,l5901,r60,l5961,14xm5856,14r-60,l5796,r60,l5856,14xm5753,14r-60,l5693,r60,l5753,14xm5647,14r-60,l5587,r60,l5647,14xm5541,14r-60,l5481,r60,l5541,14xm5436,14r-60,l5376,r60,l5436,14xm5333,14r-60,l5273,r60,l5333,14xm5227,14r-60,l5167,r60,l5227,14xm5121,14r-60,l5061,r60,l5121,14xm5016,14r-60,l4956,r60,l5016,14xm4913,14r-60,l4853,r60,l4913,14xm4807,14r-60,l4747,r60,l4807,14xm4701,14r-60,l4641,r60,l4701,14xm4596,14r-60,l4536,r60,l4596,14xm4493,14r-60,l4433,r60,l4493,14xm4387,14r-60,l4327,r60,l4387,14xm4281,14r-60,l4221,r60,l4281,14xm4176,14r-60,l4116,r60,l4176,14xm4073,14r-60,l4013,r60,l4073,14xm3967,14r-60,l3907,r60,l3967,14xm3861,14r-60,l3801,r60,l3861,14xm3756,14r-60,l3696,r60,l3756,14xm3653,14r-60,l3593,r60,l3653,14xm3547,14r-60,l3487,r60,l3547,14xm3441,14r-60,l3381,r60,l3441,14xm3336,14r-60,l3276,r60,l3336,14xm3233,14r-60,l3173,r60,l3233,14xm3127,14r-60,l3067,r60,l3127,14xm3021,14r-60,l2961,r60,l3021,14xm2916,14r-60,l2856,r60,l2916,14xm2813,14r-60,l2753,r60,l2813,14xm2707,14r-60,l2647,r60,l2707,14xm2601,14r-60,l2541,r60,l2601,14xm2496,14r-60,l2436,r60,l2496,14xm2393,14r-60,l2333,r60,l2393,14xm2287,14r-60,l2227,r60,l2287,14xm2181,14r-60,l2121,r60,l2181,14xm2076,14r-60,l2016,r60,l2076,14xm1973,14r-60,l1913,r60,l1973,14xm1867,14r-60,l1807,r60,l1867,14xm1761,14r-60,l1701,r60,l1761,14xm1656,14r-60,l1596,r60,l1656,14xm1553,14r-60,l1493,r60,l1553,14xm1447,14r-60,l1387,r60,l1447,14xm1341,14r-60,l1281,r60,l1341,14xm1236,14r-60,l1176,r60,l1236,14xm1133,14r-60,l1073,r60,l1133,14xm1027,14r-60,l967,r60,l1027,14xm921,14r-60,l861,r60,l921,14xm816,14r-60,l756,r60,l816,14xm713,14r-60,l653,r60,l713,14xm607,14r-60,l547,r60,l607,14xm501,14r-60,l441,r60,l501,14xm396,14r-60,l336,r60,l396,14xm293,14r-60,l233,r60,l293,14xm187,14r-60,l127,r60,l187,14xm81,14r-60,l21,,81,r,14xm14,98l,98,,38r14,l14,98xm14,201l,201,,141r14,l14,201xm14,307l,307,,247r14,l14,307xm14,413l,413,,353r14,l14,413xm67,480l,480,,458r14,l14,465r53,l67,480xe" fillcolor="black" stroked="f">
                  <v:path arrowok="t" o:connecttype="custom" o:connectlocs="321,759;698,774;907,759;1161,774;1433,774;1687,759;2061,774;2273,759;2527,774;2798,774;3053,759;3427,774;3638,759;3893,774;4161,774;4418,759;4793,774;5001,759;5258,774;5527,774;5781,759;6158,774;6367,759;6621,774;6893,774;7147,759;7521,774;7733,759;7905,774;7889,407;7896,301;7853,308;7476,294;7221,308;7013,294;6636,308;6487,308;6113,294;5856,308;5647,294;5273,308;5121,308;4747,294;4493,308;4281,294;3907,308;3756,308;3381,294;3127,308;2916,294;2541,308;2393,308;2016,294;1761,308;1553,294;1176,308;1027,308;653,294;396,308;187,294;0,495;14,707" o:connectangles="0,0,0,0,0,0,0,0,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11" o:spid="_x0000_s1028" type="#_x0000_t202" style="position:absolute;left:2152;top:293;width:7906;height: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EF4D42" w:rsidRDefault="00EF4D42" w:rsidP="00EF4D42">
                        <w:pPr>
                          <w:spacing w:before="88"/>
                          <w:ind w:left="158"/>
                        </w:pPr>
                        <w:r>
                          <w:t xml:space="preserve">$ kubectl create -f </w:t>
                        </w:r>
                        <w:proofErr w:type="spellStart"/>
                        <w:r>
                          <w:t>secrets.yaml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1" locked="0" layoutInCell="1" allowOverlap="1" wp14:anchorId="324DEBA8" wp14:editId="72565D67">
                <wp:simplePos x="0" y="0"/>
                <wp:positionH relativeFrom="page">
                  <wp:posOffset>1380490</wp:posOffset>
                </wp:positionH>
                <wp:positionV relativeFrom="paragraph">
                  <wp:posOffset>723265</wp:posOffset>
                </wp:positionV>
                <wp:extent cx="5036820" cy="614680"/>
                <wp:effectExtent l="0" t="0" r="0" b="0"/>
                <wp:wrapTopAndBottom/>
                <wp:docPr id="88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6820" cy="614680"/>
                          <a:chOff x="2174" y="1139"/>
                          <a:chExt cx="7932" cy="968"/>
                        </a:xfrm>
                      </wpg:grpSpPr>
                      <pic:pic xmlns:pic="http://schemas.openxmlformats.org/drawingml/2006/picture">
                        <pic:nvPicPr>
                          <pic:cNvPr id="888" name="Picture 809"/>
                          <pic:cNvPicPr>
                            <a:picLocks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153"/>
                            <a:ext cx="7906" cy="9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9" name="Freeform 808"/>
                        <wps:cNvSpPr>
                          <a:spLocks/>
                        </wps:cNvSpPr>
                        <wps:spPr bwMode="auto">
                          <a:xfrm>
                            <a:off x="2174" y="1138"/>
                            <a:ext cx="7933" cy="968"/>
                          </a:xfrm>
                          <a:custGeom>
                            <a:avLst/>
                            <a:gdLst>
                              <a:gd name="T0" fmla="+- 0 10106 2174"/>
                              <a:gd name="T1" fmla="*/ T0 w 7933"/>
                              <a:gd name="T2" fmla="+- 0 1139 1139"/>
                              <a:gd name="T3" fmla="*/ 1139 h 968"/>
                              <a:gd name="T4" fmla="+- 0 10092 2174"/>
                              <a:gd name="T5" fmla="*/ T4 w 7933"/>
                              <a:gd name="T6" fmla="+- 0 1139 1139"/>
                              <a:gd name="T7" fmla="*/ 1139 h 968"/>
                              <a:gd name="T8" fmla="+- 0 10092 2174"/>
                              <a:gd name="T9" fmla="*/ T8 w 7933"/>
                              <a:gd name="T10" fmla="+- 0 1155 1139"/>
                              <a:gd name="T11" fmla="*/ 1155 h 968"/>
                              <a:gd name="T12" fmla="+- 0 10092 2174"/>
                              <a:gd name="T13" fmla="*/ T12 w 7933"/>
                              <a:gd name="T14" fmla="+- 0 2091 1139"/>
                              <a:gd name="T15" fmla="*/ 2091 h 968"/>
                              <a:gd name="T16" fmla="+- 0 2189 2174"/>
                              <a:gd name="T17" fmla="*/ T16 w 7933"/>
                              <a:gd name="T18" fmla="+- 0 2091 1139"/>
                              <a:gd name="T19" fmla="*/ 2091 h 968"/>
                              <a:gd name="T20" fmla="+- 0 2189 2174"/>
                              <a:gd name="T21" fmla="*/ T20 w 7933"/>
                              <a:gd name="T22" fmla="+- 0 2091 1139"/>
                              <a:gd name="T23" fmla="*/ 2091 h 968"/>
                              <a:gd name="T24" fmla="+- 0 2182 2174"/>
                              <a:gd name="T25" fmla="*/ T24 w 7933"/>
                              <a:gd name="T26" fmla="+- 0 2091 1139"/>
                              <a:gd name="T27" fmla="*/ 2091 h 968"/>
                              <a:gd name="T28" fmla="+- 0 2182 2174"/>
                              <a:gd name="T29" fmla="*/ T28 w 7933"/>
                              <a:gd name="T30" fmla="+- 0 2091 1139"/>
                              <a:gd name="T31" fmla="*/ 2091 h 968"/>
                              <a:gd name="T32" fmla="+- 0 2189 2174"/>
                              <a:gd name="T33" fmla="*/ T32 w 7933"/>
                              <a:gd name="T34" fmla="+- 0 2091 1139"/>
                              <a:gd name="T35" fmla="*/ 2091 h 968"/>
                              <a:gd name="T36" fmla="+- 0 2189 2174"/>
                              <a:gd name="T37" fmla="*/ T36 w 7933"/>
                              <a:gd name="T38" fmla="+- 0 1155 1139"/>
                              <a:gd name="T39" fmla="*/ 1155 h 968"/>
                              <a:gd name="T40" fmla="+- 0 10092 2174"/>
                              <a:gd name="T41" fmla="*/ T40 w 7933"/>
                              <a:gd name="T42" fmla="+- 0 1155 1139"/>
                              <a:gd name="T43" fmla="*/ 1155 h 968"/>
                              <a:gd name="T44" fmla="+- 0 10092 2174"/>
                              <a:gd name="T45" fmla="*/ T44 w 7933"/>
                              <a:gd name="T46" fmla="+- 0 1139 1139"/>
                              <a:gd name="T47" fmla="*/ 1139 h 968"/>
                              <a:gd name="T48" fmla="+- 0 2174 2174"/>
                              <a:gd name="T49" fmla="*/ T48 w 7933"/>
                              <a:gd name="T50" fmla="+- 0 1139 1139"/>
                              <a:gd name="T51" fmla="*/ 1139 h 968"/>
                              <a:gd name="T52" fmla="+- 0 2174 2174"/>
                              <a:gd name="T53" fmla="*/ T52 w 7933"/>
                              <a:gd name="T54" fmla="+- 0 1155 1139"/>
                              <a:gd name="T55" fmla="*/ 1155 h 968"/>
                              <a:gd name="T56" fmla="+- 0 2174 2174"/>
                              <a:gd name="T57" fmla="*/ T56 w 7933"/>
                              <a:gd name="T58" fmla="+- 0 2091 1139"/>
                              <a:gd name="T59" fmla="*/ 2091 h 968"/>
                              <a:gd name="T60" fmla="+- 0 2174 2174"/>
                              <a:gd name="T61" fmla="*/ T60 w 7933"/>
                              <a:gd name="T62" fmla="+- 0 2099 1139"/>
                              <a:gd name="T63" fmla="*/ 2099 h 968"/>
                              <a:gd name="T64" fmla="+- 0 2174 2174"/>
                              <a:gd name="T65" fmla="*/ T64 w 7933"/>
                              <a:gd name="T66" fmla="+- 0 2107 1139"/>
                              <a:gd name="T67" fmla="*/ 2107 h 968"/>
                              <a:gd name="T68" fmla="+- 0 10106 2174"/>
                              <a:gd name="T69" fmla="*/ T68 w 7933"/>
                              <a:gd name="T70" fmla="+- 0 2107 1139"/>
                              <a:gd name="T71" fmla="*/ 2107 h 968"/>
                              <a:gd name="T72" fmla="+- 0 10106 2174"/>
                              <a:gd name="T73" fmla="*/ T72 w 7933"/>
                              <a:gd name="T74" fmla="+- 0 2099 1139"/>
                              <a:gd name="T75" fmla="*/ 2099 h 968"/>
                              <a:gd name="T76" fmla="+- 0 10106 2174"/>
                              <a:gd name="T77" fmla="*/ T76 w 7933"/>
                              <a:gd name="T78" fmla="+- 0 2091 1139"/>
                              <a:gd name="T79" fmla="*/ 2091 h 968"/>
                              <a:gd name="T80" fmla="+- 0 10106 2174"/>
                              <a:gd name="T81" fmla="*/ T80 w 7933"/>
                              <a:gd name="T82" fmla="+- 0 1155 1139"/>
                              <a:gd name="T83" fmla="*/ 1155 h 968"/>
                              <a:gd name="T84" fmla="+- 0 10106 2174"/>
                              <a:gd name="T85" fmla="*/ T84 w 7933"/>
                              <a:gd name="T86" fmla="+- 0 1139 1139"/>
                              <a:gd name="T87" fmla="*/ 1139 h 9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33" h="968">
                                <a:moveTo>
                                  <a:pt x="7932" y="0"/>
                                </a:moveTo>
                                <a:lnTo>
                                  <a:pt x="7918" y="0"/>
                                </a:lnTo>
                                <a:lnTo>
                                  <a:pt x="7918" y="16"/>
                                </a:lnTo>
                                <a:lnTo>
                                  <a:pt x="7918" y="952"/>
                                </a:lnTo>
                                <a:lnTo>
                                  <a:pt x="15" y="952"/>
                                </a:lnTo>
                                <a:lnTo>
                                  <a:pt x="8" y="952"/>
                                </a:lnTo>
                                <a:lnTo>
                                  <a:pt x="15" y="952"/>
                                </a:lnTo>
                                <a:lnTo>
                                  <a:pt x="15" y="16"/>
                                </a:lnTo>
                                <a:lnTo>
                                  <a:pt x="7918" y="16"/>
                                </a:lnTo>
                                <a:lnTo>
                                  <a:pt x="7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952"/>
                                </a:lnTo>
                                <a:lnTo>
                                  <a:pt x="0" y="960"/>
                                </a:lnTo>
                                <a:lnTo>
                                  <a:pt x="0" y="968"/>
                                </a:lnTo>
                                <a:lnTo>
                                  <a:pt x="7932" y="968"/>
                                </a:lnTo>
                                <a:lnTo>
                                  <a:pt x="7932" y="960"/>
                                </a:lnTo>
                                <a:lnTo>
                                  <a:pt x="7932" y="952"/>
                                </a:lnTo>
                                <a:lnTo>
                                  <a:pt x="7932" y="16"/>
                                </a:lnTo>
                                <a:lnTo>
                                  <a:pt x="79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98AF07" id="Group 807" o:spid="_x0000_s1026" style="position:absolute;margin-left:108.7pt;margin-top:56.95pt;width:396.6pt;height:48.4pt;z-index:-251652096;mso-wrap-distance-left:0;mso-wrap-distance-right:0;mso-position-horizontal-relative:page" coordorigin="2174,1139" coordsize="7932,96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09" o:spid="_x0000_s1027" type="#_x0000_t75" style="position:absolute;left:2188;top:1153;width:7906;height:94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">
                  <v:imagedata r:id="rId9" o:title=""/>
                  <v:path arrowok="t"/>
                  <o:lock v:ext="edit" aspectratio="f"/>
                </v:shape>
                <v:shape id="Freeform 808" o:spid="_x0000_s1028" style="position:absolute;left:2174;top:1138;width:7933;height:968;visibility:visible;mso-wrap-style:square;v-text-anchor:top" coordsize="7933,9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" path="m7932,r-14,l7918,16r,936l15,952r-7,l15,952,15,16r7903,l7918,,,,,16,,952r,8l,968r7932,l7932,960r,-8l7932,16r,-16xe" fillcolor="black" stroked="f">
                  <v:path arrowok="t" o:connecttype="custom" o:connectlocs="7932,1139;7918,1139;7918,1155;7918,2091;15,2091;15,2091;8,2091;8,2091;15,2091;15,1155;7918,1155;7918,1139;0,1139;0,1155;0,2091;0,2099;0,2107;7932,2107;7932,2099;7932,2091;7932,1155;7932,1139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4123558E" w14:textId="77777777" w:rsidR="00EF4D42" w:rsidRDefault="00EF4D42" w:rsidP="00EF4D42">
      <w:pPr>
        <w:pStyle w:val="BodyText0"/>
        <w:spacing w:before="3"/>
      </w:pPr>
    </w:p>
    <w:p w14:paraId="03960307" w14:textId="77777777" w:rsidR="00EF4D42" w:rsidRDefault="00EF4D42" w:rsidP="00EF4D42">
      <w:pPr>
        <w:pStyle w:val="BodyText0"/>
      </w:pPr>
    </w:p>
    <w:p w14:paraId="2CFEE03D" w14:textId="77777777" w:rsidR="00EF4D42" w:rsidRDefault="00EF4D42" w:rsidP="00EF4D42">
      <w:pPr>
        <w:pStyle w:val="ListParagraph"/>
        <w:widowControl w:val="0"/>
        <w:numPr>
          <w:ilvl w:val="0"/>
          <w:numId w:val="36"/>
        </w:numPr>
        <w:tabs>
          <w:tab w:val="left" w:pos="1261"/>
        </w:tabs>
        <w:autoSpaceDE w:val="0"/>
        <w:autoSpaceDN w:val="0"/>
        <w:contextualSpacing w:val="0"/>
        <w:rPr>
          <w:sz w:val="24"/>
        </w:rPr>
      </w:pPr>
      <w:r>
        <w:rPr>
          <w:sz w:val="24"/>
        </w:rPr>
        <w:t>Verify if the secret has been</w:t>
      </w:r>
      <w:r>
        <w:rPr>
          <w:spacing w:val="5"/>
          <w:sz w:val="24"/>
        </w:rPr>
        <w:t xml:space="preserve"> </w:t>
      </w:r>
      <w:r>
        <w:rPr>
          <w:sz w:val="24"/>
        </w:rPr>
        <w:t>added</w:t>
      </w:r>
    </w:p>
    <w:p w14:paraId="48ED3C95" w14:textId="77777777" w:rsidR="00EF4D42" w:rsidRDefault="00EF4D42" w:rsidP="00EF4D42">
      <w:pPr>
        <w:pStyle w:val="BodyText0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1" locked="0" layoutInCell="1" allowOverlap="1" wp14:anchorId="764A1C4B" wp14:editId="142C6E66">
                <wp:simplePos x="0" y="0"/>
                <wp:positionH relativeFrom="page">
                  <wp:posOffset>1367155</wp:posOffset>
                </wp:positionH>
                <wp:positionV relativeFrom="paragraph">
                  <wp:posOffset>192405</wp:posOffset>
                </wp:positionV>
                <wp:extent cx="5020310" cy="304800"/>
                <wp:effectExtent l="12700" t="0" r="0" b="0"/>
                <wp:wrapTopAndBottom/>
                <wp:docPr id="884" name="Group 8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304800"/>
                          <a:chOff x="2153" y="303"/>
                          <a:chExt cx="7906" cy="480"/>
                        </a:xfrm>
                      </wpg:grpSpPr>
                      <wps:wsp>
                        <wps:cNvPr id="885" name="AutoShape 806"/>
                        <wps:cNvSpPr>
                          <a:spLocks/>
                        </wps:cNvSpPr>
                        <wps:spPr bwMode="auto">
                          <a:xfrm>
                            <a:off x="2152" y="303"/>
                            <a:ext cx="7906" cy="480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06"/>
                              <a:gd name="T2" fmla="+- 0 769 303"/>
                              <a:gd name="T3" fmla="*/ 769 h 480"/>
                              <a:gd name="T4" fmla="+- 0 2851 2153"/>
                              <a:gd name="T5" fmla="*/ T4 w 7906"/>
                              <a:gd name="T6" fmla="+- 0 783 303"/>
                              <a:gd name="T7" fmla="*/ 783 h 480"/>
                              <a:gd name="T8" fmla="+- 0 3060 2153"/>
                              <a:gd name="T9" fmla="*/ T8 w 7906"/>
                              <a:gd name="T10" fmla="+- 0 769 303"/>
                              <a:gd name="T11" fmla="*/ 769 h 480"/>
                              <a:gd name="T12" fmla="+- 0 3314 2153"/>
                              <a:gd name="T13" fmla="*/ T12 w 7906"/>
                              <a:gd name="T14" fmla="+- 0 783 303"/>
                              <a:gd name="T15" fmla="*/ 783 h 480"/>
                              <a:gd name="T16" fmla="+- 0 3586 2153"/>
                              <a:gd name="T17" fmla="*/ T16 w 7906"/>
                              <a:gd name="T18" fmla="+- 0 783 303"/>
                              <a:gd name="T19" fmla="*/ 783 h 480"/>
                              <a:gd name="T20" fmla="+- 0 3840 2153"/>
                              <a:gd name="T21" fmla="*/ T20 w 7906"/>
                              <a:gd name="T22" fmla="+- 0 769 303"/>
                              <a:gd name="T23" fmla="*/ 769 h 480"/>
                              <a:gd name="T24" fmla="+- 0 4214 2153"/>
                              <a:gd name="T25" fmla="*/ T24 w 7906"/>
                              <a:gd name="T26" fmla="+- 0 783 303"/>
                              <a:gd name="T27" fmla="*/ 783 h 480"/>
                              <a:gd name="T28" fmla="+- 0 4426 2153"/>
                              <a:gd name="T29" fmla="*/ T28 w 7906"/>
                              <a:gd name="T30" fmla="+- 0 769 303"/>
                              <a:gd name="T31" fmla="*/ 769 h 480"/>
                              <a:gd name="T32" fmla="+- 0 4680 2153"/>
                              <a:gd name="T33" fmla="*/ T32 w 7906"/>
                              <a:gd name="T34" fmla="+- 0 783 303"/>
                              <a:gd name="T35" fmla="*/ 783 h 480"/>
                              <a:gd name="T36" fmla="+- 0 4951 2153"/>
                              <a:gd name="T37" fmla="*/ T36 w 7906"/>
                              <a:gd name="T38" fmla="+- 0 783 303"/>
                              <a:gd name="T39" fmla="*/ 783 h 480"/>
                              <a:gd name="T40" fmla="+- 0 5206 2153"/>
                              <a:gd name="T41" fmla="*/ T40 w 7906"/>
                              <a:gd name="T42" fmla="+- 0 769 303"/>
                              <a:gd name="T43" fmla="*/ 769 h 480"/>
                              <a:gd name="T44" fmla="+- 0 5580 2153"/>
                              <a:gd name="T45" fmla="*/ T44 w 7906"/>
                              <a:gd name="T46" fmla="+- 0 783 303"/>
                              <a:gd name="T47" fmla="*/ 783 h 480"/>
                              <a:gd name="T48" fmla="+- 0 5791 2153"/>
                              <a:gd name="T49" fmla="*/ T48 w 7906"/>
                              <a:gd name="T50" fmla="+- 0 769 303"/>
                              <a:gd name="T51" fmla="*/ 769 h 480"/>
                              <a:gd name="T52" fmla="+- 0 6046 2153"/>
                              <a:gd name="T53" fmla="*/ T52 w 7906"/>
                              <a:gd name="T54" fmla="+- 0 783 303"/>
                              <a:gd name="T55" fmla="*/ 783 h 480"/>
                              <a:gd name="T56" fmla="+- 0 6314 2153"/>
                              <a:gd name="T57" fmla="*/ T56 w 7906"/>
                              <a:gd name="T58" fmla="+- 0 783 303"/>
                              <a:gd name="T59" fmla="*/ 783 h 480"/>
                              <a:gd name="T60" fmla="+- 0 6571 2153"/>
                              <a:gd name="T61" fmla="*/ T60 w 7906"/>
                              <a:gd name="T62" fmla="+- 0 769 303"/>
                              <a:gd name="T63" fmla="*/ 769 h 480"/>
                              <a:gd name="T64" fmla="+- 0 6946 2153"/>
                              <a:gd name="T65" fmla="*/ T64 w 7906"/>
                              <a:gd name="T66" fmla="+- 0 783 303"/>
                              <a:gd name="T67" fmla="*/ 783 h 480"/>
                              <a:gd name="T68" fmla="+- 0 7154 2153"/>
                              <a:gd name="T69" fmla="*/ T68 w 7906"/>
                              <a:gd name="T70" fmla="+- 0 769 303"/>
                              <a:gd name="T71" fmla="*/ 769 h 480"/>
                              <a:gd name="T72" fmla="+- 0 7411 2153"/>
                              <a:gd name="T73" fmla="*/ T72 w 7906"/>
                              <a:gd name="T74" fmla="+- 0 783 303"/>
                              <a:gd name="T75" fmla="*/ 783 h 480"/>
                              <a:gd name="T76" fmla="+- 0 7680 2153"/>
                              <a:gd name="T77" fmla="*/ T76 w 7906"/>
                              <a:gd name="T78" fmla="+- 0 783 303"/>
                              <a:gd name="T79" fmla="*/ 783 h 480"/>
                              <a:gd name="T80" fmla="+- 0 7934 2153"/>
                              <a:gd name="T81" fmla="*/ T80 w 7906"/>
                              <a:gd name="T82" fmla="+- 0 769 303"/>
                              <a:gd name="T83" fmla="*/ 769 h 480"/>
                              <a:gd name="T84" fmla="+- 0 8311 2153"/>
                              <a:gd name="T85" fmla="*/ T84 w 7906"/>
                              <a:gd name="T86" fmla="+- 0 783 303"/>
                              <a:gd name="T87" fmla="*/ 783 h 480"/>
                              <a:gd name="T88" fmla="+- 0 8520 2153"/>
                              <a:gd name="T89" fmla="*/ T88 w 7906"/>
                              <a:gd name="T90" fmla="+- 0 769 303"/>
                              <a:gd name="T91" fmla="*/ 769 h 480"/>
                              <a:gd name="T92" fmla="+- 0 8774 2153"/>
                              <a:gd name="T93" fmla="*/ T92 w 7906"/>
                              <a:gd name="T94" fmla="+- 0 783 303"/>
                              <a:gd name="T95" fmla="*/ 783 h 480"/>
                              <a:gd name="T96" fmla="+- 0 9046 2153"/>
                              <a:gd name="T97" fmla="*/ T96 w 7906"/>
                              <a:gd name="T98" fmla="+- 0 783 303"/>
                              <a:gd name="T99" fmla="*/ 783 h 480"/>
                              <a:gd name="T100" fmla="+- 0 9300 2153"/>
                              <a:gd name="T101" fmla="*/ T100 w 7906"/>
                              <a:gd name="T102" fmla="+- 0 769 303"/>
                              <a:gd name="T103" fmla="*/ 769 h 480"/>
                              <a:gd name="T104" fmla="+- 0 9674 2153"/>
                              <a:gd name="T105" fmla="*/ T104 w 7906"/>
                              <a:gd name="T106" fmla="+- 0 783 303"/>
                              <a:gd name="T107" fmla="*/ 783 h 480"/>
                              <a:gd name="T108" fmla="+- 0 9886 2153"/>
                              <a:gd name="T109" fmla="*/ T108 w 7906"/>
                              <a:gd name="T110" fmla="+- 0 769 303"/>
                              <a:gd name="T111" fmla="*/ 769 h 480"/>
                              <a:gd name="T112" fmla="+- 0 10058 2153"/>
                              <a:gd name="T113" fmla="*/ T112 w 7906"/>
                              <a:gd name="T114" fmla="+- 0 783 303"/>
                              <a:gd name="T115" fmla="*/ 783 h 480"/>
                              <a:gd name="T116" fmla="+- 0 10042 2153"/>
                              <a:gd name="T117" fmla="*/ T116 w 7906"/>
                              <a:gd name="T118" fmla="+- 0 416 303"/>
                              <a:gd name="T119" fmla="*/ 416 h 480"/>
                              <a:gd name="T120" fmla="+- 0 10049 2153"/>
                              <a:gd name="T121" fmla="*/ T120 w 7906"/>
                              <a:gd name="T122" fmla="+- 0 311 303"/>
                              <a:gd name="T123" fmla="*/ 311 h 480"/>
                              <a:gd name="T124" fmla="+- 0 10006 2153"/>
                              <a:gd name="T125" fmla="*/ T124 w 7906"/>
                              <a:gd name="T126" fmla="+- 0 320 303"/>
                              <a:gd name="T127" fmla="*/ 320 h 480"/>
                              <a:gd name="T128" fmla="+- 0 9629 2153"/>
                              <a:gd name="T129" fmla="*/ T128 w 7906"/>
                              <a:gd name="T130" fmla="+- 0 303 303"/>
                              <a:gd name="T131" fmla="*/ 303 h 480"/>
                              <a:gd name="T132" fmla="+- 0 9374 2153"/>
                              <a:gd name="T133" fmla="*/ T132 w 7906"/>
                              <a:gd name="T134" fmla="+- 0 320 303"/>
                              <a:gd name="T135" fmla="*/ 320 h 480"/>
                              <a:gd name="T136" fmla="+- 0 9166 2153"/>
                              <a:gd name="T137" fmla="*/ T136 w 7906"/>
                              <a:gd name="T138" fmla="+- 0 303 303"/>
                              <a:gd name="T139" fmla="*/ 303 h 480"/>
                              <a:gd name="T140" fmla="+- 0 8789 2153"/>
                              <a:gd name="T141" fmla="*/ T140 w 7906"/>
                              <a:gd name="T142" fmla="+- 0 320 303"/>
                              <a:gd name="T143" fmla="*/ 320 h 480"/>
                              <a:gd name="T144" fmla="+- 0 8640 2153"/>
                              <a:gd name="T145" fmla="*/ T144 w 7906"/>
                              <a:gd name="T146" fmla="+- 0 320 303"/>
                              <a:gd name="T147" fmla="*/ 320 h 480"/>
                              <a:gd name="T148" fmla="+- 0 8266 2153"/>
                              <a:gd name="T149" fmla="*/ T148 w 7906"/>
                              <a:gd name="T150" fmla="+- 0 303 303"/>
                              <a:gd name="T151" fmla="*/ 303 h 480"/>
                              <a:gd name="T152" fmla="+- 0 8009 2153"/>
                              <a:gd name="T153" fmla="*/ T152 w 7906"/>
                              <a:gd name="T154" fmla="+- 0 320 303"/>
                              <a:gd name="T155" fmla="*/ 320 h 480"/>
                              <a:gd name="T156" fmla="+- 0 7800 2153"/>
                              <a:gd name="T157" fmla="*/ T156 w 7906"/>
                              <a:gd name="T158" fmla="+- 0 303 303"/>
                              <a:gd name="T159" fmla="*/ 303 h 480"/>
                              <a:gd name="T160" fmla="+- 0 7426 2153"/>
                              <a:gd name="T161" fmla="*/ T160 w 7906"/>
                              <a:gd name="T162" fmla="+- 0 320 303"/>
                              <a:gd name="T163" fmla="*/ 320 h 480"/>
                              <a:gd name="T164" fmla="+- 0 7274 2153"/>
                              <a:gd name="T165" fmla="*/ T164 w 7906"/>
                              <a:gd name="T166" fmla="+- 0 320 303"/>
                              <a:gd name="T167" fmla="*/ 320 h 480"/>
                              <a:gd name="T168" fmla="+- 0 6900 2153"/>
                              <a:gd name="T169" fmla="*/ T168 w 7906"/>
                              <a:gd name="T170" fmla="+- 0 303 303"/>
                              <a:gd name="T171" fmla="*/ 303 h 480"/>
                              <a:gd name="T172" fmla="+- 0 6646 2153"/>
                              <a:gd name="T173" fmla="*/ T172 w 7906"/>
                              <a:gd name="T174" fmla="+- 0 320 303"/>
                              <a:gd name="T175" fmla="*/ 320 h 480"/>
                              <a:gd name="T176" fmla="+- 0 6434 2153"/>
                              <a:gd name="T177" fmla="*/ T176 w 7906"/>
                              <a:gd name="T178" fmla="+- 0 303 303"/>
                              <a:gd name="T179" fmla="*/ 303 h 480"/>
                              <a:gd name="T180" fmla="+- 0 6060 2153"/>
                              <a:gd name="T181" fmla="*/ T180 w 7906"/>
                              <a:gd name="T182" fmla="+- 0 320 303"/>
                              <a:gd name="T183" fmla="*/ 320 h 480"/>
                              <a:gd name="T184" fmla="+- 0 5909 2153"/>
                              <a:gd name="T185" fmla="*/ T184 w 7906"/>
                              <a:gd name="T186" fmla="+- 0 320 303"/>
                              <a:gd name="T187" fmla="*/ 320 h 480"/>
                              <a:gd name="T188" fmla="+- 0 5534 2153"/>
                              <a:gd name="T189" fmla="*/ T188 w 7906"/>
                              <a:gd name="T190" fmla="+- 0 303 303"/>
                              <a:gd name="T191" fmla="*/ 303 h 480"/>
                              <a:gd name="T192" fmla="+- 0 5280 2153"/>
                              <a:gd name="T193" fmla="*/ T192 w 7906"/>
                              <a:gd name="T194" fmla="+- 0 320 303"/>
                              <a:gd name="T195" fmla="*/ 320 h 480"/>
                              <a:gd name="T196" fmla="+- 0 5069 2153"/>
                              <a:gd name="T197" fmla="*/ T196 w 7906"/>
                              <a:gd name="T198" fmla="+- 0 303 303"/>
                              <a:gd name="T199" fmla="*/ 303 h 480"/>
                              <a:gd name="T200" fmla="+- 0 4694 2153"/>
                              <a:gd name="T201" fmla="*/ T200 w 7906"/>
                              <a:gd name="T202" fmla="+- 0 320 303"/>
                              <a:gd name="T203" fmla="*/ 320 h 480"/>
                              <a:gd name="T204" fmla="+- 0 4546 2153"/>
                              <a:gd name="T205" fmla="*/ T204 w 7906"/>
                              <a:gd name="T206" fmla="+- 0 320 303"/>
                              <a:gd name="T207" fmla="*/ 320 h 480"/>
                              <a:gd name="T208" fmla="+- 0 4169 2153"/>
                              <a:gd name="T209" fmla="*/ T208 w 7906"/>
                              <a:gd name="T210" fmla="+- 0 303 303"/>
                              <a:gd name="T211" fmla="*/ 303 h 480"/>
                              <a:gd name="T212" fmla="+- 0 3914 2153"/>
                              <a:gd name="T213" fmla="*/ T212 w 7906"/>
                              <a:gd name="T214" fmla="+- 0 320 303"/>
                              <a:gd name="T215" fmla="*/ 320 h 480"/>
                              <a:gd name="T216" fmla="+- 0 3706 2153"/>
                              <a:gd name="T217" fmla="*/ T216 w 7906"/>
                              <a:gd name="T218" fmla="+- 0 303 303"/>
                              <a:gd name="T219" fmla="*/ 303 h 480"/>
                              <a:gd name="T220" fmla="+- 0 3329 2153"/>
                              <a:gd name="T221" fmla="*/ T220 w 7906"/>
                              <a:gd name="T222" fmla="+- 0 320 303"/>
                              <a:gd name="T223" fmla="*/ 320 h 480"/>
                              <a:gd name="T224" fmla="+- 0 3180 2153"/>
                              <a:gd name="T225" fmla="*/ T224 w 7906"/>
                              <a:gd name="T226" fmla="+- 0 320 303"/>
                              <a:gd name="T227" fmla="*/ 320 h 480"/>
                              <a:gd name="T228" fmla="+- 0 2806 2153"/>
                              <a:gd name="T229" fmla="*/ T228 w 7906"/>
                              <a:gd name="T230" fmla="+- 0 303 303"/>
                              <a:gd name="T231" fmla="*/ 303 h 480"/>
                              <a:gd name="T232" fmla="+- 0 2549 2153"/>
                              <a:gd name="T233" fmla="*/ T232 w 7906"/>
                              <a:gd name="T234" fmla="+- 0 320 303"/>
                              <a:gd name="T235" fmla="*/ 320 h 480"/>
                              <a:gd name="T236" fmla="+- 0 2340 2153"/>
                              <a:gd name="T237" fmla="*/ T236 w 7906"/>
                              <a:gd name="T238" fmla="+- 0 303 303"/>
                              <a:gd name="T239" fmla="*/ 303 h 480"/>
                              <a:gd name="T240" fmla="+- 0 2153 2153"/>
                              <a:gd name="T241" fmla="*/ T240 w 7906"/>
                              <a:gd name="T242" fmla="+- 0 507 303"/>
                              <a:gd name="T243" fmla="*/ 507 h 480"/>
                              <a:gd name="T244" fmla="+- 0 2167 2153"/>
                              <a:gd name="T245" fmla="*/ T244 w 7906"/>
                              <a:gd name="T246" fmla="+- 0 716 303"/>
                              <a:gd name="T247" fmla="*/ 716 h 4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906" h="480">
                                <a:moveTo>
                                  <a:pt x="173" y="480"/>
                                </a:moveTo>
                                <a:lnTo>
                                  <a:pt x="113" y="480"/>
                                </a:lnTo>
                                <a:lnTo>
                                  <a:pt x="113" y="466"/>
                                </a:lnTo>
                                <a:lnTo>
                                  <a:pt x="173" y="466"/>
                                </a:lnTo>
                                <a:lnTo>
                                  <a:pt x="173" y="480"/>
                                </a:lnTo>
                                <a:close/>
                                <a:moveTo>
                                  <a:pt x="276" y="480"/>
                                </a:moveTo>
                                <a:lnTo>
                                  <a:pt x="216" y="480"/>
                                </a:lnTo>
                                <a:lnTo>
                                  <a:pt x="216" y="466"/>
                                </a:lnTo>
                                <a:lnTo>
                                  <a:pt x="276" y="466"/>
                                </a:lnTo>
                                <a:lnTo>
                                  <a:pt x="276" y="480"/>
                                </a:lnTo>
                                <a:close/>
                                <a:moveTo>
                                  <a:pt x="381" y="480"/>
                                </a:moveTo>
                                <a:lnTo>
                                  <a:pt x="321" y="480"/>
                                </a:lnTo>
                                <a:lnTo>
                                  <a:pt x="321" y="466"/>
                                </a:lnTo>
                                <a:lnTo>
                                  <a:pt x="381" y="466"/>
                                </a:lnTo>
                                <a:lnTo>
                                  <a:pt x="381" y="480"/>
                                </a:lnTo>
                                <a:close/>
                                <a:moveTo>
                                  <a:pt x="487" y="480"/>
                                </a:moveTo>
                                <a:lnTo>
                                  <a:pt x="427" y="480"/>
                                </a:lnTo>
                                <a:lnTo>
                                  <a:pt x="427" y="466"/>
                                </a:lnTo>
                                <a:lnTo>
                                  <a:pt x="487" y="466"/>
                                </a:lnTo>
                                <a:lnTo>
                                  <a:pt x="487" y="480"/>
                                </a:lnTo>
                                <a:close/>
                                <a:moveTo>
                                  <a:pt x="593" y="480"/>
                                </a:moveTo>
                                <a:lnTo>
                                  <a:pt x="533" y="480"/>
                                </a:lnTo>
                                <a:lnTo>
                                  <a:pt x="533" y="466"/>
                                </a:lnTo>
                                <a:lnTo>
                                  <a:pt x="593" y="466"/>
                                </a:lnTo>
                                <a:lnTo>
                                  <a:pt x="593" y="480"/>
                                </a:lnTo>
                                <a:close/>
                                <a:moveTo>
                                  <a:pt x="698" y="480"/>
                                </a:moveTo>
                                <a:lnTo>
                                  <a:pt x="638" y="480"/>
                                </a:lnTo>
                                <a:lnTo>
                                  <a:pt x="638" y="466"/>
                                </a:lnTo>
                                <a:lnTo>
                                  <a:pt x="698" y="466"/>
                                </a:lnTo>
                                <a:lnTo>
                                  <a:pt x="698" y="480"/>
                                </a:lnTo>
                                <a:close/>
                                <a:moveTo>
                                  <a:pt x="801" y="480"/>
                                </a:moveTo>
                                <a:lnTo>
                                  <a:pt x="741" y="480"/>
                                </a:lnTo>
                                <a:lnTo>
                                  <a:pt x="741" y="466"/>
                                </a:lnTo>
                                <a:lnTo>
                                  <a:pt x="801" y="466"/>
                                </a:lnTo>
                                <a:lnTo>
                                  <a:pt x="801" y="480"/>
                                </a:lnTo>
                                <a:close/>
                                <a:moveTo>
                                  <a:pt x="907" y="480"/>
                                </a:moveTo>
                                <a:lnTo>
                                  <a:pt x="847" y="480"/>
                                </a:lnTo>
                                <a:lnTo>
                                  <a:pt x="847" y="466"/>
                                </a:lnTo>
                                <a:lnTo>
                                  <a:pt x="907" y="466"/>
                                </a:lnTo>
                                <a:lnTo>
                                  <a:pt x="907" y="480"/>
                                </a:lnTo>
                                <a:close/>
                                <a:moveTo>
                                  <a:pt x="1013" y="480"/>
                                </a:moveTo>
                                <a:lnTo>
                                  <a:pt x="953" y="480"/>
                                </a:lnTo>
                                <a:lnTo>
                                  <a:pt x="953" y="466"/>
                                </a:lnTo>
                                <a:lnTo>
                                  <a:pt x="1013" y="466"/>
                                </a:lnTo>
                                <a:lnTo>
                                  <a:pt x="1013" y="480"/>
                                </a:lnTo>
                                <a:close/>
                                <a:moveTo>
                                  <a:pt x="1118" y="480"/>
                                </a:moveTo>
                                <a:lnTo>
                                  <a:pt x="1058" y="480"/>
                                </a:lnTo>
                                <a:lnTo>
                                  <a:pt x="1058" y="466"/>
                                </a:lnTo>
                                <a:lnTo>
                                  <a:pt x="1118" y="466"/>
                                </a:lnTo>
                                <a:lnTo>
                                  <a:pt x="1118" y="480"/>
                                </a:lnTo>
                                <a:close/>
                                <a:moveTo>
                                  <a:pt x="1221" y="480"/>
                                </a:moveTo>
                                <a:lnTo>
                                  <a:pt x="1161" y="480"/>
                                </a:lnTo>
                                <a:lnTo>
                                  <a:pt x="1161" y="466"/>
                                </a:lnTo>
                                <a:lnTo>
                                  <a:pt x="1221" y="466"/>
                                </a:lnTo>
                                <a:lnTo>
                                  <a:pt x="1221" y="480"/>
                                </a:lnTo>
                                <a:close/>
                                <a:moveTo>
                                  <a:pt x="1327" y="480"/>
                                </a:moveTo>
                                <a:lnTo>
                                  <a:pt x="1267" y="480"/>
                                </a:lnTo>
                                <a:lnTo>
                                  <a:pt x="1267" y="466"/>
                                </a:lnTo>
                                <a:lnTo>
                                  <a:pt x="1327" y="466"/>
                                </a:lnTo>
                                <a:lnTo>
                                  <a:pt x="1327" y="480"/>
                                </a:lnTo>
                                <a:close/>
                                <a:moveTo>
                                  <a:pt x="1433" y="480"/>
                                </a:moveTo>
                                <a:lnTo>
                                  <a:pt x="1373" y="480"/>
                                </a:lnTo>
                                <a:lnTo>
                                  <a:pt x="1373" y="466"/>
                                </a:lnTo>
                                <a:lnTo>
                                  <a:pt x="1433" y="466"/>
                                </a:lnTo>
                                <a:lnTo>
                                  <a:pt x="1433" y="480"/>
                                </a:lnTo>
                                <a:close/>
                                <a:moveTo>
                                  <a:pt x="1538" y="480"/>
                                </a:moveTo>
                                <a:lnTo>
                                  <a:pt x="1478" y="480"/>
                                </a:lnTo>
                                <a:lnTo>
                                  <a:pt x="1478" y="466"/>
                                </a:lnTo>
                                <a:lnTo>
                                  <a:pt x="1538" y="466"/>
                                </a:lnTo>
                                <a:lnTo>
                                  <a:pt x="1538" y="480"/>
                                </a:lnTo>
                                <a:close/>
                                <a:moveTo>
                                  <a:pt x="1641" y="480"/>
                                </a:moveTo>
                                <a:lnTo>
                                  <a:pt x="1581" y="480"/>
                                </a:lnTo>
                                <a:lnTo>
                                  <a:pt x="1581" y="466"/>
                                </a:lnTo>
                                <a:lnTo>
                                  <a:pt x="1641" y="466"/>
                                </a:lnTo>
                                <a:lnTo>
                                  <a:pt x="1641" y="480"/>
                                </a:lnTo>
                                <a:close/>
                                <a:moveTo>
                                  <a:pt x="1747" y="480"/>
                                </a:moveTo>
                                <a:lnTo>
                                  <a:pt x="1687" y="480"/>
                                </a:lnTo>
                                <a:lnTo>
                                  <a:pt x="1687" y="466"/>
                                </a:lnTo>
                                <a:lnTo>
                                  <a:pt x="1747" y="466"/>
                                </a:lnTo>
                                <a:lnTo>
                                  <a:pt x="1747" y="480"/>
                                </a:lnTo>
                                <a:close/>
                                <a:moveTo>
                                  <a:pt x="1853" y="480"/>
                                </a:moveTo>
                                <a:lnTo>
                                  <a:pt x="1793" y="480"/>
                                </a:lnTo>
                                <a:lnTo>
                                  <a:pt x="1793" y="466"/>
                                </a:lnTo>
                                <a:lnTo>
                                  <a:pt x="1853" y="466"/>
                                </a:lnTo>
                                <a:lnTo>
                                  <a:pt x="1853" y="480"/>
                                </a:lnTo>
                                <a:close/>
                                <a:moveTo>
                                  <a:pt x="1956" y="480"/>
                                </a:moveTo>
                                <a:lnTo>
                                  <a:pt x="1896" y="480"/>
                                </a:lnTo>
                                <a:lnTo>
                                  <a:pt x="1896" y="466"/>
                                </a:lnTo>
                                <a:lnTo>
                                  <a:pt x="1956" y="466"/>
                                </a:lnTo>
                                <a:lnTo>
                                  <a:pt x="1956" y="480"/>
                                </a:lnTo>
                                <a:close/>
                                <a:moveTo>
                                  <a:pt x="2061" y="480"/>
                                </a:moveTo>
                                <a:lnTo>
                                  <a:pt x="2001" y="480"/>
                                </a:lnTo>
                                <a:lnTo>
                                  <a:pt x="2001" y="466"/>
                                </a:lnTo>
                                <a:lnTo>
                                  <a:pt x="2061" y="466"/>
                                </a:lnTo>
                                <a:lnTo>
                                  <a:pt x="2061" y="480"/>
                                </a:lnTo>
                                <a:close/>
                                <a:moveTo>
                                  <a:pt x="2167" y="480"/>
                                </a:moveTo>
                                <a:lnTo>
                                  <a:pt x="2107" y="480"/>
                                </a:lnTo>
                                <a:lnTo>
                                  <a:pt x="2107" y="466"/>
                                </a:lnTo>
                                <a:lnTo>
                                  <a:pt x="2167" y="466"/>
                                </a:lnTo>
                                <a:lnTo>
                                  <a:pt x="2167" y="480"/>
                                </a:lnTo>
                                <a:close/>
                                <a:moveTo>
                                  <a:pt x="2273" y="480"/>
                                </a:moveTo>
                                <a:lnTo>
                                  <a:pt x="2213" y="480"/>
                                </a:lnTo>
                                <a:lnTo>
                                  <a:pt x="2213" y="466"/>
                                </a:lnTo>
                                <a:lnTo>
                                  <a:pt x="2273" y="466"/>
                                </a:lnTo>
                                <a:lnTo>
                                  <a:pt x="2273" y="480"/>
                                </a:lnTo>
                                <a:close/>
                                <a:moveTo>
                                  <a:pt x="2378" y="480"/>
                                </a:moveTo>
                                <a:lnTo>
                                  <a:pt x="2316" y="480"/>
                                </a:lnTo>
                                <a:lnTo>
                                  <a:pt x="2316" y="466"/>
                                </a:lnTo>
                                <a:lnTo>
                                  <a:pt x="2378" y="466"/>
                                </a:lnTo>
                                <a:lnTo>
                                  <a:pt x="2378" y="480"/>
                                </a:lnTo>
                                <a:close/>
                                <a:moveTo>
                                  <a:pt x="2481" y="480"/>
                                </a:moveTo>
                                <a:lnTo>
                                  <a:pt x="2421" y="480"/>
                                </a:lnTo>
                                <a:lnTo>
                                  <a:pt x="2421" y="466"/>
                                </a:lnTo>
                                <a:lnTo>
                                  <a:pt x="2481" y="466"/>
                                </a:lnTo>
                                <a:lnTo>
                                  <a:pt x="2481" y="480"/>
                                </a:lnTo>
                                <a:close/>
                                <a:moveTo>
                                  <a:pt x="2587" y="480"/>
                                </a:moveTo>
                                <a:lnTo>
                                  <a:pt x="2527" y="480"/>
                                </a:lnTo>
                                <a:lnTo>
                                  <a:pt x="2527" y="466"/>
                                </a:lnTo>
                                <a:lnTo>
                                  <a:pt x="2587" y="466"/>
                                </a:lnTo>
                                <a:lnTo>
                                  <a:pt x="2587" y="480"/>
                                </a:lnTo>
                                <a:close/>
                                <a:moveTo>
                                  <a:pt x="2693" y="480"/>
                                </a:moveTo>
                                <a:lnTo>
                                  <a:pt x="2633" y="480"/>
                                </a:lnTo>
                                <a:lnTo>
                                  <a:pt x="2633" y="466"/>
                                </a:lnTo>
                                <a:lnTo>
                                  <a:pt x="2693" y="466"/>
                                </a:lnTo>
                                <a:lnTo>
                                  <a:pt x="2693" y="480"/>
                                </a:lnTo>
                                <a:close/>
                                <a:moveTo>
                                  <a:pt x="2798" y="480"/>
                                </a:moveTo>
                                <a:lnTo>
                                  <a:pt x="2738" y="480"/>
                                </a:lnTo>
                                <a:lnTo>
                                  <a:pt x="2738" y="466"/>
                                </a:lnTo>
                                <a:lnTo>
                                  <a:pt x="2798" y="466"/>
                                </a:lnTo>
                                <a:lnTo>
                                  <a:pt x="2798" y="480"/>
                                </a:lnTo>
                                <a:close/>
                                <a:moveTo>
                                  <a:pt x="2901" y="480"/>
                                </a:moveTo>
                                <a:lnTo>
                                  <a:pt x="2841" y="480"/>
                                </a:lnTo>
                                <a:lnTo>
                                  <a:pt x="2841" y="466"/>
                                </a:lnTo>
                                <a:lnTo>
                                  <a:pt x="2901" y="466"/>
                                </a:lnTo>
                                <a:lnTo>
                                  <a:pt x="2901" y="480"/>
                                </a:lnTo>
                                <a:close/>
                                <a:moveTo>
                                  <a:pt x="3007" y="480"/>
                                </a:moveTo>
                                <a:lnTo>
                                  <a:pt x="2947" y="480"/>
                                </a:lnTo>
                                <a:lnTo>
                                  <a:pt x="2947" y="466"/>
                                </a:lnTo>
                                <a:lnTo>
                                  <a:pt x="3007" y="466"/>
                                </a:lnTo>
                                <a:lnTo>
                                  <a:pt x="3007" y="480"/>
                                </a:lnTo>
                                <a:close/>
                                <a:moveTo>
                                  <a:pt x="3113" y="480"/>
                                </a:moveTo>
                                <a:lnTo>
                                  <a:pt x="3053" y="480"/>
                                </a:lnTo>
                                <a:lnTo>
                                  <a:pt x="3053" y="466"/>
                                </a:lnTo>
                                <a:lnTo>
                                  <a:pt x="3113" y="466"/>
                                </a:lnTo>
                                <a:lnTo>
                                  <a:pt x="3113" y="480"/>
                                </a:lnTo>
                                <a:close/>
                                <a:moveTo>
                                  <a:pt x="3218" y="480"/>
                                </a:moveTo>
                                <a:lnTo>
                                  <a:pt x="3158" y="480"/>
                                </a:lnTo>
                                <a:lnTo>
                                  <a:pt x="3158" y="466"/>
                                </a:lnTo>
                                <a:lnTo>
                                  <a:pt x="3218" y="466"/>
                                </a:lnTo>
                                <a:lnTo>
                                  <a:pt x="3218" y="480"/>
                                </a:lnTo>
                                <a:close/>
                                <a:moveTo>
                                  <a:pt x="3321" y="480"/>
                                </a:moveTo>
                                <a:lnTo>
                                  <a:pt x="3261" y="480"/>
                                </a:lnTo>
                                <a:lnTo>
                                  <a:pt x="3261" y="466"/>
                                </a:lnTo>
                                <a:lnTo>
                                  <a:pt x="3321" y="466"/>
                                </a:lnTo>
                                <a:lnTo>
                                  <a:pt x="3321" y="480"/>
                                </a:lnTo>
                                <a:close/>
                                <a:moveTo>
                                  <a:pt x="3427" y="480"/>
                                </a:moveTo>
                                <a:lnTo>
                                  <a:pt x="3367" y="480"/>
                                </a:lnTo>
                                <a:lnTo>
                                  <a:pt x="3367" y="466"/>
                                </a:lnTo>
                                <a:lnTo>
                                  <a:pt x="3427" y="466"/>
                                </a:lnTo>
                                <a:lnTo>
                                  <a:pt x="3427" y="480"/>
                                </a:lnTo>
                                <a:close/>
                                <a:moveTo>
                                  <a:pt x="3533" y="480"/>
                                </a:moveTo>
                                <a:lnTo>
                                  <a:pt x="3473" y="480"/>
                                </a:lnTo>
                                <a:lnTo>
                                  <a:pt x="3473" y="466"/>
                                </a:lnTo>
                                <a:lnTo>
                                  <a:pt x="3533" y="466"/>
                                </a:lnTo>
                                <a:lnTo>
                                  <a:pt x="3533" y="480"/>
                                </a:lnTo>
                                <a:close/>
                                <a:moveTo>
                                  <a:pt x="3638" y="480"/>
                                </a:moveTo>
                                <a:lnTo>
                                  <a:pt x="3578" y="480"/>
                                </a:lnTo>
                                <a:lnTo>
                                  <a:pt x="3578" y="466"/>
                                </a:lnTo>
                                <a:lnTo>
                                  <a:pt x="3638" y="466"/>
                                </a:lnTo>
                                <a:lnTo>
                                  <a:pt x="3638" y="480"/>
                                </a:lnTo>
                                <a:close/>
                                <a:moveTo>
                                  <a:pt x="3741" y="480"/>
                                </a:moveTo>
                                <a:lnTo>
                                  <a:pt x="3681" y="480"/>
                                </a:lnTo>
                                <a:lnTo>
                                  <a:pt x="3681" y="466"/>
                                </a:lnTo>
                                <a:lnTo>
                                  <a:pt x="3741" y="466"/>
                                </a:lnTo>
                                <a:lnTo>
                                  <a:pt x="3741" y="480"/>
                                </a:lnTo>
                                <a:close/>
                                <a:moveTo>
                                  <a:pt x="3847" y="480"/>
                                </a:moveTo>
                                <a:lnTo>
                                  <a:pt x="3787" y="480"/>
                                </a:lnTo>
                                <a:lnTo>
                                  <a:pt x="3787" y="466"/>
                                </a:lnTo>
                                <a:lnTo>
                                  <a:pt x="3847" y="466"/>
                                </a:lnTo>
                                <a:lnTo>
                                  <a:pt x="3847" y="480"/>
                                </a:lnTo>
                                <a:close/>
                                <a:moveTo>
                                  <a:pt x="3953" y="480"/>
                                </a:moveTo>
                                <a:lnTo>
                                  <a:pt x="3893" y="480"/>
                                </a:lnTo>
                                <a:lnTo>
                                  <a:pt x="3893" y="466"/>
                                </a:lnTo>
                                <a:lnTo>
                                  <a:pt x="3953" y="466"/>
                                </a:lnTo>
                                <a:lnTo>
                                  <a:pt x="3953" y="480"/>
                                </a:lnTo>
                                <a:close/>
                                <a:moveTo>
                                  <a:pt x="4058" y="480"/>
                                </a:moveTo>
                                <a:lnTo>
                                  <a:pt x="3998" y="480"/>
                                </a:lnTo>
                                <a:lnTo>
                                  <a:pt x="3998" y="466"/>
                                </a:lnTo>
                                <a:lnTo>
                                  <a:pt x="4058" y="466"/>
                                </a:lnTo>
                                <a:lnTo>
                                  <a:pt x="4058" y="480"/>
                                </a:lnTo>
                                <a:close/>
                                <a:moveTo>
                                  <a:pt x="4161" y="480"/>
                                </a:moveTo>
                                <a:lnTo>
                                  <a:pt x="4101" y="480"/>
                                </a:lnTo>
                                <a:lnTo>
                                  <a:pt x="4101" y="466"/>
                                </a:lnTo>
                                <a:lnTo>
                                  <a:pt x="4161" y="466"/>
                                </a:lnTo>
                                <a:lnTo>
                                  <a:pt x="4161" y="480"/>
                                </a:lnTo>
                                <a:close/>
                                <a:moveTo>
                                  <a:pt x="4267" y="480"/>
                                </a:moveTo>
                                <a:lnTo>
                                  <a:pt x="4207" y="480"/>
                                </a:lnTo>
                                <a:lnTo>
                                  <a:pt x="4207" y="466"/>
                                </a:lnTo>
                                <a:lnTo>
                                  <a:pt x="4267" y="466"/>
                                </a:lnTo>
                                <a:lnTo>
                                  <a:pt x="4267" y="480"/>
                                </a:lnTo>
                                <a:close/>
                                <a:moveTo>
                                  <a:pt x="4373" y="480"/>
                                </a:moveTo>
                                <a:lnTo>
                                  <a:pt x="4313" y="480"/>
                                </a:lnTo>
                                <a:lnTo>
                                  <a:pt x="4313" y="466"/>
                                </a:lnTo>
                                <a:lnTo>
                                  <a:pt x="4373" y="466"/>
                                </a:lnTo>
                                <a:lnTo>
                                  <a:pt x="4373" y="480"/>
                                </a:lnTo>
                                <a:close/>
                                <a:moveTo>
                                  <a:pt x="4478" y="480"/>
                                </a:moveTo>
                                <a:lnTo>
                                  <a:pt x="4418" y="480"/>
                                </a:lnTo>
                                <a:lnTo>
                                  <a:pt x="4418" y="466"/>
                                </a:lnTo>
                                <a:lnTo>
                                  <a:pt x="4478" y="466"/>
                                </a:lnTo>
                                <a:lnTo>
                                  <a:pt x="4478" y="480"/>
                                </a:lnTo>
                                <a:close/>
                                <a:moveTo>
                                  <a:pt x="4581" y="480"/>
                                </a:moveTo>
                                <a:lnTo>
                                  <a:pt x="4521" y="480"/>
                                </a:lnTo>
                                <a:lnTo>
                                  <a:pt x="4521" y="466"/>
                                </a:lnTo>
                                <a:lnTo>
                                  <a:pt x="4581" y="466"/>
                                </a:lnTo>
                                <a:lnTo>
                                  <a:pt x="4581" y="480"/>
                                </a:lnTo>
                                <a:close/>
                                <a:moveTo>
                                  <a:pt x="4687" y="480"/>
                                </a:moveTo>
                                <a:lnTo>
                                  <a:pt x="4627" y="480"/>
                                </a:lnTo>
                                <a:lnTo>
                                  <a:pt x="4627" y="466"/>
                                </a:lnTo>
                                <a:lnTo>
                                  <a:pt x="4687" y="466"/>
                                </a:lnTo>
                                <a:lnTo>
                                  <a:pt x="4687" y="480"/>
                                </a:lnTo>
                                <a:close/>
                                <a:moveTo>
                                  <a:pt x="4793" y="480"/>
                                </a:moveTo>
                                <a:lnTo>
                                  <a:pt x="4733" y="480"/>
                                </a:lnTo>
                                <a:lnTo>
                                  <a:pt x="4733" y="466"/>
                                </a:lnTo>
                                <a:lnTo>
                                  <a:pt x="4793" y="466"/>
                                </a:lnTo>
                                <a:lnTo>
                                  <a:pt x="4793" y="480"/>
                                </a:lnTo>
                                <a:close/>
                                <a:moveTo>
                                  <a:pt x="4898" y="480"/>
                                </a:moveTo>
                                <a:lnTo>
                                  <a:pt x="4838" y="480"/>
                                </a:lnTo>
                                <a:lnTo>
                                  <a:pt x="4838" y="466"/>
                                </a:lnTo>
                                <a:lnTo>
                                  <a:pt x="4898" y="466"/>
                                </a:lnTo>
                                <a:lnTo>
                                  <a:pt x="4898" y="480"/>
                                </a:lnTo>
                                <a:close/>
                                <a:moveTo>
                                  <a:pt x="5001" y="480"/>
                                </a:moveTo>
                                <a:lnTo>
                                  <a:pt x="4941" y="480"/>
                                </a:lnTo>
                                <a:lnTo>
                                  <a:pt x="4941" y="466"/>
                                </a:lnTo>
                                <a:lnTo>
                                  <a:pt x="5001" y="466"/>
                                </a:lnTo>
                                <a:lnTo>
                                  <a:pt x="5001" y="480"/>
                                </a:lnTo>
                                <a:close/>
                                <a:moveTo>
                                  <a:pt x="5107" y="480"/>
                                </a:moveTo>
                                <a:lnTo>
                                  <a:pt x="5047" y="480"/>
                                </a:lnTo>
                                <a:lnTo>
                                  <a:pt x="5047" y="466"/>
                                </a:lnTo>
                                <a:lnTo>
                                  <a:pt x="5107" y="466"/>
                                </a:lnTo>
                                <a:lnTo>
                                  <a:pt x="5107" y="480"/>
                                </a:lnTo>
                                <a:close/>
                                <a:moveTo>
                                  <a:pt x="5213" y="480"/>
                                </a:moveTo>
                                <a:lnTo>
                                  <a:pt x="5153" y="480"/>
                                </a:lnTo>
                                <a:lnTo>
                                  <a:pt x="5153" y="466"/>
                                </a:lnTo>
                                <a:lnTo>
                                  <a:pt x="5213" y="466"/>
                                </a:lnTo>
                                <a:lnTo>
                                  <a:pt x="5213" y="480"/>
                                </a:lnTo>
                                <a:close/>
                                <a:moveTo>
                                  <a:pt x="5318" y="480"/>
                                </a:moveTo>
                                <a:lnTo>
                                  <a:pt x="5258" y="480"/>
                                </a:lnTo>
                                <a:lnTo>
                                  <a:pt x="5258" y="466"/>
                                </a:lnTo>
                                <a:lnTo>
                                  <a:pt x="5318" y="466"/>
                                </a:lnTo>
                                <a:lnTo>
                                  <a:pt x="5318" y="480"/>
                                </a:lnTo>
                                <a:close/>
                                <a:moveTo>
                                  <a:pt x="5421" y="480"/>
                                </a:moveTo>
                                <a:lnTo>
                                  <a:pt x="5361" y="480"/>
                                </a:lnTo>
                                <a:lnTo>
                                  <a:pt x="5361" y="466"/>
                                </a:lnTo>
                                <a:lnTo>
                                  <a:pt x="5421" y="466"/>
                                </a:lnTo>
                                <a:lnTo>
                                  <a:pt x="5421" y="480"/>
                                </a:lnTo>
                                <a:close/>
                                <a:moveTo>
                                  <a:pt x="5527" y="480"/>
                                </a:moveTo>
                                <a:lnTo>
                                  <a:pt x="5467" y="480"/>
                                </a:lnTo>
                                <a:lnTo>
                                  <a:pt x="5467" y="466"/>
                                </a:lnTo>
                                <a:lnTo>
                                  <a:pt x="5527" y="466"/>
                                </a:lnTo>
                                <a:lnTo>
                                  <a:pt x="5527" y="480"/>
                                </a:lnTo>
                                <a:close/>
                                <a:moveTo>
                                  <a:pt x="5633" y="480"/>
                                </a:moveTo>
                                <a:lnTo>
                                  <a:pt x="5573" y="480"/>
                                </a:lnTo>
                                <a:lnTo>
                                  <a:pt x="5573" y="466"/>
                                </a:lnTo>
                                <a:lnTo>
                                  <a:pt x="5633" y="466"/>
                                </a:lnTo>
                                <a:lnTo>
                                  <a:pt x="5633" y="480"/>
                                </a:lnTo>
                                <a:close/>
                                <a:moveTo>
                                  <a:pt x="5738" y="480"/>
                                </a:moveTo>
                                <a:lnTo>
                                  <a:pt x="5678" y="480"/>
                                </a:lnTo>
                                <a:lnTo>
                                  <a:pt x="5678" y="466"/>
                                </a:lnTo>
                                <a:lnTo>
                                  <a:pt x="5738" y="466"/>
                                </a:lnTo>
                                <a:lnTo>
                                  <a:pt x="5738" y="480"/>
                                </a:lnTo>
                                <a:close/>
                                <a:moveTo>
                                  <a:pt x="5841" y="480"/>
                                </a:moveTo>
                                <a:lnTo>
                                  <a:pt x="5781" y="480"/>
                                </a:lnTo>
                                <a:lnTo>
                                  <a:pt x="5781" y="466"/>
                                </a:lnTo>
                                <a:lnTo>
                                  <a:pt x="5841" y="466"/>
                                </a:lnTo>
                                <a:lnTo>
                                  <a:pt x="5841" y="480"/>
                                </a:lnTo>
                                <a:close/>
                                <a:moveTo>
                                  <a:pt x="5947" y="480"/>
                                </a:moveTo>
                                <a:lnTo>
                                  <a:pt x="5887" y="480"/>
                                </a:lnTo>
                                <a:lnTo>
                                  <a:pt x="5887" y="466"/>
                                </a:lnTo>
                                <a:lnTo>
                                  <a:pt x="5947" y="466"/>
                                </a:lnTo>
                                <a:lnTo>
                                  <a:pt x="5947" y="480"/>
                                </a:lnTo>
                                <a:close/>
                                <a:moveTo>
                                  <a:pt x="6053" y="480"/>
                                </a:moveTo>
                                <a:lnTo>
                                  <a:pt x="5993" y="480"/>
                                </a:lnTo>
                                <a:lnTo>
                                  <a:pt x="5993" y="466"/>
                                </a:lnTo>
                                <a:lnTo>
                                  <a:pt x="6053" y="466"/>
                                </a:lnTo>
                                <a:lnTo>
                                  <a:pt x="6053" y="480"/>
                                </a:lnTo>
                                <a:close/>
                                <a:moveTo>
                                  <a:pt x="6158" y="480"/>
                                </a:moveTo>
                                <a:lnTo>
                                  <a:pt x="6098" y="480"/>
                                </a:lnTo>
                                <a:lnTo>
                                  <a:pt x="6098" y="466"/>
                                </a:lnTo>
                                <a:lnTo>
                                  <a:pt x="6158" y="466"/>
                                </a:lnTo>
                                <a:lnTo>
                                  <a:pt x="6158" y="480"/>
                                </a:lnTo>
                                <a:close/>
                                <a:moveTo>
                                  <a:pt x="6261" y="480"/>
                                </a:moveTo>
                                <a:lnTo>
                                  <a:pt x="6201" y="480"/>
                                </a:lnTo>
                                <a:lnTo>
                                  <a:pt x="6201" y="466"/>
                                </a:lnTo>
                                <a:lnTo>
                                  <a:pt x="6261" y="466"/>
                                </a:lnTo>
                                <a:lnTo>
                                  <a:pt x="6261" y="480"/>
                                </a:lnTo>
                                <a:close/>
                                <a:moveTo>
                                  <a:pt x="6367" y="480"/>
                                </a:moveTo>
                                <a:lnTo>
                                  <a:pt x="6307" y="480"/>
                                </a:lnTo>
                                <a:lnTo>
                                  <a:pt x="6307" y="466"/>
                                </a:lnTo>
                                <a:lnTo>
                                  <a:pt x="6367" y="466"/>
                                </a:lnTo>
                                <a:lnTo>
                                  <a:pt x="6367" y="480"/>
                                </a:lnTo>
                                <a:close/>
                                <a:moveTo>
                                  <a:pt x="6473" y="480"/>
                                </a:moveTo>
                                <a:lnTo>
                                  <a:pt x="6413" y="480"/>
                                </a:lnTo>
                                <a:lnTo>
                                  <a:pt x="6413" y="466"/>
                                </a:lnTo>
                                <a:lnTo>
                                  <a:pt x="6473" y="466"/>
                                </a:lnTo>
                                <a:lnTo>
                                  <a:pt x="6473" y="480"/>
                                </a:lnTo>
                                <a:close/>
                                <a:moveTo>
                                  <a:pt x="6578" y="480"/>
                                </a:moveTo>
                                <a:lnTo>
                                  <a:pt x="6518" y="480"/>
                                </a:lnTo>
                                <a:lnTo>
                                  <a:pt x="6518" y="466"/>
                                </a:lnTo>
                                <a:lnTo>
                                  <a:pt x="6578" y="466"/>
                                </a:lnTo>
                                <a:lnTo>
                                  <a:pt x="6578" y="480"/>
                                </a:lnTo>
                                <a:close/>
                                <a:moveTo>
                                  <a:pt x="6681" y="480"/>
                                </a:moveTo>
                                <a:lnTo>
                                  <a:pt x="6621" y="480"/>
                                </a:lnTo>
                                <a:lnTo>
                                  <a:pt x="6621" y="466"/>
                                </a:lnTo>
                                <a:lnTo>
                                  <a:pt x="6681" y="466"/>
                                </a:lnTo>
                                <a:lnTo>
                                  <a:pt x="6681" y="480"/>
                                </a:lnTo>
                                <a:close/>
                                <a:moveTo>
                                  <a:pt x="6787" y="480"/>
                                </a:moveTo>
                                <a:lnTo>
                                  <a:pt x="6727" y="480"/>
                                </a:lnTo>
                                <a:lnTo>
                                  <a:pt x="6727" y="466"/>
                                </a:lnTo>
                                <a:lnTo>
                                  <a:pt x="6787" y="466"/>
                                </a:lnTo>
                                <a:lnTo>
                                  <a:pt x="6787" y="480"/>
                                </a:lnTo>
                                <a:close/>
                                <a:moveTo>
                                  <a:pt x="6893" y="480"/>
                                </a:moveTo>
                                <a:lnTo>
                                  <a:pt x="6833" y="480"/>
                                </a:lnTo>
                                <a:lnTo>
                                  <a:pt x="6833" y="466"/>
                                </a:lnTo>
                                <a:lnTo>
                                  <a:pt x="6893" y="466"/>
                                </a:lnTo>
                                <a:lnTo>
                                  <a:pt x="6893" y="480"/>
                                </a:lnTo>
                                <a:close/>
                                <a:moveTo>
                                  <a:pt x="6998" y="480"/>
                                </a:moveTo>
                                <a:lnTo>
                                  <a:pt x="6938" y="480"/>
                                </a:lnTo>
                                <a:lnTo>
                                  <a:pt x="6938" y="466"/>
                                </a:lnTo>
                                <a:lnTo>
                                  <a:pt x="6998" y="466"/>
                                </a:lnTo>
                                <a:lnTo>
                                  <a:pt x="6998" y="480"/>
                                </a:lnTo>
                                <a:close/>
                                <a:moveTo>
                                  <a:pt x="7101" y="480"/>
                                </a:moveTo>
                                <a:lnTo>
                                  <a:pt x="7041" y="480"/>
                                </a:lnTo>
                                <a:lnTo>
                                  <a:pt x="7041" y="466"/>
                                </a:lnTo>
                                <a:lnTo>
                                  <a:pt x="7101" y="466"/>
                                </a:lnTo>
                                <a:lnTo>
                                  <a:pt x="7101" y="480"/>
                                </a:lnTo>
                                <a:close/>
                                <a:moveTo>
                                  <a:pt x="7207" y="480"/>
                                </a:moveTo>
                                <a:lnTo>
                                  <a:pt x="7147" y="480"/>
                                </a:lnTo>
                                <a:lnTo>
                                  <a:pt x="7147" y="466"/>
                                </a:lnTo>
                                <a:lnTo>
                                  <a:pt x="7207" y="466"/>
                                </a:lnTo>
                                <a:lnTo>
                                  <a:pt x="7207" y="480"/>
                                </a:lnTo>
                                <a:close/>
                                <a:moveTo>
                                  <a:pt x="7313" y="480"/>
                                </a:moveTo>
                                <a:lnTo>
                                  <a:pt x="7253" y="480"/>
                                </a:lnTo>
                                <a:lnTo>
                                  <a:pt x="7253" y="466"/>
                                </a:lnTo>
                                <a:lnTo>
                                  <a:pt x="7313" y="466"/>
                                </a:lnTo>
                                <a:lnTo>
                                  <a:pt x="7313" y="480"/>
                                </a:lnTo>
                                <a:close/>
                                <a:moveTo>
                                  <a:pt x="7418" y="480"/>
                                </a:moveTo>
                                <a:lnTo>
                                  <a:pt x="7358" y="480"/>
                                </a:lnTo>
                                <a:lnTo>
                                  <a:pt x="7358" y="466"/>
                                </a:lnTo>
                                <a:lnTo>
                                  <a:pt x="7418" y="466"/>
                                </a:lnTo>
                                <a:lnTo>
                                  <a:pt x="7418" y="480"/>
                                </a:lnTo>
                                <a:close/>
                                <a:moveTo>
                                  <a:pt x="7521" y="480"/>
                                </a:moveTo>
                                <a:lnTo>
                                  <a:pt x="7461" y="480"/>
                                </a:lnTo>
                                <a:lnTo>
                                  <a:pt x="7461" y="466"/>
                                </a:lnTo>
                                <a:lnTo>
                                  <a:pt x="7521" y="466"/>
                                </a:lnTo>
                                <a:lnTo>
                                  <a:pt x="7521" y="480"/>
                                </a:lnTo>
                                <a:close/>
                                <a:moveTo>
                                  <a:pt x="7627" y="480"/>
                                </a:moveTo>
                                <a:lnTo>
                                  <a:pt x="7567" y="480"/>
                                </a:lnTo>
                                <a:lnTo>
                                  <a:pt x="7567" y="466"/>
                                </a:lnTo>
                                <a:lnTo>
                                  <a:pt x="7627" y="466"/>
                                </a:lnTo>
                                <a:lnTo>
                                  <a:pt x="7627" y="480"/>
                                </a:lnTo>
                                <a:close/>
                                <a:moveTo>
                                  <a:pt x="7733" y="480"/>
                                </a:moveTo>
                                <a:lnTo>
                                  <a:pt x="7673" y="480"/>
                                </a:lnTo>
                                <a:lnTo>
                                  <a:pt x="7673" y="466"/>
                                </a:lnTo>
                                <a:lnTo>
                                  <a:pt x="7733" y="466"/>
                                </a:lnTo>
                                <a:lnTo>
                                  <a:pt x="7733" y="480"/>
                                </a:lnTo>
                                <a:close/>
                                <a:moveTo>
                                  <a:pt x="7838" y="480"/>
                                </a:moveTo>
                                <a:lnTo>
                                  <a:pt x="7778" y="480"/>
                                </a:lnTo>
                                <a:lnTo>
                                  <a:pt x="7778" y="466"/>
                                </a:lnTo>
                                <a:lnTo>
                                  <a:pt x="7838" y="466"/>
                                </a:lnTo>
                                <a:lnTo>
                                  <a:pt x="7838" y="480"/>
                                </a:lnTo>
                                <a:close/>
                                <a:moveTo>
                                  <a:pt x="7905" y="480"/>
                                </a:moveTo>
                                <a:lnTo>
                                  <a:pt x="7881" y="480"/>
                                </a:lnTo>
                                <a:lnTo>
                                  <a:pt x="7881" y="466"/>
                                </a:lnTo>
                                <a:lnTo>
                                  <a:pt x="7889" y="466"/>
                                </a:lnTo>
                                <a:lnTo>
                                  <a:pt x="7889" y="428"/>
                                </a:lnTo>
                                <a:lnTo>
                                  <a:pt x="7905" y="428"/>
                                </a:lnTo>
                                <a:lnTo>
                                  <a:pt x="7905" y="480"/>
                                </a:lnTo>
                                <a:close/>
                                <a:moveTo>
                                  <a:pt x="7905" y="384"/>
                                </a:moveTo>
                                <a:lnTo>
                                  <a:pt x="7889" y="384"/>
                                </a:lnTo>
                                <a:lnTo>
                                  <a:pt x="7889" y="324"/>
                                </a:lnTo>
                                <a:lnTo>
                                  <a:pt x="7905" y="324"/>
                                </a:lnTo>
                                <a:lnTo>
                                  <a:pt x="7905" y="384"/>
                                </a:lnTo>
                                <a:close/>
                                <a:moveTo>
                                  <a:pt x="7905" y="279"/>
                                </a:moveTo>
                                <a:lnTo>
                                  <a:pt x="7889" y="279"/>
                                </a:lnTo>
                                <a:lnTo>
                                  <a:pt x="7889" y="219"/>
                                </a:lnTo>
                                <a:lnTo>
                                  <a:pt x="7905" y="219"/>
                                </a:lnTo>
                                <a:lnTo>
                                  <a:pt x="7905" y="279"/>
                                </a:lnTo>
                                <a:close/>
                                <a:moveTo>
                                  <a:pt x="7905" y="173"/>
                                </a:moveTo>
                                <a:lnTo>
                                  <a:pt x="7889" y="173"/>
                                </a:lnTo>
                                <a:lnTo>
                                  <a:pt x="7889" y="113"/>
                                </a:lnTo>
                                <a:lnTo>
                                  <a:pt x="7905" y="113"/>
                                </a:lnTo>
                                <a:lnTo>
                                  <a:pt x="7905" y="173"/>
                                </a:lnTo>
                                <a:close/>
                                <a:moveTo>
                                  <a:pt x="7898" y="17"/>
                                </a:moveTo>
                                <a:lnTo>
                                  <a:pt x="7896" y="17"/>
                                </a:lnTo>
                                <a:lnTo>
                                  <a:pt x="7896" y="0"/>
                                </a:lnTo>
                                <a:lnTo>
                                  <a:pt x="7905" y="0"/>
                                </a:lnTo>
                                <a:lnTo>
                                  <a:pt x="7905" y="8"/>
                                </a:lnTo>
                                <a:lnTo>
                                  <a:pt x="7898" y="8"/>
                                </a:lnTo>
                                <a:lnTo>
                                  <a:pt x="7898" y="17"/>
                                </a:lnTo>
                                <a:close/>
                                <a:moveTo>
                                  <a:pt x="7905" y="68"/>
                                </a:moveTo>
                                <a:lnTo>
                                  <a:pt x="7889" y="68"/>
                                </a:lnTo>
                                <a:lnTo>
                                  <a:pt x="7889" y="8"/>
                                </a:lnTo>
                                <a:lnTo>
                                  <a:pt x="7896" y="8"/>
                                </a:lnTo>
                                <a:lnTo>
                                  <a:pt x="7896" y="17"/>
                                </a:lnTo>
                                <a:lnTo>
                                  <a:pt x="7905" y="17"/>
                                </a:lnTo>
                                <a:lnTo>
                                  <a:pt x="7905" y="68"/>
                                </a:lnTo>
                                <a:close/>
                                <a:moveTo>
                                  <a:pt x="7905" y="17"/>
                                </a:moveTo>
                                <a:lnTo>
                                  <a:pt x="7898" y="17"/>
                                </a:lnTo>
                                <a:lnTo>
                                  <a:pt x="7898" y="8"/>
                                </a:lnTo>
                                <a:lnTo>
                                  <a:pt x="7905" y="8"/>
                                </a:lnTo>
                                <a:lnTo>
                                  <a:pt x="7905" y="17"/>
                                </a:lnTo>
                                <a:close/>
                                <a:moveTo>
                                  <a:pt x="7853" y="17"/>
                                </a:moveTo>
                                <a:lnTo>
                                  <a:pt x="7793" y="17"/>
                                </a:lnTo>
                                <a:lnTo>
                                  <a:pt x="7793" y="0"/>
                                </a:lnTo>
                                <a:lnTo>
                                  <a:pt x="7853" y="0"/>
                                </a:lnTo>
                                <a:lnTo>
                                  <a:pt x="7853" y="17"/>
                                </a:lnTo>
                                <a:close/>
                                <a:moveTo>
                                  <a:pt x="7747" y="17"/>
                                </a:moveTo>
                                <a:lnTo>
                                  <a:pt x="7687" y="17"/>
                                </a:lnTo>
                                <a:lnTo>
                                  <a:pt x="7687" y="0"/>
                                </a:lnTo>
                                <a:lnTo>
                                  <a:pt x="7747" y="0"/>
                                </a:lnTo>
                                <a:lnTo>
                                  <a:pt x="7747" y="17"/>
                                </a:lnTo>
                                <a:close/>
                                <a:moveTo>
                                  <a:pt x="7641" y="17"/>
                                </a:moveTo>
                                <a:lnTo>
                                  <a:pt x="7581" y="17"/>
                                </a:lnTo>
                                <a:lnTo>
                                  <a:pt x="7581" y="0"/>
                                </a:lnTo>
                                <a:lnTo>
                                  <a:pt x="7641" y="0"/>
                                </a:lnTo>
                                <a:lnTo>
                                  <a:pt x="7641" y="17"/>
                                </a:lnTo>
                                <a:close/>
                                <a:moveTo>
                                  <a:pt x="7536" y="17"/>
                                </a:moveTo>
                                <a:lnTo>
                                  <a:pt x="7476" y="17"/>
                                </a:lnTo>
                                <a:lnTo>
                                  <a:pt x="7476" y="0"/>
                                </a:lnTo>
                                <a:lnTo>
                                  <a:pt x="7536" y="0"/>
                                </a:lnTo>
                                <a:lnTo>
                                  <a:pt x="7536" y="17"/>
                                </a:lnTo>
                                <a:close/>
                                <a:moveTo>
                                  <a:pt x="7433" y="17"/>
                                </a:moveTo>
                                <a:lnTo>
                                  <a:pt x="7373" y="17"/>
                                </a:lnTo>
                                <a:lnTo>
                                  <a:pt x="7373" y="0"/>
                                </a:lnTo>
                                <a:lnTo>
                                  <a:pt x="7433" y="0"/>
                                </a:lnTo>
                                <a:lnTo>
                                  <a:pt x="7433" y="17"/>
                                </a:lnTo>
                                <a:close/>
                                <a:moveTo>
                                  <a:pt x="7327" y="17"/>
                                </a:moveTo>
                                <a:lnTo>
                                  <a:pt x="7267" y="17"/>
                                </a:lnTo>
                                <a:lnTo>
                                  <a:pt x="7267" y="0"/>
                                </a:lnTo>
                                <a:lnTo>
                                  <a:pt x="7327" y="0"/>
                                </a:lnTo>
                                <a:lnTo>
                                  <a:pt x="7327" y="17"/>
                                </a:lnTo>
                                <a:close/>
                                <a:moveTo>
                                  <a:pt x="7221" y="17"/>
                                </a:moveTo>
                                <a:lnTo>
                                  <a:pt x="7161" y="17"/>
                                </a:lnTo>
                                <a:lnTo>
                                  <a:pt x="7161" y="0"/>
                                </a:lnTo>
                                <a:lnTo>
                                  <a:pt x="7221" y="0"/>
                                </a:lnTo>
                                <a:lnTo>
                                  <a:pt x="7221" y="17"/>
                                </a:lnTo>
                                <a:close/>
                                <a:moveTo>
                                  <a:pt x="7116" y="17"/>
                                </a:moveTo>
                                <a:lnTo>
                                  <a:pt x="7056" y="17"/>
                                </a:lnTo>
                                <a:lnTo>
                                  <a:pt x="7056" y="0"/>
                                </a:lnTo>
                                <a:lnTo>
                                  <a:pt x="7116" y="0"/>
                                </a:lnTo>
                                <a:lnTo>
                                  <a:pt x="7116" y="17"/>
                                </a:lnTo>
                                <a:close/>
                                <a:moveTo>
                                  <a:pt x="7013" y="17"/>
                                </a:moveTo>
                                <a:lnTo>
                                  <a:pt x="6953" y="17"/>
                                </a:lnTo>
                                <a:lnTo>
                                  <a:pt x="6953" y="0"/>
                                </a:lnTo>
                                <a:lnTo>
                                  <a:pt x="7013" y="0"/>
                                </a:lnTo>
                                <a:lnTo>
                                  <a:pt x="7013" y="17"/>
                                </a:lnTo>
                                <a:close/>
                                <a:moveTo>
                                  <a:pt x="6907" y="17"/>
                                </a:moveTo>
                                <a:lnTo>
                                  <a:pt x="6847" y="17"/>
                                </a:lnTo>
                                <a:lnTo>
                                  <a:pt x="6847" y="0"/>
                                </a:lnTo>
                                <a:lnTo>
                                  <a:pt x="6907" y="0"/>
                                </a:lnTo>
                                <a:lnTo>
                                  <a:pt x="6907" y="17"/>
                                </a:lnTo>
                                <a:close/>
                                <a:moveTo>
                                  <a:pt x="6801" y="17"/>
                                </a:moveTo>
                                <a:lnTo>
                                  <a:pt x="6741" y="17"/>
                                </a:lnTo>
                                <a:lnTo>
                                  <a:pt x="6741" y="0"/>
                                </a:lnTo>
                                <a:lnTo>
                                  <a:pt x="6801" y="0"/>
                                </a:lnTo>
                                <a:lnTo>
                                  <a:pt x="6801" y="17"/>
                                </a:lnTo>
                                <a:close/>
                                <a:moveTo>
                                  <a:pt x="6696" y="17"/>
                                </a:moveTo>
                                <a:lnTo>
                                  <a:pt x="6636" y="17"/>
                                </a:lnTo>
                                <a:lnTo>
                                  <a:pt x="6636" y="0"/>
                                </a:lnTo>
                                <a:lnTo>
                                  <a:pt x="6696" y="0"/>
                                </a:lnTo>
                                <a:lnTo>
                                  <a:pt x="6696" y="17"/>
                                </a:lnTo>
                                <a:close/>
                                <a:moveTo>
                                  <a:pt x="6593" y="17"/>
                                </a:moveTo>
                                <a:lnTo>
                                  <a:pt x="6533" y="17"/>
                                </a:lnTo>
                                <a:lnTo>
                                  <a:pt x="6533" y="0"/>
                                </a:lnTo>
                                <a:lnTo>
                                  <a:pt x="6593" y="0"/>
                                </a:lnTo>
                                <a:lnTo>
                                  <a:pt x="6593" y="17"/>
                                </a:lnTo>
                                <a:close/>
                                <a:moveTo>
                                  <a:pt x="6487" y="17"/>
                                </a:moveTo>
                                <a:lnTo>
                                  <a:pt x="6427" y="17"/>
                                </a:lnTo>
                                <a:lnTo>
                                  <a:pt x="6427" y="0"/>
                                </a:lnTo>
                                <a:lnTo>
                                  <a:pt x="6487" y="0"/>
                                </a:lnTo>
                                <a:lnTo>
                                  <a:pt x="6487" y="17"/>
                                </a:lnTo>
                                <a:close/>
                                <a:moveTo>
                                  <a:pt x="6381" y="17"/>
                                </a:moveTo>
                                <a:lnTo>
                                  <a:pt x="6321" y="17"/>
                                </a:lnTo>
                                <a:lnTo>
                                  <a:pt x="6321" y="0"/>
                                </a:lnTo>
                                <a:lnTo>
                                  <a:pt x="6381" y="0"/>
                                </a:lnTo>
                                <a:lnTo>
                                  <a:pt x="6381" y="17"/>
                                </a:lnTo>
                                <a:close/>
                                <a:moveTo>
                                  <a:pt x="6276" y="17"/>
                                </a:moveTo>
                                <a:lnTo>
                                  <a:pt x="6216" y="17"/>
                                </a:lnTo>
                                <a:lnTo>
                                  <a:pt x="6216" y="0"/>
                                </a:lnTo>
                                <a:lnTo>
                                  <a:pt x="6276" y="0"/>
                                </a:lnTo>
                                <a:lnTo>
                                  <a:pt x="6276" y="17"/>
                                </a:lnTo>
                                <a:close/>
                                <a:moveTo>
                                  <a:pt x="6173" y="17"/>
                                </a:moveTo>
                                <a:lnTo>
                                  <a:pt x="6113" y="17"/>
                                </a:lnTo>
                                <a:lnTo>
                                  <a:pt x="6113" y="0"/>
                                </a:lnTo>
                                <a:lnTo>
                                  <a:pt x="6173" y="0"/>
                                </a:lnTo>
                                <a:lnTo>
                                  <a:pt x="6173" y="17"/>
                                </a:lnTo>
                                <a:close/>
                                <a:moveTo>
                                  <a:pt x="6067" y="17"/>
                                </a:moveTo>
                                <a:lnTo>
                                  <a:pt x="6007" y="17"/>
                                </a:lnTo>
                                <a:lnTo>
                                  <a:pt x="6007" y="0"/>
                                </a:lnTo>
                                <a:lnTo>
                                  <a:pt x="6067" y="0"/>
                                </a:lnTo>
                                <a:lnTo>
                                  <a:pt x="6067" y="17"/>
                                </a:lnTo>
                                <a:close/>
                                <a:moveTo>
                                  <a:pt x="5961" y="17"/>
                                </a:moveTo>
                                <a:lnTo>
                                  <a:pt x="5901" y="17"/>
                                </a:lnTo>
                                <a:lnTo>
                                  <a:pt x="5901" y="0"/>
                                </a:lnTo>
                                <a:lnTo>
                                  <a:pt x="5961" y="0"/>
                                </a:lnTo>
                                <a:lnTo>
                                  <a:pt x="5961" y="17"/>
                                </a:lnTo>
                                <a:close/>
                                <a:moveTo>
                                  <a:pt x="5856" y="17"/>
                                </a:moveTo>
                                <a:lnTo>
                                  <a:pt x="5796" y="17"/>
                                </a:lnTo>
                                <a:lnTo>
                                  <a:pt x="5796" y="0"/>
                                </a:lnTo>
                                <a:lnTo>
                                  <a:pt x="5856" y="0"/>
                                </a:lnTo>
                                <a:lnTo>
                                  <a:pt x="5856" y="17"/>
                                </a:lnTo>
                                <a:close/>
                                <a:moveTo>
                                  <a:pt x="5753" y="17"/>
                                </a:moveTo>
                                <a:lnTo>
                                  <a:pt x="5693" y="17"/>
                                </a:lnTo>
                                <a:lnTo>
                                  <a:pt x="5693" y="0"/>
                                </a:lnTo>
                                <a:lnTo>
                                  <a:pt x="5753" y="0"/>
                                </a:lnTo>
                                <a:lnTo>
                                  <a:pt x="5753" y="17"/>
                                </a:lnTo>
                                <a:close/>
                                <a:moveTo>
                                  <a:pt x="5647" y="17"/>
                                </a:moveTo>
                                <a:lnTo>
                                  <a:pt x="5587" y="17"/>
                                </a:lnTo>
                                <a:lnTo>
                                  <a:pt x="5587" y="0"/>
                                </a:lnTo>
                                <a:lnTo>
                                  <a:pt x="5647" y="0"/>
                                </a:lnTo>
                                <a:lnTo>
                                  <a:pt x="5647" y="17"/>
                                </a:lnTo>
                                <a:close/>
                                <a:moveTo>
                                  <a:pt x="5541" y="17"/>
                                </a:moveTo>
                                <a:lnTo>
                                  <a:pt x="5481" y="17"/>
                                </a:lnTo>
                                <a:lnTo>
                                  <a:pt x="5481" y="0"/>
                                </a:lnTo>
                                <a:lnTo>
                                  <a:pt x="5541" y="0"/>
                                </a:lnTo>
                                <a:lnTo>
                                  <a:pt x="5541" y="17"/>
                                </a:lnTo>
                                <a:close/>
                                <a:moveTo>
                                  <a:pt x="5436" y="17"/>
                                </a:moveTo>
                                <a:lnTo>
                                  <a:pt x="5376" y="17"/>
                                </a:lnTo>
                                <a:lnTo>
                                  <a:pt x="5376" y="0"/>
                                </a:lnTo>
                                <a:lnTo>
                                  <a:pt x="5436" y="0"/>
                                </a:lnTo>
                                <a:lnTo>
                                  <a:pt x="5436" y="17"/>
                                </a:lnTo>
                                <a:close/>
                                <a:moveTo>
                                  <a:pt x="5333" y="17"/>
                                </a:moveTo>
                                <a:lnTo>
                                  <a:pt x="5273" y="17"/>
                                </a:lnTo>
                                <a:lnTo>
                                  <a:pt x="5273" y="0"/>
                                </a:lnTo>
                                <a:lnTo>
                                  <a:pt x="5333" y="0"/>
                                </a:lnTo>
                                <a:lnTo>
                                  <a:pt x="5333" y="17"/>
                                </a:lnTo>
                                <a:close/>
                                <a:moveTo>
                                  <a:pt x="5227" y="17"/>
                                </a:moveTo>
                                <a:lnTo>
                                  <a:pt x="5167" y="17"/>
                                </a:lnTo>
                                <a:lnTo>
                                  <a:pt x="5167" y="0"/>
                                </a:lnTo>
                                <a:lnTo>
                                  <a:pt x="5227" y="0"/>
                                </a:lnTo>
                                <a:lnTo>
                                  <a:pt x="5227" y="17"/>
                                </a:lnTo>
                                <a:close/>
                                <a:moveTo>
                                  <a:pt x="5121" y="17"/>
                                </a:moveTo>
                                <a:lnTo>
                                  <a:pt x="5061" y="17"/>
                                </a:lnTo>
                                <a:lnTo>
                                  <a:pt x="5061" y="0"/>
                                </a:lnTo>
                                <a:lnTo>
                                  <a:pt x="5121" y="0"/>
                                </a:lnTo>
                                <a:lnTo>
                                  <a:pt x="5121" y="17"/>
                                </a:lnTo>
                                <a:close/>
                                <a:moveTo>
                                  <a:pt x="5016" y="17"/>
                                </a:moveTo>
                                <a:lnTo>
                                  <a:pt x="4956" y="17"/>
                                </a:lnTo>
                                <a:lnTo>
                                  <a:pt x="4956" y="0"/>
                                </a:lnTo>
                                <a:lnTo>
                                  <a:pt x="5016" y="0"/>
                                </a:lnTo>
                                <a:lnTo>
                                  <a:pt x="5016" y="17"/>
                                </a:lnTo>
                                <a:close/>
                                <a:moveTo>
                                  <a:pt x="4913" y="17"/>
                                </a:moveTo>
                                <a:lnTo>
                                  <a:pt x="4853" y="17"/>
                                </a:lnTo>
                                <a:lnTo>
                                  <a:pt x="4853" y="0"/>
                                </a:lnTo>
                                <a:lnTo>
                                  <a:pt x="4913" y="0"/>
                                </a:lnTo>
                                <a:lnTo>
                                  <a:pt x="4913" y="17"/>
                                </a:lnTo>
                                <a:close/>
                                <a:moveTo>
                                  <a:pt x="4807" y="17"/>
                                </a:moveTo>
                                <a:lnTo>
                                  <a:pt x="4747" y="17"/>
                                </a:lnTo>
                                <a:lnTo>
                                  <a:pt x="4747" y="0"/>
                                </a:lnTo>
                                <a:lnTo>
                                  <a:pt x="4807" y="0"/>
                                </a:lnTo>
                                <a:lnTo>
                                  <a:pt x="4807" y="17"/>
                                </a:lnTo>
                                <a:close/>
                                <a:moveTo>
                                  <a:pt x="4701" y="17"/>
                                </a:moveTo>
                                <a:lnTo>
                                  <a:pt x="4641" y="17"/>
                                </a:lnTo>
                                <a:lnTo>
                                  <a:pt x="4641" y="0"/>
                                </a:lnTo>
                                <a:lnTo>
                                  <a:pt x="4701" y="0"/>
                                </a:lnTo>
                                <a:lnTo>
                                  <a:pt x="4701" y="17"/>
                                </a:lnTo>
                                <a:close/>
                                <a:moveTo>
                                  <a:pt x="4596" y="17"/>
                                </a:moveTo>
                                <a:lnTo>
                                  <a:pt x="4536" y="17"/>
                                </a:lnTo>
                                <a:lnTo>
                                  <a:pt x="4536" y="0"/>
                                </a:lnTo>
                                <a:lnTo>
                                  <a:pt x="4596" y="0"/>
                                </a:lnTo>
                                <a:lnTo>
                                  <a:pt x="4596" y="17"/>
                                </a:lnTo>
                                <a:close/>
                                <a:moveTo>
                                  <a:pt x="4493" y="17"/>
                                </a:moveTo>
                                <a:lnTo>
                                  <a:pt x="4433" y="17"/>
                                </a:lnTo>
                                <a:lnTo>
                                  <a:pt x="4433" y="0"/>
                                </a:lnTo>
                                <a:lnTo>
                                  <a:pt x="4493" y="0"/>
                                </a:lnTo>
                                <a:lnTo>
                                  <a:pt x="4493" y="17"/>
                                </a:lnTo>
                                <a:close/>
                                <a:moveTo>
                                  <a:pt x="4387" y="17"/>
                                </a:moveTo>
                                <a:lnTo>
                                  <a:pt x="4327" y="17"/>
                                </a:lnTo>
                                <a:lnTo>
                                  <a:pt x="4327" y="0"/>
                                </a:lnTo>
                                <a:lnTo>
                                  <a:pt x="4387" y="0"/>
                                </a:lnTo>
                                <a:lnTo>
                                  <a:pt x="4387" y="17"/>
                                </a:lnTo>
                                <a:close/>
                                <a:moveTo>
                                  <a:pt x="4281" y="17"/>
                                </a:moveTo>
                                <a:lnTo>
                                  <a:pt x="4221" y="17"/>
                                </a:lnTo>
                                <a:lnTo>
                                  <a:pt x="4221" y="0"/>
                                </a:lnTo>
                                <a:lnTo>
                                  <a:pt x="4281" y="0"/>
                                </a:lnTo>
                                <a:lnTo>
                                  <a:pt x="4281" y="17"/>
                                </a:lnTo>
                                <a:close/>
                                <a:moveTo>
                                  <a:pt x="4176" y="17"/>
                                </a:moveTo>
                                <a:lnTo>
                                  <a:pt x="4116" y="17"/>
                                </a:lnTo>
                                <a:lnTo>
                                  <a:pt x="4116" y="0"/>
                                </a:lnTo>
                                <a:lnTo>
                                  <a:pt x="4176" y="0"/>
                                </a:lnTo>
                                <a:lnTo>
                                  <a:pt x="4176" y="17"/>
                                </a:lnTo>
                                <a:close/>
                                <a:moveTo>
                                  <a:pt x="4073" y="17"/>
                                </a:moveTo>
                                <a:lnTo>
                                  <a:pt x="4013" y="17"/>
                                </a:lnTo>
                                <a:lnTo>
                                  <a:pt x="4013" y="0"/>
                                </a:lnTo>
                                <a:lnTo>
                                  <a:pt x="4073" y="0"/>
                                </a:lnTo>
                                <a:lnTo>
                                  <a:pt x="4073" y="17"/>
                                </a:lnTo>
                                <a:close/>
                                <a:moveTo>
                                  <a:pt x="3967" y="17"/>
                                </a:moveTo>
                                <a:lnTo>
                                  <a:pt x="3907" y="17"/>
                                </a:lnTo>
                                <a:lnTo>
                                  <a:pt x="3907" y="0"/>
                                </a:lnTo>
                                <a:lnTo>
                                  <a:pt x="3967" y="0"/>
                                </a:lnTo>
                                <a:lnTo>
                                  <a:pt x="3967" y="17"/>
                                </a:lnTo>
                                <a:close/>
                                <a:moveTo>
                                  <a:pt x="3861" y="17"/>
                                </a:moveTo>
                                <a:lnTo>
                                  <a:pt x="3801" y="17"/>
                                </a:lnTo>
                                <a:lnTo>
                                  <a:pt x="3801" y="0"/>
                                </a:lnTo>
                                <a:lnTo>
                                  <a:pt x="3861" y="0"/>
                                </a:lnTo>
                                <a:lnTo>
                                  <a:pt x="3861" y="17"/>
                                </a:lnTo>
                                <a:close/>
                                <a:moveTo>
                                  <a:pt x="3756" y="17"/>
                                </a:moveTo>
                                <a:lnTo>
                                  <a:pt x="3696" y="17"/>
                                </a:lnTo>
                                <a:lnTo>
                                  <a:pt x="3696" y="0"/>
                                </a:lnTo>
                                <a:lnTo>
                                  <a:pt x="3756" y="0"/>
                                </a:lnTo>
                                <a:lnTo>
                                  <a:pt x="3756" y="17"/>
                                </a:lnTo>
                                <a:close/>
                                <a:moveTo>
                                  <a:pt x="3653" y="17"/>
                                </a:moveTo>
                                <a:lnTo>
                                  <a:pt x="3593" y="17"/>
                                </a:lnTo>
                                <a:lnTo>
                                  <a:pt x="3593" y="0"/>
                                </a:lnTo>
                                <a:lnTo>
                                  <a:pt x="3653" y="0"/>
                                </a:lnTo>
                                <a:lnTo>
                                  <a:pt x="3653" y="17"/>
                                </a:lnTo>
                                <a:close/>
                                <a:moveTo>
                                  <a:pt x="3547" y="17"/>
                                </a:moveTo>
                                <a:lnTo>
                                  <a:pt x="3487" y="17"/>
                                </a:lnTo>
                                <a:lnTo>
                                  <a:pt x="3487" y="0"/>
                                </a:lnTo>
                                <a:lnTo>
                                  <a:pt x="3547" y="0"/>
                                </a:lnTo>
                                <a:lnTo>
                                  <a:pt x="3547" y="17"/>
                                </a:lnTo>
                                <a:close/>
                                <a:moveTo>
                                  <a:pt x="3441" y="17"/>
                                </a:moveTo>
                                <a:lnTo>
                                  <a:pt x="3381" y="17"/>
                                </a:lnTo>
                                <a:lnTo>
                                  <a:pt x="3381" y="0"/>
                                </a:lnTo>
                                <a:lnTo>
                                  <a:pt x="3441" y="0"/>
                                </a:lnTo>
                                <a:lnTo>
                                  <a:pt x="3441" y="17"/>
                                </a:lnTo>
                                <a:close/>
                                <a:moveTo>
                                  <a:pt x="3336" y="17"/>
                                </a:moveTo>
                                <a:lnTo>
                                  <a:pt x="3276" y="17"/>
                                </a:lnTo>
                                <a:lnTo>
                                  <a:pt x="3276" y="0"/>
                                </a:lnTo>
                                <a:lnTo>
                                  <a:pt x="3336" y="0"/>
                                </a:lnTo>
                                <a:lnTo>
                                  <a:pt x="3336" y="17"/>
                                </a:lnTo>
                                <a:close/>
                                <a:moveTo>
                                  <a:pt x="3233" y="17"/>
                                </a:moveTo>
                                <a:lnTo>
                                  <a:pt x="3173" y="17"/>
                                </a:lnTo>
                                <a:lnTo>
                                  <a:pt x="3173" y="0"/>
                                </a:lnTo>
                                <a:lnTo>
                                  <a:pt x="3233" y="0"/>
                                </a:lnTo>
                                <a:lnTo>
                                  <a:pt x="3233" y="17"/>
                                </a:lnTo>
                                <a:close/>
                                <a:moveTo>
                                  <a:pt x="3127" y="17"/>
                                </a:moveTo>
                                <a:lnTo>
                                  <a:pt x="3067" y="17"/>
                                </a:lnTo>
                                <a:lnTo>
                                  <a:pt x="3067" y="0"/>
                                </a:lnTo>
                                <a:lnTo>
                                  <a:pt x="3127" y="0"/>
                                </a:lnTo>
                                <a:lnTo>
                                  <a:pt x="3127" y="17"/>
                                </a:lnTo>
                                <a:close/>
                                <a:moveTo>
                                  <a:pt x="3021" y="17"/>
                                </a:moveTo>
                                <a:lnTo>
                                  <a:pt x="2961" y="17"/>
                                </a:lnTo>
                                <a:lnTo>
                                  <a:pt x="2961" y="0"/>
                                </a:lnTo>
                                <a:lnTo>
                                  <a:pt x="3021" y="0"/>
                                </a:lnTo>
                                <a:lnTo>
                                  <a:pt x="3021" y="17"/>
                                </a:lnTo>
                                <a:close/>
                                <a:moveTo>
                                  <a:pt x="2916" y="17"/>
                                </a:moveTo>
                                <a:lnTo>
                                  <a:pt x="2856" y="17"/>
                                </a:lnTo>
                                <a:lnTo>
                                  <a:pt x="2856" y="0"/>
                                </a:lnTo>
                                <a:lnTo>
                                  <a:pt x="2916" y="0"/>
                                </a:lnTo>
                                <a:lnTo>
                                  <a:pt x="2916" y="17"/>
                                </a:lnTo>
                                <a:close/>
                                <a:moveTo>
                                  <a:pt x="2813" y="17"/>
                                </a:moveTo>
                                <a:lnTo>
                                  <a:pt x="2753" y="17"/>
                                </a:lnTo>
                                <a:lnTo>
                                  <a:pt x="2753" y="0"/>
                                </a:lnTo>
                                <a:lnTo>
                                  <a:pt x="2813" y="0"/>
                                </a:lnTo>
                                <a:lnTo>
                                  <a:pt x="2813" y="17"/>
                                </a:lnTo>
                                <a:close/>
                                <a:moveTo>
                                  <a:pt x="2707" y="17"/>
                                </a:moveTo>
                                <a:lnTo>
                                  <a:pt x="2647" y="17"/>
                                </a:lnTo>
                                <a:lnTo>
                                  <a:pt x="2647" y="0"/>
                                </a:lnTo>
                                <a:lnTo>
                                  <a:pt x="2707" y="0"/>
                                </a:lnTo>
                                <a:lnTo>
                                  <a:pt x="2707" y="17"/>
                                </a:lnTo>
                                <a:close/>
                                <a:moveTo>
                                  <a:pt x="2601" y="17"/>
                                </a:moveTo>
                                <a:lnTo>
                                  <a:pt x="2541" y="17"/>
                                </a:lnTo>
                                <a:lnTo>
                                  <a:pt x="2541" y="0"/>
                                </a:lnTo>
                                <a:lnTo>
                                  <a:pt x="2601" y="0"/>
                                </a:lnTo>
                                <a:lnTo>
                                  <a:pt x="2601" y="17"/>
                                </a:lnTo>
                                <a:close/>
                                <a:moveTo>
                                  <a:pt x="2496" y="17"/>
                                </a:moveTo>
                                <a:lnTo>
                                  <a:pt x="2436" y="17"/>
                                </a:lnTo>
                                <a:lnTo>
                                  <a:pt x="2436" y="0"/>
                                </a:lnTo>
                                <a:lnTo>
                                  <a:pt x="2496" y="0"/>
                                </a:lnTo>
                                <a:lnTo>
                                  <a:pt x="2496" y="17"/>
                                </a:lnTo>
                                <a:close/>
                                <a:moveTo>
                                  <a:pt x="2393" y="17"/>
                                </a:moveTo>
                                <a:lnTo>
                                  <a:pt x="2333" y="17"/>
                                </a:lnTo>
                                <a:lnTo>
                                  <a:pt x="2333" y="0"/>
                                </a:lnTo>
                                <a:lnTo>
                                  <a:pt x="2393" y="0"/>
                                </a:lnTo>
                                <a:lnTo>
                                  <a:pt x="2393" y="17"/>
                                </a:lnTo>
                                <a:close/>
                                <a:moveTo>
                                  <a:pt x="2287" y="17"/>
                                </a:moveTo>
                                <a:lnTo>
                                  <a:pt x="2227" y="17"/>
                                </a:lnTo>
                                <a:lnTo>
                                  <a:pt x="2227" y="0"/>
                                </a:lnTo>
                                <a:lnTo>
                                  <a:pt x="2287" y="0"/>
                                </a:lnTo>
                                <a:lnTo>
                                  <a:pt x="2287" y="17"/>
                                </a:lnTo>
                                <a:close/>
                                <a:moveTo>
                                  <a:pt x="2181" y="17"/>
                                </a:moveTo>
                                <a:lnTo>
                                  <a:pt x="2121" y="17"/>
                                </a:lnTo>
                                <a:lnTo>
                                  <a:pt x="2121" y="0"/>
                                </a:lnTo>
                                <a:lnTo>
                                  <a:pt x="2181" y="0"/>
                                </a:lnTo>
                                <a:lnTo>
                                  <a:pt x="2181" y="17"/>
                                </a:lnTo>
                                <a:close/>
                                <a:moveTo>
                                  <a:pt x="2076" y="17"/>
                                </a:moveTo>
                                <a:lnTo>
                                  <a:pt x="2016" y="17"/>
                                </a:lnTo>
                                <a:lnTo>
                                  <a:pt x="2016" y="0"/>
                                </a:lnTo>
                                <a:lnTo>
                                  <a:pt x="2076" y="0"/>
                                </a:lnTo>
                                <a:lnTo>
                                  <a:pt x="2076" y="17"/>
                                </a:lnTo>
                                <a:close/>
                                <a:moveTo>
                                  <a:pt x="1973" y="17"/>
                                </a:moveTo>
                                <a:lnTo>
                                  <a:pt x="1913" y="17"/>
                                </a:lnTo>
                                <a:lnTo>
                                  <a:pt x="1913" y="0"/>
                                </a:lnTo>
                                <a:lnTo>
                                  <a:pt x="1973" y="0"/>
                                </a:lnTo>
                                <a:lnTo>
                                  <a:pt x="1973" y="17"/>
                                </a:lnTo>
                                <a:close/>
                                <a:moveTo>
                                  <a:pt x="1867" y="17"/>
                                </a:moveTo>
                                <a:lnTo>
                                  <a:pt x="1807" y="17"/>
                                </a:lnTo>
                                <a:lnTo>
                                  <a:pt x="1807" y="0"/>
                                </a:lnTo>
                                <a:lnTo>
                                  <a:pt x="1867" y="0"/>
                                </a:lnTo>
                                <a:lnTo>
                                  <a:pt x="1867" y="17"/>
                                </a:lnTo>
                                <a:close/>
                                <a:moveTo>
                                  <a:pt x="1761" y="17"/>
                                </a:moveTo>
                                <a:lnTo>
                                  <a:pt x="1701" y="17"/>
                                </a:lnTo>
                                <a:lnTo>
                                  <a:pt x="1701" y="0"/>
                                </a:lnTo>
                                <a:lnTo>
                                  <a:pt x="1761" y="0"/>
                                </a:lnTo>
                                <a:lnTo>
                                  <a:pt x="1761" y="17"/>
                                </a:lnTo>
                                <a:close/>
                                <a:moveTo>
                                  <a:pt x="1656" y="17"/>
                                </a:moveTo>
                                <a:lnTo>
                                  <a:pt x="1596" y="17"/>
                                </a:lnTo>
                                <a:lnTo>
                                  <a:pt x="1596" y="0"/>
                                </a:lnTo>
                                <a:lnTo>
                                  <a:pt x="1656" y="0"/>
                                </a:lnTo>
                                <a:lnTo>
                                  <a:pt x="1656" y="17"/>
                                </a:lnTo>
                                <a:close/>
                                <a:moveTo>
                                  <a:pt x="1553" y="17"/>
                                </a:moveTo>
                                <a:lnTo>
                                  <a:pt x="1493" y="17"/>
                                </a:lnTo>
                                <a:lnTo>
                                  <a:pt x="1493" y="0"/>
                                </a:lnTo>
                                <a:lnTo>
                                  <a:pt x="1553" y="0"/>
                                </a:lnTo>
                                <a:lnTo>
                                  <a:pt x="1553" y="17"/>
                                </a:lnTo>
                                <a:close/>
                                <a:moveTo>
                                  <a:pt x="1447" y="17"/>
                                </a:moveTo>
                                <a:lnTo>
                                  <a:pt x="1387" y="17"/>
                                </a:lnTo>
                                <a:lnTo>
                                  <a:pt x="1387" y="0"/>
                                </a:lnTo>
                                <a:lnTo>
                                  <a:pt x="1447" y="0"/>
                                </a:lnTo>
                                <a:lnTo>
                                  <a:pt x="1447" y="17"/>
                                </a:lnTo>
                                <a:close/>
                                <a:moveTo>
                                  <a:pt x="1341" y="17"/>
                                </a:moveTo>
                                <a:lnTo>
                                  <a:pt x="1281" y="17"/>
                                </a:lnTo>
                                <a:lnTo>
                                  <a:pt x="1281" y="0"/>
                                </a:lnTo>
                                <a:lnTo>
                                  <a:pt x="1341" y="0"/>
                                </a:lnTo>
                                <a:lnTo>
                                  <a:pt x="1341" y="17"/>
                                </a:lnTo>
                                <a:close/>
                                <a:moveTo>
                                  <a:pt x="1236" y="17"/>
                                </a:moveTo>
                                <a:lnTo>
                                  <a:pt x="1176" y="17"/>
                                </a:lnTo>
                                <a:lnTo>
                                  <a:pt x="1176" y="0"/>
                                </a:lnTo>
                                <a:lnTo>
                                  <a:pt x="1236" y="0"/>
                                </a:lnTo>
                                <a:lnTo>
                                  <a:pt x="1236" y="17"/>
                                </a:lnTo>
                                <a:close/>
                                <a:moveTo>
                                  <a:pt x="1133" y="17"/>
                                </a:moveTo>
                                <a:lnTo>
                                  <a:pt x="1073" y="17"/>
                                </a:lnTo>
                                <a:lnTo>
                                  <a:pt x="1073" y="0"/>
                                </a:lnTo>
                                <a:lnTo>
                                  <a:pt x="1133" y="0"/>
                                </a:lnTo>
                                <a:lnTo>
                                  <a:pt x="1133" y="17"/>
                                </a:lnTo>
                                <a:close/>
                                <a:moveTo>
                                  <a:pt x="1027" y="17"/>
                                </a:moveTo>
                                <a:lnTo>
                                  <a:pt x="967" y="17"/>
                                </a:lnTo>
                                <a:lnTo>
                                  <a:pt x="967" y="0"/>
                                </a:lnTo>
                                <a:lnTo>
                                  <a:pt x="1027" y="0"/>
                                </a:lnTo>
                                <a:lnTo>
                                  <a:pt x="1027" y="17"/>
                                </a:lnTo>
                                <a:close/>
                                <a:moveTo>
                                  <a:pt x="921" y="17"/>
                                </a:moveTo>
                                <a:lnTo>
                                  <a:pt x="861" y="17"/>
                                </a:lnTo>
                                <a:lnTo>
                                  <a:pt x="861" y="0"/>
                                </a:lnTo>
                                <a:lnTo>
                                  <a:pt x="921" y="0"/>
                                </a:lnTo>
                                <a:lnTo>
                                  <a:pt x="921" y="17"/>
                                </a:lnTo>
                                <a:close/>
                                <a:moveTo>
                                  <a:pt x="816" y="17"/>
                                </a:moveTo>
                                <a:lnTo>
                                  <a:pt x="756" y="17"/>
                                </a:lnTo>
                                <a:lnTo>
                                  <a:pt x="756" y="0"/>
                                </a:lnTo>
                                <a:lnTo>
                                  <a:pt x="816" y="0"/>
                                </a:lnTo>
                                <a:lnTo>
                                  <a:pt x="816" y="17"/>
                                </a:lnTo>
                                <a:close/>
                                <a:moveTo>
                                  <a:pt x="713" y="17"/>
                                </a:moveTo>
                                <a:lnTo>
                                  <a:pt x="653" y="17"/>
                                </a:lnTo>
                                <a:lnTo>
                                  <a:pt x="653" y="0"/>
                                </a:lnTo>
                                <a:lnTo>
                                  <a:pt x="713" y="0"/>
                                </a:lnTo>
                                <a:lnTo>
                                  <a:pt x="713" y="17"/>
                                </a:lnTo>
                                <a:close/>
                                <a:moveTo>
                                  <a:pt x="607" y="17"/>
                                </a:moveTo>
                                <a:lnTo>
                                  <a:pt x="547" y="17"/>
                                </a:lnTo>
                                <a:lnTo>
                                  <a:pt x="547" y="0"/>
                                </a:lnTo>
                                <a:lnTo>
                                  <a:pt x="607" y="0"/>
                                </a:lnTo>
                                <a:lnTo>
                                  <a:pt x="607" y="17"/>
                                </a:lnTo>
                                <a:close/>
                                <a:moveTo>
                                  <a:pt x="501" y="17"/>
                                </a:moveTo>
                                <a:lnTo>
                                  <a:pt x="441" y="17"/>
                                </a:lnTo>
                                <a:lnTo>
                                  <a:pt x="441" y="0"/>
                                </a:lnTo>
                                <a:lnTo>
                                  <a:pt x="501" y="0"/>
                                </a:lnTo>
                                <a:lnTo>
                                  <a:pt x="501" y="17"/>
                                </a:lnTo>
                                <a:close/>
                                <a:moveTo>
                                  <a:pt x="396" y="17"/>
                                </a:moveTo>
                                <a:lnTo>
                                  <a:pt x="336" y="17"/>
                                </a:lnTo>
                                <a:lnTo>
                                  <a:pt x="336" y="0"/>
                                </a:lnTo>
                                <a:lnTo>
                                  <a:pt x="396" y="0"/>
                                </a:lnTo>
                                <a:lnTo>
                                  <a:pt x="396" y="17"/>
                                </a:lnTo>
                                <a:close/>
                                <a:moveTo>
                                  <a:pt x="293" y="17"/>
                                </a:moveTo>
                                <a:lnTo>
                                  <a:pt x="233" y="17"/>
                                </a:lnTo>
                                <a:lnTo>
                                  <a:pt x="233" y="0"/>
                                </a:lnTo>
                                <a:lnTo>
                                  <a:pt x="293" y="0"/>
                                </a:lnTo>
                                <a:lnTo>
                                  <a:pt x="293" y="17"/>
                                </a:lnTo>
                                <a:close/>
                                <a:moveTo>
                                  <a:pt x="187" y="17"/>
                                </a:moveTo>
                                <a:lnTo>
                                  <a:pt x="127" y="17"/>
                                </a:lnTo>
                                <a:lnTo>
                                  <a:pt x="127" y="0"/>
                                </a:lnTo>
                                <a:lnTo>
                                  <a:pt x="187" y="0"/>
                                </a:lnTo>
                                <a:lnTo>
                                  <a:pt x="187" y="17"/>
                                </a:lnTo>
                                <a:close/>
                                <a:moveTo>
                                  <a:pt x="81" y="17"/>
                                </a:moveTo>
                                <a:lnTo>
                                  <a:pt x="21" y="17"/>
                                </a:lnTo>
                                <a:lnTo>
                                  <a:pt x="21" y="0"/>
                                </a:lnTo>
                                <a:lnTo>
                                  <a:pt x="81" y="0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14" y="99"/>
                                </a:moveTo>
                                <a:lnTo>
                                  <a:pt x="0" y="99"/>
                                </a:lnTo>
                                <a:lnTo>
                                  <a:pt x="0" y="39"/>
                                </a:lnTo>
                                <a:lnTo>
                                  <a:pt x="14" y="39"/>
                                </a:lnTo>
                                <a:lnTo>
                                  <a:pt x="14" y="99"/>
                                </a:lnTo>
                                <a:close/>
                                <a:moveTo>
                                  <a:pt x="14" y="204"/>
                                </a:moveTo>
                                <a:lnTo>
                                  <a:pt x="0" y="204"/>
                                </a:lnTo>
                                <a:lnTo>
                                  <a:pt x="0" y="144"/>
                                </a:lnTo>
                                <a:lnTo>
                                  <a:pt x="14" y="144"/>
                                </a:lnTo>
                                <a:lnTo>
                                  <a:pt x="14" y="204"/>
                                </a:lnTo>
                                <a:close/>
                                <a:moveTo>
                                  <a:pt x="14" y="308"/>
                                </a:moveTo>
                                <a:lnTo>
                                  <a:pt x="0" y="308"/>
                                </a:lnTo>
                                <a:lnTo>
                                  <a:pt x="0" y="248"/>
                                </a:lnTo>
                                <a:lnTo>
                                  <a:pt x="14" y="248"/>
                                </a:lnTo>
                                <a:lnTo>
                                  <a:pt x="14" y="308"/>
                                </a:lnTo>
                                <a:close/>
                                <a:moveTo>
                                  <a:pt x="14" y="413"/>
                                </a:moveTo>
                                <a:lnTo>
                                  <a:pt x="0" y="413"/>
                                </a:lnTo>
                                <a:lnTo>
                                  <a:pt x="0" y="353"/>
                                </a:lnTo>
                                <a:lnTo>
                                  <a:pt x="14" y="353"/>
                                </a:lnTo>
                                <a:lnTo>
                                  <a:pt x="14" y="413"/>
                                </a:lnTo>
                                <a:close/>
                                <a:moveTo>
                                  <a:pt x="67" y="480"/>
                                </a:moveTo>
                                <a:lnTo>
                                  <a:pt x="0" y="480"/>
                                </a:lnTo>
                                <a:lnTo>
                                  <a:pt x="0" y="459"/>
                                </a:lnTo>
                                <a:lnTo>
                                  <a:pt x="14" y="459"/>
                                </a:lnTo>
                                <a:lnTo>
                                  <a:pt x="14" y="466"/>
                                </a:lnTo>
                                <a:lnTo>
                                  <a:pt x="67" y="466"/>
                                </a:lnTo>
                                <a:lnTo>
                                  <a:pt x="67" y="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Text Box 805"/>
                        <wps:cNvSpPr txBox="1">
                          <a:spLocks/>
                        </wps:cNvSpPr>
                        <wps:spPr bwMode="auto">
                          <a:xfrm>
                            <a:off x="2152" y="303"/>
                            <a:ext cx="7906" cy="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DA1AE" w14:textId="77777777" w:rsidR="00EF4D42" w:rsidRDefault="00EF4D42" w:rsidP="00EF4D42">
                              <w:pPr>
                                <w:spacing w:before="90"/>
                                <w:ind w:left="158"/>
                              </w:pPr>
                              <w:r>
                                <w:t>$ kubectl get secrets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45CA6A" id="Group 804" o:spid="_x0000_s1029" style="position:absolute;margin-left:107.65pt;margin-top:15.15pt;width:395.3pt;height:24pt;z-index:-251651072;mso-wrap-distance-left:0;mso-wrap-distance-right:0;mso-position-horizontal-relative:page" coordorigin="2153,303" coordsize="7906,4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">
                <v:shape id="AutoShape 806" o:spid="_x0000_s1030" style="position:absolute;left:2152;top:303;width:7906;height:480;visibility:visible;mso-wrap-style:square;v-text-anchor:top" coordsize="7906,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" path="m173,480r-60,l113,466r60,l173,480xm276,480r-60,l216,466r60,l276,480xm381,480r-60,l321,466r60,l381,480xm487,480r-60,l427,466r60,l487,480xm593,480r-60,l533,466r60,l593,480xm698,480r-60,l638,466r60,l698,480xm801,480r-60,l741,466r60,l801,480xm907,480r-60,l847,466r60,l907,480xm1013,480r-60,l953,466r60,l1013,480xm1118,480r-60,l1058,466r60,l1118,480xm1221,480r-60,l1161,466r60,l1221,480xm1327,480r-60,l1267,466r60,l1327,480xm1433,480r-60,l1373,466r60,l1433,480xm1538,480r-60,l1478,466r60,l1538,480xm1641,480r-60,l1581,466r60,l1641,480xm1747,480r-60,l1687,466r60,l1747,480xm1853,480r-60,l1793,466r60,l1853,480xm1956,480r-60,l1896,466r60,l1956,480xm2061,480r-60,l2001,466r60,l2061,480xm2167,480r-60,l2107,466r60,l2167,480xm2273,480r-60,l2213,466r60,l2273,480xm2378,480r-62,l2316,466r62,l2378,480xm2481,480r-60,l2421,466r60,l2481,480xm2587,480r-60,l2527,466r60,l2587,480xm2693,480r-60,l2633,466r60,l2693,480xm2798,480r-60,l2738,466r60,l2798,480xm2901,480r-60,l2841,466r60,l2901,480xm3007,480r-60,l2947,466r60,l3007,480xm3113,480r-60,l3053,466r60,l3113,480xm3218,480r-60,l3158,466r60,l3218,480xm3321,480r-60,l3261,466r60,l3321,480xm3427,480r-60,l3367,466r60,l3427,480xm3533,480r-60,l3473,466r60,l3533,480xm3638,480r-60,l3578,466r60,l3638,480xm3741,480r-60,l3681,466r60,l3741,480xm3847,480r-60,l3787,466r60,l3847,480xm3953,480r-60,l3893,466r60,l3953,480xm4058,480r-60,l3998,466r60,l4058,480xm4161,480r-60,l4101,466r60,l4161,480xm4267,480r-60,l4207,466r60,l4267,480xm4373,480r-60,l4313,466r60,l4373,480xm4478,480r-60,l4418,466r60,l4478,480xm4581,480r-60,l4521,466r60,l4581,480xm4687,480r-60,l4627,466r60,l4687,480xm4793,480r-60,l4733,466r60,l4793,480xm4898,480r-60,l4838,466r60,l4898,480xm5001,480r-60,l4941,466r60,l5001,480xm5107,480r-60,l5047,466r60,l5107,480xm5213,480r-60,l5153,466r60,l5213,480xm5318,480r-60,l5258,466r60,l5318,480xm5421,480r-60,l5361,466r60,l5421,480xm5527,480r-60,l5467,466r60,l5527,480xm5633,480r-60,l5573,466r60,l5633,480xm5738,480r-60,l5678,466r60,l5738,480xm5841,480r-60,l5781,466r60,l5841,480xm5947,480r-60,l5887,466r60,l5947,480xm6053,480r-60,l5993,466r60,l6053,480xm6158,480r-60,l6098,466r60,l6158,480xm6261,480r-60,l6201,466r60,l6261,480xm6367,480r-60,l6307,466r60,l6367,480xm6473,480r-60,l6413,466r60,l6473,480xm6578,480r-60,l6518,466r60,l6578,480xm6681,480r-60,l6621,466r60,l6681,480xm6787,480r-60,l6727,466r60,l6787,480xm6893,480r-60,l6833,466r60,l6893,480xm6998,480r-60,l6938,466r60,l6998,480xm7101,480r-60,l7041,466r60,l7101,480xm7207,480r-60,l7147,466r60,l7207,480xm7313,480r-60,l7253,466r60,l7313,480xm7418,480r-60,l7358,466r60,l7418,480xm7521,480r-60,l7461,466r60,l7521,480xm7627,480r-60,l7567,466r60,l7627,480xm7733,480r-60,l7673,466r60,l7733,480xm7838,480r-60,l7778,466r60,l7838,480xm7905,480r-24,l7881,466r8,l7889,428r16,l7905,480xm7905,384r-16,l7889,324r16,l7905,384xm7905,279r-16,l7889,219r16,l7905,279xm7905,173r-16,l7889,113r16,l7905,173xm7898,17r-2,l7896,r9,l7905,8r-7,l7898,17xm7905,68r-16,l7889,8r7,l7896,17r9,l7905,68xm7905,17r-7,l7898,8r7,l7905,17xm7853,17r-60,l7793,r60,l7853,17xm7747,17r-60,l7687,r60,l7747,17xm7641,17r-60,l7581,r60,l7641,17xm7536,17r-60,l7476,r60,l7536,17xm7433,17r-60,l7373,r60,l7433,17xm7327,17r-60,l7267,r60,l7327,17xm7221,17r-60,l7161,r60,l7221,17xm7116,17r-60,l7056,r60,l7116,17xm7013,17r-60,l6953,r60,l7013,17xm6907,17r-60,l6847,r60,l6907,17xm6801,17r-60,l6741,r60,l6801,17xm6696,17r-60,l6636,r60,l6696,17xm6593,17r-60,l6533,r60,l6593,17xm6487,17r-60,l6427,r60,l6487,17xm6381,17r-60,l6321,r60,l6381,17xm6276,17r-60,l6216,r60,l6276,17xm6173,17r-60,l6113,r60,l6173,17xm6067,17r-60,l6007,r60,l6067,17xm5961,17r-60,l5901,r60,l5961,17xm5856,17r-60,l5796,r60,l5856,17xm5753,17r-60,l5693,r60,l5753,17xm5647,17r-60,l5587,r60,l5647,17xm5541,17r-60,l5481,r60,l5541,17xm5436,17r-60,l5376,r60,l5436,17xm5333,17r-60,l5273,r60,l5333,17xm5227,17r-60,l5167,r60,l5227,17xm5121,17r-60,l5061,r60,l5121,17xm5016,17r-60,l4956,r60,l5016,17xm4913,17r-60,l4853,r60,l4913,17xm4807,17r-60,l4747,r60,l4807,17xm4701,17r-60,l4641,r60,l4701,17xm4596,17r-60,l4536,r60,l4596,17xm4493,17r-60,l4433,r60,l4493,17xm4387,17r-60,l4327,r60,l4387,17xm4281,17r-60,l4221,r60,l4281,17xm4176,17r-60,l4116,r60,l4176,17xm4073,17r-60,l4013,r60,l4073,17xm3967,17r-60,l3907,r60,l3967,17xm3861,17r-60,l3801,r60,l3861,17xm3756,17r-60,l3696,r60,l3756,17xm3653,17r-60,l3593,r60,l3653,17xm3547,17r-60,l3487,r60,l3547,17xm3441,17r-60,l3381,r60,l3441,17xm3336,17r-60,l3276,r60,l3336,17xm3233,17r-60,l3173,r60,l3233,17xm3127,17r-60,l3067,r60,l3127,17xm3021,17r-60,l2961,r60,l3021,17xm2916,17r-60,l2856,r60,l2916,17xm2813,17r-60,l2753,r60,l2813,17xm2707,17r-60,l2647,r60,l2707,17xm2601,17r-60,l2541,r60,l2601,17xm2496,17r-60,l2436,r60,l2496,17xm2393,17r-60,l2333,r60,l2393,17xm2287,17r-60,l2227,r60,l2287,17xm2181,17r-60,l2121,r60,l2181,17xm2076,17r-60,l2016,r60,l2076,17xm1973,17r-60,l1913,r60,l1973,17xm1867,17r-60,l1807,r60,l1867,17xm1761,17r-60,l1701,r60,l1761,17xm1656,17r-60,l1596,r60,l1656,17xm1553,17r-60,l1493,r60,l1553,17xm1447,17r-60,l1387,r60,l1447,17xm1341,17r-60,l1281,r60,l1341,17xm1236,17r-60,l1176,r60,l1236,17xm1133,17r-60,l1073,r60,l1133,17xm1027,17r-60,l967,r60,l1027,17xm921,17r-60,l861,r60,l921,17xm816,17r-60,l756,r60,l816,17xm713,17r-60,l653,r60,l713,17xm607,17r-60,l547,r60,l607,17xm501,17r-60,l441,r60,l501,17xm396,17r-60,l336,r60,l396,17xm293,17r-60,l233,r60,l293,17xm187,17r-60,l127,r60,l187,17xm81,17r-60,l21,,81,r,17xm14,99l,99,,39r14,l14,99xm14,204l,204,,144r14,l14,204xm14,308l,308,,248r14,l14,308xm14,413l,413,,353r14,l14,413xm67,480l,480,,459r14,l14,466r53,l67,480xe" fillcolor="black" stroked="f">
                  <v:path arrowok="t" o:connecttype="custom" o:connectlocs="321,769;698,783;907,769;1161,783;1433,783;1687,769;2061,783;2273,769;2527,783;2798,783;3053,769;3427,783;3638,769;3893,783;4161,783;4418,769;4793,783;5001,769;5258,783;5527,783;5781,769;6158,783;6367,769;6621,783;6893,783;7147,769;7521,783;7733,769;7905,783;7889,416;7896,311;7853,320;7476,303;7221,320;7013,303;6636,320;6487,320;6113,303;5856,320;5647,303;5273,320;5121,320;4747,303;4493,320;4281,303;3907,320;3756,320;3381,303;3127,320;2916,303;2541,320;2393,320;2016,303;1761,320;1553,303;1176,320;1027,320;653,303;396,320;187,303;0,507;14,716" o:connectangles="0,0,0,0,0,0,0,0,0,0,0,0,0,0,0,0,0,0,0,0,0,0,0,0,0,0,0,0,0,0,0,0,0,0,0,0,0,0,0,0,0,0,0,0,0,0,0,0,0,0,0,0,0,0,0,0,0,0,0,0,0,0"/>
                </v:shape>
                <v:shape id="Text Box 805" o:spid="_x0000_s1031" type="#_x0000_t202" style="position:absolute;left:2152;top:303;width:7906;height:4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EF4D42" w:rsidRDefault="00EF4D42" w:rsidP="00EF4D42">
                        <w:pPr>
                          <w:spacing w:before="90"/>
                          <w:ind w:left="158"/>
                        </w:pPr>
                        <w:r>
                          <w:t>$ kubectl get secrets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039F15A" w14:textId="77777777" w:rsidR="00380E33" w:rsidRDefault="00380E33" w:rsidP="00FF570B">
      <w:pPr>
        <w:rPr>
          <w:color w:val="2F5496" w:themeColor="accent1" w:themeShade="BF"/>
        </w:rPr>
      </w:pPr>
    </w:p>
    <w:p w14:paraId="59ECDFA3" w14:textId="77777777" w:rsidR="00EF4D42" w:rsidRDefault="00EF4D42" w:rsidP="00EF4D42">
      <w:pPr>
        <w:pStyle w:val="Heading6"/>
        <w:spacing w:before="99"/>
        <w:ind w:firstLine="720"/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793E9FE" wp14:editId="50846BD2">
                <wp:extent cx="5019040" cy="882650"/>
                <wp:effectExtent l="0" t="0" r="0" b="0"/>
                <wp:docPr id="881" name="Group 8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9040" cy="882650"/>
                          <a:chOff x="0" y="0"/>
                          <a:chExt cx="7904" cy="1390"/>
                        </a:xfrm>
                      </wpg:grpSpPr>
                      <pic:pic xmlns:pic="http://schemas.openxmlformats.org/drawingml/2006/picture">
                        <pic:nvPicPr>
                          <pic:cNvPr id="882" name="Picture 803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880" cy="1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3" name="Freeform 802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04" cy="1390"/>
                          </a:xfrm>
                          <a:custGeom>
                            <a:avLst/>
                            <a:gdLst>
                              <a:gd name="T0" fmla="*/ 7903 w 7904"/>
                              <a:gd name="T1" fmla="*/ 0 h 1390"/>
                              <a:gd name="T2" fmla="*/ 7889 w 7904"/>
                              <a:gd name="T3" fmla="*/ 0 h 1390"/>
                              <a:gd name="T4" fmla="*/ 7889 w 7904"/>
                              <a:gd name="T5" fmla="*/ 16 h 1390"/>
                              <a:gd name="T6" fmla="*/ 7889 w 7904"/>
                              <a:gd name="T7" fmla="*/ 1372 h 1390"/>
                              <a:gd name="T8" fmla="*/ 14 w 7904"/>
                              <a:gd name="T9" fmla="*/ 1372 h 1390"/>
                              <a:gd name="T10" fmla="*/ 14 w 7904"/>
                              <a:gd name="T11" fmla="*/ 1372 h 1390"/>
                              <a:gd name="T12" fmla="*/ 7 w 7904"/>
                              <a:gd name="T13" fmla="*/ 1372 h 1390"/>
                              <a:gd name="T14" fmla="*/ 7 w 7904"/>
                              <a:gd name="T15" fmla="*/ 1372 h 1390"/>
                              <a:gd name="T16" fmla="*/ 14 w 7904"/>
                              <a:gd name="T17" fmla="*/ 1372 h 1390"/>
                              <a:gd name="T18" fmla="*/ 14 w 7904"/>
                              <a:gd name="T19" fmla="*/ 16 h 1390"/>
                              <a:gd name="T20" fmla="*/ 7889 w 7904"/>
                              <a:gd name="T21" fmla="*/ 16 h 1390"/>
                              <a:gd name="T22" fmla="*/ 7889 w 7904"/>
                              <a:gd name="T23" fmla="*/ 0 h 1390"/>
                              <a:gd name="T24" fmla="*/ 0 w 7904"/>
                              <a:gd name="T25" fmla="*/ 0 h 1390"/>
                              <a:gd name="T26" fmla="*/ 0 w 7904"/>
                              <a:gd name="T27" fmla="*/ 16 h 1390"/>
                              <a:gd name="T28" fmla="*/ 0 w 7904"/>
                              <a:gd name="T29" fmla="*/ 1372 h 1390"/>
                              <a:gd name="T30" fmla="*/ 0 w 7904"/>
                              <a:gd name="T31" fmla="*/ 1382 h 1390"/>
                              <a:gd name="T32" fmla="*/ 0 w 7904"/>
                              <a:gd name="T33" fmla="*/ 1390 h 1390"/>
                              <a:gd name="T34" fmla="*/ 7903 w 7904"/>
                              <a:gd name="T35" fmla="*/ 1390 h 1390"/>
                              <a:gd name="T36" fmla="*/ 7903 w 7904"/>
                              <a:gd name="T37" fmla="*/ 1382 h 1390"/>
                              <a:gd name="T38" fmla="*/ 7903 w 7904"/>
                              <a:gd name="T39" fmla="*/ 1372 h 1390"/>
                              <a:gd name="T40" fmla="*/ 7903 w 7904"/>
                              <a:gd name="T41" fmla="*/ 16 h 1390"/>
                              <a:gd name="T42" fmla="*/ 7903 w 7904"/>
                              <a:gd name="T43" fmla="*/ 0 h 13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7904" h="1390">
                                <a:moveTo>
                                  <a:pt x="7903" y="0"/>
                                </a:moveTo>
                                <a:lnTo>
                                  <a:pt x="7889" y="0"/>
                                </a:lnTo>
                                <a:lnTo>
                                  <a:pt x="7889" y="16"/>
                                </a:lnTo>
                                <a:lnTo>
                                  <a:pt x="7889" y="1372"/>
                                </a:lnTo>
                                <a:lnTo>
                                  <a:pt x="14" y="1372"/>
                                </a:lnTo>
                                <a:lnTo>
                                  <a:pt x="7" y="1372"/>
                                </a:lnTo>
                                <a:lnTo>
                                  <a:pt x="14" y="1372"/>
                                </a:lnTo>
                                <a:lnTo>
                                  <a:pt x="14" y="16"/>
                                </a:lnTo>
                                <a:lnTo>
                                  <a:pt x="7889" y="16"/>
                                </a:lnTo>
                                <a:lnTo>
                                  <a:pt x="788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372"/>
                                </a:lnTo>
                                <a:lnTo>
                                  <a:pt x="0" y="1382"/>
                                </a:lnTo>
                                <a:lnTo>
                                  <a:pt x="0" y="1390"/>
                                </a:lnTo>
                                <a:lnTo>
                                  <a:pt x="7903" y="1390"/>
                                </a:lnTo>
                                <a:lnTo>
                                  <a:pt x="7903" y="1382"/>
                                </a:lnTo>
                                <a:lnTo>
                                  <a:pt x="7903" y="1372"/>
                                </a:lnTo>
                                <a:lnTo>
                                  <a:pt x="7903" y="16"/>
                                </a:lnTo>
                                <a:lnTo>
                                  <a:pt x="79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0C10DF" id="Group 801" o:spid="_x0000_s1026" style="width:395.2pt;height:69.5pt;mso-position-horizontal-relative:char;mso-position-vertical-relative:line" coordsize="7904,139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">
                <v:shape id="Picture 803" o:spid="_x0000_s1027" type="#_x0000_t75" style="position:absolute;left:14;top:14;width:7880;height:13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">
                  <v:imagedata r:id="rId11" o:title=""/>
                  <v:path arrowok="t"/>
                  <o:lock v:ext="edit" aspectratio="f"/>
                </v:shape>
                <v:shape id="Freeform 802" o:spid="_x0000_s1028" style="position:absolute;left:-1;width:7904;height:1390;visibility:visible;mso-wrap-style:square;v-text-anchor:top" coordsize="7904,13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" path="m7903,r-14,l7889,16r,1356l14,1372r-7,l14,1372,14,16r7875,l7889,,,,,16,,1372r,10l,1390r7903,l7903,1382r,-10l7903,16r,-16xe" fillcolor="black" stroked="f">
                  <v:path arrowok="t" o:connecttype="custom" o:connectlocs="7903,0;7889,0;7889,16;7889,1372;14,1372;14,1372;7,1372;7,1372;14,1372;14,16;7889,16;7889,0;0,0;0,16;0,1372;0,1382;0,1390;7903,1390;7903,1382;7903,1372;7903,16;7903,0" o:connectangles="0,0,0,0,0,0,0,0,0,0,0,0,0,0,0,0,0,0,0,0,0,0"/>
                </v:shape>
                <w10:anchorlock/>
              </v:group>
            </w:pict>
          </mc:Fallback>
        </mc:AlternateContent>
      </w:r>
    </w:p>
    <w:p w14:paraId="6F4C572A" w14:textId="77777777" w:rsidR="00EF4D42" w:rsidRPr="00EF4D42" w:rsidRDefault="00EF4D42" w:rsidP="00EF4D42"/>
    <w:p w14:paraId="5EB8D620" w14:textId="7C316BA8" w:rsidR="00EF4D42" w:rsidRPr="00EF4D42" w:rsidRDefault="00EF4D42" w:rsidP="00D969D9">
      <w:pPr>
        <w:rPr>
          <w:rFonts w:ascii="Caladea"/>
          <w:b/>
          <w:sz w:val="26"/>
        </w:rPr>
      </w:pPr>
      <w:r w:rsidRPr="00EF4D42">
        <w:rPr>
          <w:rFonts w:ascii="Caladea"/>
          <w:b/>
          <w:sz w:val="26"/>
        </w:rPr>
        <w:t>Task 2: Setting up MySQL</w:t>
      </w:r>
    </w:p>
    <w:p w14:paraId="73FB6ACE" w14:textId="77777777" w:rsidR="00EF4D42" w:rsidRPr="007677F5" w:rsidRDefault="00EF4D42" w:rsidP="00EF4D42">
      <w:pPr>
        <w:pStyle w:val="ListParagraph"/>
        <w:widowControl w:val="0"/>
        <w:numPr>
          <w:ilvl w:val="0"/>
          <w:numId w:val="37"/>
        </w:numPr>
        <w:tabs>
          <w:tab w:val="left" w:pos="1260"/>
        </w:tabs>
        <w:autoSpaceDE w:val="0"/>
        <w:autoSpaceDN w:val="0"/>
        <w:spacing w:before="257"/>
        <w:contextualSpacing w:val="0"/>
        <w:rPr>
          <w:sz w:val="24"/>
        </w:rPr>
      </w:pPr>
      <w:r>
        <w:rPr>
          <w:sz w:val="24"/>
        </w:rPr>
        <w:t xml:space="preserve">Download the </w:t>
      </w:r>
      <w:proofErr w:type="spellStart"/>
      <w:r>
        <w:rPr>
          <w:b/>
          <w:sz w:val="24"/>
        </w:rPr>
        <w:t>mysql.yaml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from git hub and a</w:t>
      </w:r>
      <w:r w:rsidRPr="007677F5">
        <w:rPr>
          <w:sz w:val="24"/>
        </w:rPr>
        <w:t xml:space="preserve">pply the downloaded </w:t>
      </w:r>
      <w:proofErr w:type="spellStart"/>
      <w:r w:rsidRPr="007677F5">
        <w:rPr>
          <w:b/>
          <w:sz w:val="24"/>
        </w:rPr>
        <w:t>mysql.yaml</w:t>
      </w:r>
      <w:proofErr w:type="spellEnd"/>
      <w:r w:rsidRPr="007677F5">
        <w:rPr>
          <w:b/>
          <w:sz w:val="24"/>
        </w:rPr>
        <w:t xml:space="preserve"> </w:t>
      </w:r>
      <w:r w:rsidRPr="007677F5">
        <w:rPr>
          <w:sz w:val="24"/>
        </w:rPr>
        <w:t>using</w:t>
      </w:r>
      <w:r w:rsidRPr="007677F5">
        <w:rPr>
          <w:spacing w:val="3"/>
          <w:sz w:val="24"/>
        </w:rPr>
        <w:t xml:space="preserve"> </w:t>
      </w:r>
      <w:r w:rsidRPr="007677F5">
        <w:rPr>
          <w:sz w:val="24"/>
        </w:rPr>
        <w:t>command:</w:t>
      </w:r>
    </w:p>
    <w:p w14:paraId="0F3D513B" w14:textId="77777777" w:rsidR="00EF4D42" w:rsidRDefault="00EF4D42" w:rsidP="00EF4D42">
      <w:pPr>
        <w:pStyle w:val="BodyText0"/>
        <w:spacing w:before="7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456" behindDoc="1" locked="0" layoutInCell="1" allowOverlap="1" wp14:anchorId="03293A20" wp14:editId="5FA78124">
                <wp:simplePos x="0" y="0"/>
                <wp:positionH relativeFrom="page">
                  <wp:posOffset>1367155</wp:posOffset>
                </wp:positionH>
                <wp:positionV relativeFrom="paragraph">
                  <wp:posOffset>192405</wp:posOffset>
                </wp:positionV>
                <wp:extent cx="5000625" cy="325120"/>
                <wp:effectExtent l="12700" t="12700" r="0" b="0"/>
                <wp:wrapTopAndBottom/>
                <wp:docPr id="872" name="Group 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0625" cy="325120"/>
                          <a:chOff x="2153" y="303"/>
                          <a:chExt cx="7875" cy="512"/>
                        </a:xfrm>
                      </wpg:grpSpPr>
                      <wps:wsp>
                        <wps:cNvPr id="873" name="AutoShape 794"/>
                        <wps:cNvSpPr>
                          <a:spLocks/>
                        </wps:cNvSpPr>
                        <wps:spPr bwMode="auto">
                          <a:xfrm>
                            <a:off x="2152" y="302"/>
                            <a:ext cx="7875" cy="512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875"/>
                              <a:gd name="T2" fmla="+- 0 797 303"/>
                              <a:gd name="T3" fmla="*/ 797 h 512"/>
                              <a:gd name="T4" fmla="+- 0 2851 2153"/>
                              <a:gd name="T5" fmla="*/ T4 w 7875"/>
                              <a:gd name="T6" fmla="+- 0 814 303"/>
                              <a:gd name="T7" fmla="*/ 814 h 512"/>
                              <a:gd name="T8" fmla="+- 0 3060 2153"/>
                              <a:gd name="T9" fmla="*/ T8 w 7875"/>
                              <a:gd name="T10" fmla="+- 0 797 303"/>
                              <a:gd name="T11" fmla="*/ 797 h 512"/>
                              <a:gd name="T12" fmla="+- 0 3314 2153"/>
                              <a:gd name="T13" fmla="*/ T12 w 7875"/>
                              <a:gd name="T14" fmla="+- 0 814 303"/>
                              <a:gd name="T15" fmla="*/ 814 h 512"/>
                              <a:gd name="T16" fmla="+- 0 3586 2153"/>
                              <a:gd name="T17" fmla="*/ T16 w 7875"/>
                              <a:gd name="T18" fmla="+- 0 814 303"/>
                              <a:gd name="T19" fmla="*/ 814 h 512"/>
                              <a:gd name="T20" fmla="+- 0 3840 2153"/>
                              <a:gd name="T21" fmla="*/ T20 w 7875"/>
                              <a:gd name="T22" fmla="+- 0 797 303"/>
                              <a:gd name="T23" fmla="*/ 797 h 512"/>
                              <a:gd name="T24" fmla="+- 0 4214 2153"/>
                              <a:gd name="T25" fmla="*/ T24 w 7875"/>
                              <a:gd name="T26" fmla="+- 0 814 303"/>
                              <a:gd name="T27" fmla="*/ 814 h 512"/>
                              <a:gd name="T28" fmla="+- 0 4426 2153"/>
                              <a:gd name="T29" fmla="*/ T28 w 7875"/>
                              <a:gd name="T30" fmla="+- 0 797 303"/>
                              <a:gd name="T31" fmla="*/ 797 h 512"/>
                              <a:gd name="T32" fmla="+- 0 4680 2153"/>
                              <a:gd name="T33" fmla="*/ T32 w 7875"/>
                              <a:gd name="T34" fmla="+- 0 814 303"/>
                              <a:gd name="T35" fmla="*/ 814 h 512"/>
                              <a:gd name="T36" fmla="+- 0 4951 2153"/>
                              <a:gd name="T37" fmla="*/ T36 w 7875"/>
                              <a:gd name="T38" fmla="+- 0 814 303"/>
                              <a:gd name="T39" fmla="*/ 814 h 512"/>
                              <a:gd name="T40" fmla="+- 0 5206 2153"/>
                              <a:gd name="T41" fmla="*/ T40 w 7875"/>
                              <a:gd name="T42" fmla="+- 0 797 303"/>
                              <a:gd name="T43" fmla="*/ 797 h 512"/>
                              <a:gd name="T44" fmla="+- 0 5580 2153"/>
                              <a:gd name="T45" fmla="*/ T44 w 7875"/>
                              <a:gd name="T46" fmla="+- 0 814 303"/>
                              <a:gd name="T47" fmla="*/ 814 h 512"/>
                              <a:gd name="T48" fmla="+- 0 5791 2153"/>
                              <a:gd name="T49" fmla="*/ T48 w 7875"/>
                              <a:gd name="T50" fmla="+- 0 797 303"/>
                              <a:gd name="T51" fmla="*/ 797 h 512"/>
                              <a:gd name="T52" fmla="+- 0 6046 2153"/>
                              <a:gd name="T53" fmla="*/ T52 w 7875"/>
                              <a:gd name="T54" fmla="+- 0 814 303"/>
                              <a:gd name="T55" fmla="*/ 814 h 512"/>
                              <a:gd name="T56" fmla="+- 0 6314 2153"/>
                              <a:gd name="T57" fmla="*/ T56 w 7875"/>
                              <a:gd name="T58" fmla="+- 0 814 303"/>
                              <a:gd name="T59" fmla="*/ 814 h 512"/>
                              <a:gd name="T60" fmla="+- 0 6571 2153"/>
                              <a:gd name="T61" fmla="*/ T60 w 7875"/>
                              <a:gd name="T62" fmla="+- 0 797 303"/>
                              <a:gd name="T63" fmla="*/ 797 h 512"/>
                              <a:gd name="T64" fmla="+- 0 6946 2153"/>
                              <a:gd name="T65" fmla="*/ T64 w 7875"/>
                              <a:gd name="T66" fmla="+- 0 814 303"/>
                              <a:gd name="T67" fmla="*/ 814 h 512"/>
                              <a:gd name="T68" fmla="+- 0 7154 2153"/>
                              <a:gd name="T69" fmla="*/ T68 w 7875"/>
                              <a:gd name="T70" fmla="+- 0 797 303"/>
                              <a:gd name="T71" fmla="*/ 797 h 512"/>
                              <a:gd name="T72" fmla="+- 0 7411 2153"/>
                              <a:gd name="T73" fmla="*/ T72 w 7875"/>
                              <a:gd name="T74" fmla="+- 0 814 303"/>
                              <a:gd name="T75" fmla="*/ 814 h 512"/>
                              <a:gd name="T76" fmla="+- 0 7680 2153"/>
                              <a:gd name="T77" fmla="*/ T76 w 7875"/>
                              <a:gd name="T78" fmla="+- 0 814 303"/>
                              <a:gd name="T79" fmla="*/ 814 h 512"/>
                              <a:gd name="T80" fmla="+- 0 7934 2153"/>
                              <a:gd name="T81" fmla="*/ T80 w 7875"/>
                              <a:gd name="T82" fmla="+- 0 797 303"/>
                              <a:gd name="T83" fmla="*/ 797 h 512"/>
                              <a:gd name="T84" fmla="+- 0 8311 2153"/>
                              <a:gd name="T85" fmla="*/ T84 w 7875"/>
                              <a:gd name="T86" fmla="+- 0 814 303"/>
                              <a:gd name="T87" fmla="*/ 814 h 512"/>
                              <a:gd name="T88" fmla="+- 0 8520 2153"/>
                              <a:gd name="T89" fmla="*/ T88 w 7875"/>
                              <a:gd name="T90" fmla="+- 0 797 303"/>
                              <a:gd name="T91" fmla="*/ 797 h 512"/>
                              <a:gd name="T92" fmla="+- 0 8774 2153"/>
                              <a:gd name="T93" fmla="*/ T92 w 7875"/>
                              <a:gd name="T94" fmla="+- 0 814 303"/>
                              <a:gd name="T95" fmla="*/ 814 h 512"/>
                              <a:gd name="T96" fmla="+- 0 9046 2153"/>
                              <a:gd name="T97" fmla="*/ T96 w 7875"/>
                              <a:gd name="T98" fmla="+- 0 814 303"/>
                              <a:gd name="T99" fmla="*/ 814 h 512"/>
                              <a:gd name="T100" fmla="+- 0 9300 2153"/>
                              <a:gd name="T101" fmla="*/ T100 w 7875"/>
                              <a:gd name="T102" fmla="+- 0 797 303"/>
                              <a:gd name="T103" fmla="*/ 797 h 512"/>
                              <a:gd name="T104" fmla="+- 0 9674 2153"/>
                              <a:gd name="T105" fmla="*/ T104 w 7875"/>
                              <a:gd name="T106" fmla="+- 0 814 303"/>
                              <a:gd name="T107" fmla="*/ 814 h 512"/>
                              <a:gd name="T108" fmla="+- 0 9886 2153"/>
                              <a:gd name="T109" fmla="*/ T108 w 7875"/>
                              <a:gd name="T110" fmla="+- 0 797 303"/>
                              <a:gd name="T111" fmla="*/ 797 h 512"/>
                              <a:gd name="T112" fmla="+- 0 10013 2153"/>
                              <a:gd name="T113" fmla="*/ T112 w 7875"/>
                              <a:gd name="T114" fmla="+- 0 684 303"/>
                              <a:gd name="T115" fmla="*/ 684 h 512"/>
                              <a:gd name="T116" fmla="+- 0 10027 2153"/>
                              <a:gd name="T117" fmla="*/ T116 w 7875"/>
                              <a:gd name="T118" fmla="+- 0 475 303"/>
                              <a:gd name="T119" fmla="*/ 475 h 512"/>
                              <a:gd name="T120" fmla="+- 0 9974 2153"/>
                              <a:gd name="T121" fmla="*/ T120 w 7875"/>
                              <a:gd name="T122" fmla="+- 0 317 303"/>
                              <a:gd name="T123" fmla="*/ 317 h 512"/>
                              <a:gd name="T124" fmla="+- 0 9766 2153"/>
                              <a:gd name="T125" fmla="*/ T124 w 7875"/>
                              <a:gd name="T126" fmla="+- 0 303 303"/>
                              <a:gd name="T127" fmla="*/ 303 h 512"/>
                              <a:gd name="T128" fmla="+- 0 9389 2153"/>
                              <a:gd name="T129" fmla="*/ T128 w 7875"/>
                              <a:gd name="T130" fmla="+- 0 317 303"/>
                              <a:gd name="T131" fmla="*/ 317 h 512"/>
                              <a:gd name="T132" fmla="+- 0 9240 2153"/>
                              <a:gd name="T133" fmla="*/ T132 w 7875"/>
                              <a:gd name="T134" fmla="+- 0 317 303"/>
                              <a:gd name="T135" fmla="*/ 317 h 512"/>
                              <a:gd name="T136" fmla="+- 0 8866 2153"/>
                              <a:gd name="T137" fmla="*/ T136 w 7875"/>
                              <a:gd name="T138" fmla="+- 0 303 303"/>
                              <a:gd name="T139" fmla="*/ 303 h 512"/>
                              <a:gd name="T140" fmla="+- 0 8609 2153"/>
                              <a:gd name="T141" fmla="*/ T140 w 7875"/>
                              <a:gd name="T142" fmla="+- 0 317 303"/>
                              <a:gd name="T143" fmla="*/ 317 h 512"/>
                              <a:gd name="T144" fmla="+- 0 8400 2153"/>
                              <a:gd name="T145" fmla="*/ T144 w 7875"/>
                              <a:gd name="T146" fmla="+- 0 303 303"/>
                              <a:gd name="T147" fmla="*/ 303 h 512"/>
                              <a:gd name="T148" fmla="+- 0 8026 2153"/>
                              <a:gd name="T149" fmla="*/ T148 w 7875"/>
                              <a:gd name="T150" fmla="+- 0 317 303"/>
                              <a:gd name="T151" fmla="*/ 317 h 512"/>
                              <a:gd name="T152" fmla="+- 0 7874 2153"/>
                              <a:gd name="T153" fmla="*/ T152 w 7875"/>
                              <a:gd name="T154" fmla="+- 0 317 303"/>
                              <a:gd name="T155" fmla="*/ 317 h 512"/>
                              <a:gd name="T156" fmla="+- 0 7500 2153"/>
                              <a:gd name="T157" fmla="*/ T156 w 7875"/>
                              <a:gd name="T158" fmla="+- 0 303 303"/>
                              <a:gd name="T159" fmla="*/ 303 h 512"/>
                              <a:gd name="T160" fmla="+- 0 7246 2153"/>
                              <a:gd name="T161" fmla="*/ T160 w 7875"/>
                              <a:gd name="T162" fmla="+- 0 317 303"/>
                              <a:gd name="T163" fmla="*/ 317 h 512"/>
                              <a:gd name="T164" fmla="+- 0 7034 2153"/>
                              <a:gd name="T165" fmla="*/ T164 w 7875"/>
                              <a:gd name="T166" fmla="+- 0 303 303"/>
                              <a:gd name="T167" fmla="*/ 303 h 512"/>
                              <a:gd name="T168" fmla="+- 0 6660 2153"/>
                              <a:gd name="T169" fmla="*/ T168 w 7875"/>
                              <a:gd name="T170" fmla="+- 0 317 303"/>
                              <a:gd name="T171" fmla="*/ 317 h 512"/>
                              <a:gd name="T172" fmla="+- 0 6509 2153"/>
                              <a:gd name="T173" fmla="*/ T172 w 7875"/>
                              <a:gd name="T174" fmla="+- 0 317 303"/>
                              <a:gd name="T175" fmla="*/ 317 h 512"/>
                              <a:gd name="T176" fmla="+- 0 6134 2153"/>
                              <a:gd name="T177" fmla="*/ T176 w 7875"/>
                              <a:gd name="T178" fmla="+- 0 303 303"/>
                              <a:gd name="T179" fmla="*/ 303 h 512"/>
                              <a:gd name="T180" fmla="+- 0 5880 2153"/>
                              <a:gd name="T181" fmla="*/ T180 w 7875"/>
                              <a:gd name="T182" fmla="+- 0 317 303"/>
                              <a:gd name="T183" fmla="*/ 317 h 512"/>
                              <a:gd name="T184" fmla="+- 0 5669 2153"/>
                              <a:gd name="T185" fmla="*/ T184 w 7875"/>
                              <a:gd name="T186" fmla="+- 0 303 303"/>
                              <a:gd name="T187" fmla="*/ 303 h 512"/>
                              <a:gd name="T188" fmla="+- 0 5294 2153"/>
                              <a:gd name="T189" fmla="*/ T188 w 7875"/>
                              <a:gd name="T190" fmla="+- 0 317 303"/>
                              <a:gd name="T191" fmla="*/ 317 h 512"/>
                              <a:gd name="T192" fmla="+- 0 5146 2153"/>
                              <a:gd name="T193" fmla="*/ T192 w 7875"/>
                              <a:gd name="T194" fmla="+- 0 317 303"/>
                              <a:gd name="T195" fmla="*/ 317 h 512"/>
                              <a:gd name="T196" fmla="+- 0 4769 2153"/>
                              <a:gd name="T197" fmla="*/ T196 w 7875"/>
                              <a:gd name="T198" fmla="+- 0 303 303"/>
                              <a:gd name="T199" fmla="*/ 303 h 512"/>
                              <a:gd name="T200" fmla="+- 0 4514 2153"/>
                              <a:gd name="T201" fmla="*/ T200 w 7875"/>
                              <a:gd name="T202" fmla="+- 0 317 303"/>
                              <a:gd name="T203" fmla="*/ 317 h 512"/>
                              <a:gd name="T204" fmla="+- 0 4306 2153"/>
                              <a:gd name="T205" fmla="*/ T204 w 7875"/>
                              <a:gd name="T206" fmla="+- 0 303 303"/>
                              <a:gd name="T207" fmla="*/ 303 h 512"/>
                              <a:gd name="T208" fmla="+- 0 3929 2153"/>
                              <a:gd name="T209" fmla="*/ T208 w 7875"/>
                              <a:gd name="T210" fmla="+- 0 317 303"/>
                              <a:gd name="T211" fmla="*/ 317 h 512"/>
                              <a:gd name="T212" fmla="+- 0 3780 2153"/>
                              <a:gd name="T213" fmla="*/ T212 w 7875"/>
                              <a:gd name="T214" fmla="+- 0 317 303"/>
                              <a:gd name="T215" fmla="*/ 317 h 512"/>
                              <a:gd name="T216" fmla="+- 0 3406 2153"/>
                              <a:gd name="T217" fmla="*/ T216 w 7875"/>
                              <a:gd name="T218" fmla="+- 0 303 303"/>
                              <a:gd name="T219" fmla="*/ 303 h 512"/>
                              <a:gd name="T220" fmla="+- 0 3149 2153"/>
                              <a:gd name="T221" fmla="*/ T220 w 7875"/>
                              <a:gd name="T222" fmla="+- 0 317 303"/>
                              <a:gd name="T223" fmla="*/ 317 h 512"/>
                              <a:gd name="T224" fmla="+- 0 2940 2153"/>
                              <a:gd name="T225" fmla="*/ T224 w 7875"/>
                              <a:gd name="T226" fmla="+- 0 303 303"/>
                              <a:gd name="T227" fmla="*/ 303 h 512"/>
                              <a:gd name="T228" fmla="+- 0 2566 2153"/>
                              <a:gd name="T229" fmla="*/ T228 w 7875"/>
                              <a:gd name="T230" fmla="+- 0 317 303"/>
                              <a:gd name="T231" fmla="*/ 317 h 512"/>
                              <a:gd name="T232" fmla="+- 0 2414 2153"/>
                              <a:gd name="T233" fmla="*/ T232 w 7875"/>
                              <a:gd name="T234" fmla="+- 0 317 303"/>
                              <a:gd name="T235" fmla="*/ 317 h 512"/>
                              <a:gd name="T236" fmla="+- 0 2167 2153"/>
                              <a:gd name="T237" fmla="*/ T236 w 7875"/>
                              <a:gd name="T238" fmla="+- 0 430 303"/>
                              <a:gd name="T239" fmla="*/ 430 h 512"/>
                              <a:gd name="T240" fmla="+- 0 2167 2153"/>
                              <a:gd name="T241" fmla="*/ T240 w 7875"/>
                              <a:gd name="T242" fmla="+- 0 581 303"/>
                              <a:gd name="T243" fmla="*/ 581 h 512"/>
                              <a:gd name="T244" fmla="+- 0 2220 2153"/>
                              <a:gd name="T245" fmla="*/ T244 w 7875"/>
                              <a:gd name="T246" fmla="+- 0 814 303"/>
                              <a:gd name="T247" fmla="*/ 814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875" h="512">
                                <a:moveTo>
                                  <a:pt x="173" y="511"/>
                                </a:moveTo>
                                <a:lnTo>
                                  <a:pt x="113" y="511"/>
                                </a:lnTo>
                                <a:lnTo>
                                  <a:pt x="113" y="494"/>
                                </a:lnTo>
                                <a:lnTo>
                                  <a:pt x="173" y="494"/>
                                </a:lnTo>
                                <a:lnTo>
                                  <a:pt x="173" y="511"/>
                                </a:lnTo>
                                <a:close/>
                                <a:moveTo>
                                  <a:pt x="276" y="511"/>
                                </a:moveTo>
                                <a:lnTo>
                                  <a:pt x="216" y="511"/>
                                </a:lnTo>
                                <a:lnTo>
                                  <a:pt x="216" y="494"/>
                                </a:lnTo>
                                <a:lnTo>
                                  <a:pt x="276" y="494"/>
                                </a:lnTo>
                                <a:lnTo>
                                  <a:pt x="276" y="511"/>
                                </a:lnTo>
                                <a:close/>
                                <a:moveTo>
                                  <a:pt x="381" y="511"/>
                                </a:moveTo>
                                <a:lnTo>
                                  <a:pt x="321" y="511"/>
                                </a:lnTo>
                                <a:lnTo>
                                  <a:pt x="321" y="494"/>
                                </a:lnTo>
                                <a:lnTo>
                                  <a:pt x="381" y="494"/>
                                </a:lnTo>
                                <a:lnTo>
                                  <a:pt x="381" y="511"/>
                                </a:lnTo>
                                <a:close/>
                                <a:moveTo>
                                  <a:pt x="487" y="511"/>
                                </a:moveTo>
                                <a:lnTo>
                                  <a:pt x="427" y="511"/>
                                </a:lnTo>
                                <a:lnTo>
                                  <a:pt x="427" y="494"/>
                                </a:lnTo>
                                <a:lnTo>
                                  <a:pt x="487" y="494"/>
                                </a:lnTo>
                                <a:lnTo>
                                  <a:pt x="487" y="511"/>
                                </a:lnTo>
                                <a:close/>
                                <a:moveTo>
                                  <a:pt x="593" y="511"/>
                                </a:moveTo>
                                <a:lnTo>
                                  <a:pt x="533" y="511"/>
                                </a:lnTo>
                                <a:lnTo>
                                  <a:pt x="533" y="494"/>
                                </a:lnTo>
                                <a:lnTo>
                                  <a:pt x="593" y="494"/>
                                </a:lnTo>
                                <a:lnTo>
                                  <a:pt x="593" y="511"/>
                                </a:lnTo>
                                <a:close/>
                                <a:moveTo>
                                  <a:pt x="698" y="511"/>
                                </a:moveTo>
                                <a:lnTo>
                                  <a:pt x="638" y="511"/>
                                </a:lnTo>
                                <a:lnTo>
                                  <a:pt x="638" y="494"/>
                                </a:lnTo>
                                <a:lnTo>
                                  <a:pt x="698" y="494"/>
                                </a:lnTo>
                                <a:lnTo>
                                  <a:pt x="698" y="511"/>
                                </a:lnTo>
                                <a:close/>
                                <a:moveTo>
                                  <a:pt x="801" y="511"/>
                                </a:moveTo>
                                <a:lnTo>
                                  <a:pt x="741" y="511"/>
                                </a:lnTo>
                                <a:lnTo>
                                  <a:pt x="741" y="494"/>
                                </a:lnTo>
                                <a:lnTo>
                                  <a:pt x="801" y="494"/>
                                </a:lnTo>
                                <a:lnTo>
                                  <a:pt x="801" y="511"/>
                                </a:lnTo>
                                <a:close/>
                                <a:moveTo>
                                  <a:pt x="907" y="511"/>
                                </a:moveTo>
                                <a:lnTo>
                                  <a:pt x="847" y="511"/>
                                </a:lnTo>
                                <a:lnTo>
                                  <a:pt x="847" y="494"/>
                                </a:lnTo>
                                <a:lnTo>
                                  <a:pt x="907" y="494"/>
                                </a:lnTo>
                                <a:lnTo>
                                  <a:pt x="907" y="511"/>
                                </a:lnTo>
                                <a:close/>
                                <a:moveTo>
                                  <a:pt x="1013" y="511"/>
                                </a:moveTo>
                                <a:lnTo>
                                  <a:pt x="953" y="511"/>
                                </a:lnTo>
                                <a:lnTo>
                                  <a:pt x="953" y="494"/>
                                </a:lnTo>
                                <a:lnTo>
                                  <a:pt x="1013" y="494"/>
                                </a:lnTo>
                                <a:lnTo>
                                  <a:pt x="1013" y="511"/>
                                </a:lnTo>
                                <a:close/>
                                <a:moveTo>
                                  <a:pt x="1118" y="511"/>
                                </a:moveTo>
                                <a:lnTo>
                                  <a:pt x="1058" y="511"/>
                                </a:lnTo>
                                <a:lnTo>
                                  <a:pt x="1058" y="494"/>
                                </a:lnTo>
                                <a:lnTo>
                                  <a:pt x="1118" y="494"/>
                                </a:lnTo>
                                <a:lnTo>
                                  <a:pt x="1118" y="511"/>
                                </a:lnTo>
                                <a:close/>
                                <a:moveTo>
                                  <a:pt x="1221" y="511"/>
                                </a:moveTo>
                                <a:lnTo>
                                  <a:pt x="1161" y="511"/>
                                </a:lnTo>
                                <a:lnTo>
                                  <a:pt x="1161" y="494"/>
                                </a:lnTo>
                                <a:lnTo>
                                  <a:pt x="1221" y="494"/>
                                </a:lnTo>
                                <a:lnTo>
                                  <a:pt x="1221" y="511"/>
                                </a:lnTo>
                                <a:close/>
                                <a:moveTo>
                                  <a:pt x="1327" y="511"/>
                                </a:moveTo>
                                <a:lnTo>
                                  <a:pt x="1267" y="511"/>
                                </a:lnTo>
                                <a:lnTo>
                                  <a:pt x="1267" y="494"/>
                                </a:lnTo>
                                <a:lnTo>
                                  <a:pt x="1327" y="494"/>
                                </a:lnTo>
                                <a:lnTo>
                                  <a:pt x="1327" y="511"/>
                                </a:lnTo>
                                <a:close/>
                                <a:moveTo>
                                  <a:pt x="1433" y="511"/>
                                </a:moveTo>
                                <a:lnTo>
                                  <a:pt x="1373" y="511"/>
                                </a:lnTo>
                                <a:lnTo>
                                  <a:pt x="1373" y="494"/>
                                </a:lnTo>
                                <a:lnTo>
                                  <a:pt x="1433" y="494"/>
                                </a:lnTo>
                                <a:lnTo>
                                  <a:pt x="1433" y="511"/>
                                </a:lnTo>
                                <a:close/>
                                <a:moveTo>
                                  <a:pt x="1538" y="511"/>
                                </a:moveTo>
                                <a:lnTo>
                                  <a:pt x="1478" y="511"/>
                                </a:lnTo>
                                <a:lnTo>
                                  <a:pt x="1478" y="494"/>
                                </a:lnTo>
                                <a:lnTo>
                                  <a:pt x="1538" y="494"/>
                                </a:lnTo>
                                <a:lnTo>
                                  <a:pt x="1538" y="511"/>
                                </a:lnTo>
                                <a:close/>
                                <a:moveTo>
                                  <a:pt x="1641" y="511"/>
                                </a:moveTo>
                                <a:lnTo>
                                  <a:pt x="1581" y="511"/>
                                </a:lnTo>
                                <a:lnTo>
                                  <a:pt x="1581" y="494"/>
                                </a:lnTo>
                                <a:lnTo>
                                  <a:pt x="1641" y="494"/>
                                </a:lnTo>
                                <a:lnTo>
                                  <a:pt x="1641" y="511"/>
                                </a:lnTo>
                                <a:close/>
                                <a:moveTo>
                                  <a:pt x="1747" y="511"/>
                                </a:moveTo>
                                <a:lnTo>
                                  <a:pt x="1687" y="511"/>
                                </a:lnTo>
                                <a:lnTo>
                                  <a:pt x="1687" y="494"/>
                                </a:lnTo>
                                <a:lnTo>
                                  <a:pt x="1747" y="494"/>
                                </a:lnTo>
                                <a:lnTo>
                                  <a:pt x="1747" y="511"/>
                                </a:lnTo>
                                <a:close/>
                                <a:moveTo>
                                  <a:pt x="1853" y="511"/>
                                </a:moveTo>
                                <a:lnTo>
                                  <a:pt x="1793" y="511"/>
                                </a:lnTo>
                                <a:lnTo>
                                  <a:pt x="1793" y="494"/>
                                </a:lnTo>
                                <a:lnTo>
                                  <a:pt x="1853" y="494"/>
                                </a:lnTo>
                                <a:lnTo>
                                  <a:pt x="1853" y="511"/>
                                </a:lnTo>
                                <a:close/>
                                <a:moveTo>
                                  <a:pt x="1956" y="511"/>
                                </a:moveTo>
                                <a:lnTo>
                                  <a:pt x="1896" y="511"/>
                                </a:lnTo>
                                <a:lnTo>
                                  <a:pt x="1896" y="494"/>
                                </a:lnTo>
                                <a:lnTo>
                                  <a:pt x="1956" y="494"/>
                                </a:lnTo>
                                <a:lnTo>
                                  <a:pt x="1956" y="511"/>
                                </a:lnTo>
                                <a:close/>
                                <a:moveTo>
                                  <a:pt x="2061" y="511"/>
                                </a:moveTo>
                                <a:lnTo>
                                  <a:pt x="2001" y="511"/>
                                </a:lnTo>
                                <a:lnTo>
                                  <a:pt x="2001" y="494"/>
                                </a:lnTo>
                                <a:lnTo>
                                  <a:pt x="2061" y="494"/>
                                </a:lnTo>
                                <a:lnTo>
                                  <a:pt x="2061" y="511"/>
                                </a:lnTo>
                                <a:close/>
                                <a:moveTo>
                                  <a:pt x="2167" y="511"/>
                                </a:moveTo>
                                <a:lnTo>
                                  <a:pt x="2107" y="511"/>
                                </a:lnTo>
                                <a:lnTo>
                                  <a:pt x="2107" y="494"/>
                                </a:lnTo>
                                <a:lnTo>
                                  <a:pt x="2167" y="494"/>
                                </a:lnTo>
                                <a:lnTo>
                                  <a:pt x="2167" y="511"/>
                                </a:lnTo>
                                <a:close/>
                                <a:moveTo>
                                  <a:pt x="2273" y="511"/>
                                </a:moveTo>
                                <a:lnTo>
                                  <a:pt x="2213" y="511"/>
                                </a:lnTo>
                                <a:lnTo>
                                  <a:pt x="2213" y="494"/>
                                </a:lnTo>
                                <a:lnTo>
                                  <a:pt x="2273" y="494"/>
                                </a:lnTo>
                                <a:lnTo>
                                  <a:pt x="2273" y="511"/>
                                </a:lnTo>
                                <a:close/>
                                <a:moveTo>
                                  <a:pt x="2378" y="511"/>
                                </a:moveTo>
                                <a:lnTo>
                                  <a:pt x="2316" y="511"/>
                                </a:lnTo>
                                <a:lnTo>
                                  <a:pt x="2316" y="494"/>
                                </a:lnTo>
                                <a:lnTo>
                                  <a:pt x="2378" y="494"/>
                                </a:lnTo>
                                <a:lnTo>
                                  <a:pt x="2378" y="511"/>
                                </a:lnTo>
                                <a:close/>
                                <a:moveTo>
                                  <a:pt x="2481" y="511"/>
                                </a:moveTo>
                                <a:lnTo>
                                  <a:pt x="2421" y="511"/>
                                </a:lnTo>
                                <a:lnTo>
                                  <a:pt x="2421" y="494"/>
                                </a:lnTo>
                                <a:lnTo>
                                  <a:pt x="2481" y="494"/>
                                </a:lnTo>
                                <a:lnTo>
                                  <a:pt x="2481" y="511"/>
                                </a:lnTo>
                                <a:close/>
                                <a:moveTo>
                                  <a:pt x="2587" y="511"/>
                                </a:moveTo>
                                <a:lnTo>
                                  <a:pt x="2527" y="511"/>
                                </a:lnTo>
                                <a:lnTo>
                                  <a:pt x="2527" y="494"/>
                                </a:lnTo>
                                <a:lnTo>
                                  <a:pt x="2587" y="494"/>
                                </a:lnTo>
                                <a:lnTo>
                                  <a:pt x="2587" y="511"/>
                                </a:lnTo>
                                <a:close/>
                                <a:moveTo>
                                  <a:pt x="2693" y="511"/>
                                </a:moveTo>
                                <a:lnTo>
                                  <a:pt x="2633" y="511"/>
                                </a:lnTo>
                                <a:lnTo>
                                  <a:pt x="2633" y="494"/>
                                </a:lnTo>
                                <a:lnTo>
                                  <a:pt x="2693" y="494"/>
                                </a:lnTo>
                                <a:lnTo>
                                  <a:pt x="2693" y="511"/>
                                </a:lnTo>
                                <a:close/>
                                <a:moveTo>
                                  <a:pt x="2798" y="511"/>
                                </a:moveTo>
                                <a:lnTo>
                                  <a:pt x="2738" y="511"/>
                                </a:lnTo>
                                <a:lnTo>
                                  <a:pt x="2738" y="494"/>
                                </a:lnTo>
                                <a:lnTo>
                                  <a:pt x="2798" y="494"/>
                                </a:lnTo>
                                <a:lnTo>
                                  <a:pt x="2798" y="511"/>
                                </a:lnTo>
                                <a:close/>
                                <a:moveTo>
                                  <a:pt x="2901" y="511"/>
                                </a:moveTo>
                                <a:lnTo>
                                  <a:pt x="2841" y="511"/>
                                </a:lnTo>
                                <a:lnTo>
                                  <a:pt x="2841" y="494"/>
                                </a:lnTo>
                                <a:lnTo>
                                  <a:pt x="2901" y="494"/>
                                </a:lnTo>
                                <a:lnTo>
                                  <a:pt x="2901" y="511"/>
                                </a:lnTo>
                                <a:close/>
                                <a:moveTo>
                                  <a:pt x="3007" y="511"/>
                                </a:moveTo>
                                <a:lnTo>
                                  <a:pt x="2947" y="511"/>
                                </a:lnTo>
                                <a:lnTo>
                                  <a:pt x="2947" y="494"/>
                                </a:lnTo>
                                <a:lnTo>
                                  <a:pt x="3007" y="494"/>
                                </a:lnTo>
                                <a:lnTo>
                                  <a:pt x="3007" y="511"/>
                                </a:lnTo>
                                <a:close/>
                                <a:moveTo>
                                  <a:pt x="3113" y="511"/>
                                </a:moveTo>
                                <a:lnTo>
                                  <a:pt x="3053" y="511"/>
                                </a:lnTo>
                                <a:lnTo>
                                  <a:pt x="3053" y="494"/>
                                </a:lnTo>
                                <a:lnTo>
                                  <a:pt x="3113" y="494"/>
                                </a:lnTo>
                                <a:lnTo>
                                  <a:pt x="3113" y="511"/>
                                </a:lnTo>
                                <a:close/>
                                <a:moveTo>
                                  <a:pt x="3218" y="511"/>
                                </a:moveTo>
                                <a:lnTo>
                                  <a:pt x="3158" y="511"/>
                                </a:lnTo>
                                <a:lnTo>
                                  <a:pt x="3158" y="494"/>
                                </a:lnTo>
                                <a:lnTo>
                                  <a:pt x="3218" y="494"/>
                                </a:lnTo>
                                <a:lnTo>
                                  <a:pt x="3218" y="511"/>
                                </a:lnTo>
                                <a:close/>
                                <a:moveTo>
                                  <a:pt x="3321" y="511"/>
                                </a:moveTo>
                                <a:lnTo>
                                  <a:pt x="3261" y="511"/>
                                </a:lnTo>
                                <a:lnTo>
                                  <a:pt x="3261" y="494"/>
                                </a:lnTo>
                                <a:lnTo>
                                  <a:pt x="3321" y="494"/>
                                </a:lnTo>
                                <a:lnTo>
                                  <a:pt x="3321" y="511"/>
                                </a:lnTo>
                                <a:close/>
                                <a:moveTo>
                                  <a:pt x="3427" y="511"/>
                                </a:moveTo>
                                <a:lnTo>
                                  <a:pt x="3367" y="511"/>
                                </a:lnTo>
                                <a:lnTo>
                                  <a:pt x="3367" y="494"/>
                                </a:lnTo>
                                <a:lnTo>
                                  <a:pt x="3427" y="494"/>
                                </a:lnTo>
                                <a:lnTo>
                                  <a:pt x="3427" y="511"/>
                                </a:lnTo>
                                <a:close/>
                                <a:moveTo>
                                  <a:pt x="3533" y="511"/>
                                </a:moveTo>
                                <a:lnTo>
                                  <a:pt x="3473" y="511"/>
                                </a:lnTo>
                                <a:lnTo>
                                  <a:pt x="3473" y="494"/>
                                </a:lnTo>
                                <a:lnTo>
                                  <a:pt x="3533" y="494"/>
                                </a:lnTo>
                                <a:lnTo>
                                  <a:pt x="3533" y="511"/>
                                </a:lnTo>
                                <a:close/>
                                <a:moveTo>
                                  <a:pt x="3638" y="511"/>
                                </a:moveTo>
                                <a:lnTo>
                                  <a:pt x="3578" y="511"/>
                                </a:lnTo>
                                <a:lnTo>
                                  <a:pt x="3578" y="494"/>
                                </a:lnTo>
                                <a:lnTo>
                                  <a:pt x="3638" y="494"/>
                                </a:lnTo>
                                <a:lnTo>
                                  <a:pt x="3638" y="511"/>
                                </a:lnTo>
                                <a:close/>
                                <a:moveTo>
                                  <a:pt x="3741" y="511"/>
                                </a:moveTo>
                                <a:lnTo>
                                  <a:pt x="3681" y="511"/>
                                </a:lnTo>
                                <a:lnTo>
                                  <a:pt x="3681" y="494"/>
                                </a:lnTo>
                                <a:lnTo>
                                  <a:pt x="3741" y="494"/>
                                </a:lnTo>
                                <a:lnTo>
                                  <a:pt x="3741" y="511"/>
                                </a:lnTo>
                                <a:close/>
                                <a:moveTo>
                                  <a:pt x="3847" y="511"/>
                                </a:moveTo>
                                <a:lnTo>
                                  <a:pt x="3787" y="511"/>
                                </a:lnTo>
                                <a:lnTo>
                                  <a:pt x="3787" y="494"/>
                                </a:lnTo>
                                <a:lnTo>
                                  <a:pt x="3847" y="494"/>
                                </a:lnTo>
                                <a:lnTo>
                                  <a:pt x="3847" y="511"/>
                                </a:lnTo>
                                <a:close/>
                                <a:moveTo>
                                  <a:pt x="3953" y="511"/>
                                </a:moveTo>
                                <a:lnTo>
                                  <a:pt x="3893" y="511"/>
                                </a:lnTo>
                                <a:lnTo>
                                  <a:pt x="3893" y="494"/>
                                </a:lnTo>
                                <a:lnTo>
                                  <a:pt x="3953" y="494"/>
                                </a:lnTo>
                                <a:lnTo>
                                  <a:pt x="3953" y="511"/>
                                </a:lnTo>
                                <a:close/>
                                <a:moveTo>
                                  <a:pt x="4058" y="511"/>
                                </a:moveTo>
                                <a:lnTo>
                                  <a:pt x="3998" y="511"/>
                                </a:lnTo>
                                <a:lnTo>
                                  <a:pt x="3998" y="494"/>
                                </a:lnTo>
                                <a:lnTo>
                                  <a:pt x="4058" y="494"/>
                                </a:lnTo>
                                <a:lnTo>
                                  <a:pt x="4058" y="511"/>
                                </a:lnTo>
                                <a:close/>
                                <a:moveTo>
                                  <a:pt x="4161" y="511"/>
                                </a:moveTo>
                                <a:lnTo>
                                  <a:pt x="4101" y="511"/>
                                </a:lnTo>
                                <a:lnTo>
                                  <a:pt x="4101" y="494"/>
                                </a:lnTo>
                                <a:lnTo>
                                  <a:pt x="4161" y="494"/>
                                </a:lnTo>
                                <a:lnTo>
                                  <a:pt x="4161" y="511"/>
                                </a:lnTo>
                                <a:close/>
                                <a:moveTo>
                                  <a:pt x="4267" y="511"/>
                                </a:moveTo>
                                <a:lnTo>
                                  <a:pt x="4207" y="511"/>
                                </a:lnTo>
                                <a:lnTo>
                                  <a:pt x="4207" y="494"/>
                                </a:lnTo>
                                <a:lnTo>
                                  <a:pt x="4267" y="494"/>
                                </a:lnTo>
                                <a:lnTo>
                                  <a:pt x="4267" y="511"/>
                                </a:lnTo>
                                <a:close/>
                                <a:moveTo>
                                  <a:pt x="4373" y="511"/>
                                </a:moveTo>
                                <a:lnTo>
                                  <a:pt x="4313" y="511"/>
                                </a:lnTo>
                                <a:lnTo>
                                  <a:pt x="4313" y="494"/>
                                </a:lnTo>
                                <a:lnTo>
                                  <a:pt x="4373" y="494"/>
                                </a:lnTo>
                                <a:lnTo>
                                  <a:pt x="4373" y="511"/>
                                </a:lnTo>
                                <a:close/>
                                <a:moveTo>
                                  <a:pt x="4478" y="511"/>
                                </a:moveTo>
                                <a:lnTo>
                                  <a:pt x="4418" y="511"/>
                                </a:lnTo>
                                <a:lnTo>
                                  <a:pt x="4418" y="494"/>
                                </a:lnTo>
                                <a:lnTo>
                                  <a:pt x="4478" y="494"/>
                                </a:lnTo>
                                <a:lnTo>
                                  <a:pt x="4478" y="511"/>
                                </a:lnTo>
                                <a:close/>
                                <a:moveTo>
                                  <a:pt x="4581" y="511"/>
                                </a:moveTo>
                                <a:lnTo>
                                  <a:pt x="4521" y="511"/>
                                </a:lnTo>
                                <a:lnTo>
                                  <a:pt x="4521" y="494"/>
                                </a:lnTo>
                                <a:lnTo>
                                  <a:pt x="4581" y="494"/>
                                </a:lnTo>
                                <a:lnTo>
                                  <a:pt x="4581" y="511"/>
                                </a:lnTo>
                                <a:close/>
                                <a:moveTo>
                                  <a:pt x="4687" y="511"/>
                                </a:moveTo>
                                <a:lnTo>
                                  <a:pt x="4627" y="511"/>
                                </a:lnTo>
                                <a:lnTo>
                                  <a:pt x="4627" y="494"/>
                                </a:lnTo>
                                <a:lnTo>
                                  <a:pt x="4687" y="494"/>
                                </a:lnTo>
                                <a:lnTo>
                                  <a:pt x="4687" y="511"/>
                                </a:lnTo>
                                <a:close/>
                                <a:moveTo>
                                  <a:pt x="4793" y="511"/>
                                </a:moveTo>
                                <a:lnTo>
                                  <a:pt x="4733" y="511"/>
                                </a:lnTo>
                                <a:lnTo>
                                  <a:pt x="4733" y="494"/>
                                </a:lnTo>
                                <a:lnTo>
                                  <a:pt x="4793" y="494"/>
                                </a:lnTo>
                                <a:lnTo>
                                  <a:pt x="4793" y="511"/>
                                </a:lnTo>
                                <a:close/>
                                <a:moveTo>
                                  <a:pt x="4898" y="511"/>
                                </a:moveTo>
                                <a:lnTo>
                                  <a:pt x="4838" y="511"/>
                                </a:lnTo>
                                <a:lnTo>
                                  <a:pt x="4838" y="494"/>
                                </a:lnTo>
                                <a:lnTo>
                                  <a:pt x="4898" y="494"/>
                                </a:lnTo>
                                <a:lnTo>
                                  <a:pt x="4898" y="511"/>
                                </a:lnTo>
                                <a:close/>
                                <a:moveTo>
                                  <a:pt x="5001" y="511"/>
                                </a:moveTo>
                                <a:lnTo>
                                  <a:pt x="4941" y="511"/>
                                </a:lnTo>
                                <a:lnTo>
                                  <a:pt x="4941" y="494"/>
                                </a:lnTo>
                                <a:lnTo>
                                  <a:pt x="5001" y="494"/>
                                </a:lnTo>
                                <a:lnTo>
                                  <a:pt x="5001" y="511"/>
                                </a:lnTo>
                                <a:close/>
                                <a:moveTo>
                                  <a:pt x="5107" y="511"/>
                                </a:moveTo>
                                <a:lnTo>
                                  <a:pt x="5047" y="511"/>
                                </a:lnTo>
                                <a:lnTo>
                                  <a:pt x="5047" y="494"/>
                                </a:lnTo>
                                <a:lnTo>
                                  <a:pt x="5107" y="494"/>
                                </a:lnTo>
                                <a:lnTo>
                                  <a:pt x="5107" y="511"/>
                                </a:lnTo>
                                <a:close/>
                                <a:moveTo>
                                  <a:pt x="5213" y="511"/>
                                </a:moveTo>
                                <a:lnTo>
                                  <a:pt x="5153" y="511"/>
                                </a:lnTo>
                                <a:lnTo>
                                  <a:pt x="5153" y="494"/>
                                </a:lnTo>
                                <a:lnTo>
                                  <a:pt x="5213" y="494"/>
                                </a:lnTo>
                                <a:lnTo>
                                  <a:pt x="5213" y="511"/>
                                </a:lnTo>
                                <a:close/>
                                <a:moveTo>
                                  <a:pt x="5318" y="511"/>
                                </a:moveTo>
                                <a:lnTo>
                                  <a:pt x="5258" y="511"/>
                                </a:lnTo>
                                <a:lnTo>
                                  <a:pt x="5258" y="494"/>
                                </a:lnTo>
                                <a:lnTo>
                                  <a:pt x="5318" y="494"/>
                                </a:lnTo>
                                <a:lnTo>
                                  <a:pt x="5318" y="511"/>
                                </a:lnTo>
                                <a:close/>
                                <a:moveTo>
                                  <a:pt x="5421" y="511"/>
                                </a:moveTo>
                                <a:lnTo>
                                  <a:pt x="5361" y="511"/>
                                </a:lnTo>
                                <a:lnTo>
                                  <a:pt x="5361" y="494"/>
                                </a:lnTo>
                                <a:lnTo>
                                  <a:pt x="5421" y="494"/>
                                </a:lnTo>
                                <a:lnTo>
                                  <a:pt x="5421" y="511"/>
                                </a:lnTo>
                                <a:close/>
                                <a:moveTo>
                                  <a:pt x="5527" y="511"/>
                                </a:moveTo>
                                <a:lnTo>
                                  <a:pt x="5467" y="511"/>
                                </a:lnTo>
                                <a:lnTo>
                                  <a:pt x="5467" y="494"/>
                                </a:lnTo>
                                <a:lnTo>
                                  <a:pt x="5527" y="494"/>
                                </a:lnTo>
                                <a:lnTo>
                                  <a:pt x="5527" y="511"/>
                                </a:lnTo>
                                <a:close/>
                                <a:moveTo>
                                  <a:pt x="5633" y="511"/>
                                </a:moveTo>
                                <a:lnTo>
                                  <a:pt x="5573" y="511"/>
                                </a:lnTo>
                                <a:lnTo>
                                  <a:pt x="5573" y="494"/>
                                </a:lnTo>
                                <a:lnTo>
                                  <a:pt x="5633" y="494"/>
                                </a:lnTo>
                                <a:lnTo>
                                  <a:pt x="5633" y="511"/>
                                </a:lnTo>
                                <a:close/>
                                <a:moveTo>
                                  <a:pt x="5738" y="511"/>
                                </a:moveTo>
                                <a:lnTo>
                                  <a:pt x="5678" y="511"/>
                                </a:lnTo>
                                <a:lnTo>
                                  <a:pt x="5678" y="494"/>
                                </a:lnTo>
                                <a:lnTo>
                                  <a:pt x="5738" y="494"/>
                                </a:lnTo>
                                <a:lnTo>
                                  <a:pt x="5738" y="511"/>
                                </a:lnTo>
                                <a:close/>
                                <a:moveTo>
                                  <a:pt x="5841" y="511"/>
                                </a:moveTo>
                                <a:lnTo>
                                  <a:pt x="5781" y="511"/>
                                </a:lnTo>
                                <a:lnTo>
                                  <a:pt x="5781" y="494"/>
                                </a:lnTo>
                                <a:lnTo>
                                  <a:pt x="5841" y="494"/>
                                </a:lnTo>
                                <a:lnTo>
                                  <a:pt x="5841" y="511"/>
                                </a:lnTo>
                                <a:close/>
                                <a:moveTo>
                                  <a:pt x="5947" y="511"/>
                                </a:moveTo>
                                <a:lnTo>
                                  <a:pt x="5887" y="511"/>
                                </a:lnTo>
                                <a:lnTo>
                                  <a:pt x="5887" y="494"/>
                                </a:lnTo>
                                <a:lnTo>
                                  <a:pt x="5947" y="494"/>
                                </a:lnTo>
                                <a:lnTo>
                                  <a:pt x="5947" y="511"/>
                                </a:lnTo>
                                <a:close/>
                                <a:moveTo>
                                  <a:pt x="6053" y="511"/>
                                </a:moveTo>
                                <a:lnTo>
                                  <a:pt x="5993" y="511"/>
                                </a:lnTo>
                                <a:lnTo>
                                  <a:pt x="5993" y="494"/>
                                </a:lnTo>
                                <a:lnTo>
                                  <a:pt x="6053" y="494"/>
                                </a:lnTo>
                                <a:lnTo>
                                  <a:pt x="6053" y="511"/>
                                </a:lnTo>
                                <a:close/>
                                <a:moveTo>
                                  <a:pt x="6158" y="511"/>
                                </a:moveTo>
                                <a:lnTo>
                                  <a:pt x="6098" y="511"/>
                                </a:lnTo>
                                <a:lnTo>
                                  <a:pt x="6098" y="494"/>
                                </a:lnTo>
                                <a:lnTo>
                                  <a:pt x="6158" y="494"/>
                                </a:lnTo>
                                <a:lnTo>
                                  <a:pt x="6158" y="511"/>
                                </a:lnTo>
                                <a:close/>
                                <a:moveTo>
                                  <a:pt x="6261" y="511"/>
                                </a:moveTo>
                                <a:lnTo>
                                  <a:pt x="6201" y="511"/>
                                </a:lnTo>
                                <a:lnTo>
                                  <a:pt x="6201" y="494"/>
                                </a:lnTo>
                                <a:lnTo>
                                  <a:pt x="6261" y="494"/>
                                </a:lnTo>
                                <a:lnTo>
                                  <a:pt x="6261" y="511"/>
                                </a:lnTo>
                                <a:close/>
                                <a:moveTo>
                                  <a:pt x="6367" y="511"/>
                                </a:moveTo>
                                <a:lnTo>
                                  <a:pt x="6307" y="511"/>
                                </a:lnTo>
                                <a:lnTo>
                                  <a:pt x="6307" y="494"/>
                                </a:lnTo>
                                <a:lnTo>
                                  <a:pt x="6367" y="494"/>
                                </a:lnTo>
                                <a:lnTo>
                                  <a:pt x="6367" y="511"/>
                                </a:lnTo>
                                <a:close/>
                                <a:moveTo>
                                  <a:pt x="6473" y="511"/>
                                </a:moveTo>
                                <a:lnTo>
                                  <a:pt x="6413" y="511"/>
                                </a:lnTo>
                                <a:lnTo>
                                  <a:pt x="6413" y="494"/>
                                </a:lnTo>
                                <a:lnTo>
                                  <a:pt x="6473" y="494"/>
                                </a:lnTo>
                                <a:lnTo>
                                  <a:pt x="6473" y="511"/>
                                </a:lnTo>
                                <a:close/>
                                <a:moveTo>
                                  <a:pt x="6578" y="511"/>
                                </a:moveTo>
                                <a:lnTo>
                                  <a:pt x="6518" y="511"/>
                                </a:lnTo>
                                <a:lnTo>
                                  <a:pt x="6518" y="494"/>
                                </a:lnTo>
                                <a:lnTo>
                                  <a:pt x="6578" y="494"/>
                                </a:lnTo>
                                <a:lnTo>
                                  <a:pt x="6578" y="511"/>
                                </a:lnTo>
                                <a:close/>
                                <a:moveTo>
                                  <a:pt x="6681" y="511"/>
                                </a:moveTo>
                                <a:lnTo>
                                  <a:pt x="6621" y="511"/>
                                </a:lnTo>
                                <a:lnTo>
                                  <a:pt x="6621" y="494"/>
                                </a:lnTo>
                                <a:lnTo>
                                  <a:pt x="6681" y="494"/>
                                </a:lnTo>
                                <a:lnTo>
                                  <a:pt x="6681" y="511"/>
                                </a:lnTo>
                                <a:close/>
                                <a:moveTo>
                                  <a:pt x="6787" y="511"/>
                                </a:moveTo>
                                <a:lnTo>
                                  <a:pt x="6727" y="511"/>
                                </a:lnTo>
                                <a:lnTo>
                                  <a:pt x="6727" y="494"/>
                                </a:lnTo>
                                <a:lnTo>
                                  <a:pt x="6787" y="494"/>
                                </a:lnTo>
                                <a:lnTo>
                                  <a:pt x="6787" y="511"/>
                                </a:lnTo>
                                <a:close/>
                                <a:moveTo>
                                  <a:pt x="6893" y="511"/>
                                </a:moveTo>
                                <a:lnTo>
                                  <a:pt x="6833" y="511"/>
                                </a:lnTo>
                                <a:lnTo>
                                  <a:pt x="6833" y="494"/>
                                </a:lnTo>
                                <a:lnTo>
                                  <a:pt x="6893" y="494"/>
                                </a:lnTo>
                                <a:lnTo>
                                  <a:pt x="6893" y="511"/>
                                </a:lnTo>
                                <a:close/>
                                <a:moveTo>
                                  <a:pt x="6998" y="511"/>
                                </a:moveTo>
                                <a:lnTo>
                                  <a:pt x="6938" y="511"/>
                                </a:lnTo>
                                <a:lnTo>
                                  <a:pt x="6938" y="494"/>
                                </a:lnTo>
                                <a:lnTo>
                                  <a:pt x="6998" y="494"/>
                                </a:lnTo>
                                <a:lnTo>
                                  <a:pt x="6998" y="511"/>
                                </a:lnTo>
                                <a:close/>
                                <a:moveTo>
                                  <a:pt x="7101" y="511"/>
                                </a:moveTo>
                                <a:lnTo>
                                  <a:pt x="7041" y="511"/>
                                </a:lnTo>
                                <a:lnTo>
                                  <a:pt x="7041" y="494"/>
                                </a:lnTo>
                                <a:lnTo>
                                  <a:pt x="7101" y="494"/>
                                </a:lnTo>
                                <a:lnTo>
                                  <a:pt x="7101" y="511"/>
                                </a:lnTo>
                                <a:close/>
                                <a:moveTo>
                                  <a:pt x="7207" y="511"/>
                                </a:moveTo>
                                <a:lnTo>
                                  <a:pt x="7147" y="511"/>
                                </a:lnTo>
                                <a:lnTo>
                                  <a:pt x="7147" y="494"/>
                                </a:lnTo>
                                <a:lnTo>
                                  <a:pt x="7207" y="494"/>
                                </a:lnTo>
                                <a:lnTo>
                                  <a:pt x="7207" y="511"/>
                                </a:lnTo>
                                <a:close/>
                                <a:moveTo>
                                  <a:pt x="7313" y="511"/>
                                </a:moveTo>
                                <a:lnTo>
                                  <a:pt x="7253" y="511"/>
                                </a:lnTo>
                                <a:lnTo>
                                  <a:pt x="7253" y="494"/>
                                </a:lnTo>
                                <a:lnTo>
                                  <a:pt x="7313" y="494"/>
                                </a:lnTo>
                                <a:lnTo>
                                  <a:pt x="7313" y="511"/>
                                </a:lnTo>
                                <a:close/>
                                <a:moveTo>
                                  <a:pt x="7418" y="511"/>
                                </a:moveTo>
                                <a:lnTo>
                                  <a:pt x="7358" y="511"/>
                                </a:lnTo>
                                <a:lnTo>
                                  <a:pt x="7358" y="494"/>
                                </a:lnTo>
                                <a:lnTo>
                                  <a:pt x="7418" y="494"/>
                                </a:lnTo>
                                <a:lnTo>
                                  <a:pt x="7418" y="511"/>
                                </a:lnTo>
                                <a:close/>
                                <a:moveTo>
                                  <a:pt x="7521" y="511"/>
                                </a:moveTo>
                                <a:lnTo>
                                  <a:pt x="7461" y="511"/>
                                </a:lnTo>
                                <a:lnTo>
                                  <a:pt x="7461" y="494"/>
                                </a:lnTo>
                                <a:lnTo>
                                  <a:pt x="7521" y="494"/>
                                </a:lnTo>
                                <a:lnTo>
                                  <a:pt x="7521" y="511"/>
                                </a:lnTo>
                                <a:close/>
                                <a:moveTo>
                                  <a:pt x="7627" y="511"/>
                                </a:moveTo>
                                <a:lnTo>
                                  <a:pt x="7567" y="511"/>
                                </a:lnTo>
                                <a:lnTo>
                                  <a:pt x="7567" y="494"/>
                                </a:lnTo>
                                <a:lnTo>
                                  <a:pt x="7627" y="494"/>
                                </a:lnTo>
                                <a:lnTo>
                                  <a:pt x="7627" y="511"/>
                                </a:lnTo>
                                <a:close/>
                                <a:moveTo>
                                  <a:pt x="7733" y="511"/>
                                </a:moveTo>
                                <a:lnTo>
                                  <a:pt x="7673" y="511"/>
                                </a:lnTo>
                                <a:lnTo>
                                  <a:pt x="7673" y="494"/>
                                </a:lnTo>
                                <a:lnTo>
                                  <a:pt x="7733" y="494"/>
                                </a:lnTo>
                                <a:lnTo>
                                  <a:pt x="7733" y="511"/>
                                </a:lnTo>
                                <a:close/>
                                <a:moveTo>
                                  <a:pt x="7838" y="511"/>
                                </a:moveTo>
                                <a:lnTo>
                                  <a:pt x="7778" y="511"/>
                                </a:lnTo>
                                <a:lnTo>
                                  <a:pt x="7778" y="494"/>
                                </a:lnTo>
                                <a:lnTo>
                                  <a:pt x="7838" y="494"/>
                                </a:lnTo>
                                <a:lnTo>
                                  <a:pt x="7838" y="511"/>
                                </a:lnTo>
                                <a:close/>
                                <a:moveTo>
                                  <a:pt x="7874" y="487"/>
                                </a:moveTo>
                                <a:lnTo>
                                  <a:pt x="7860" y="487"/>
                                </a:lnTo>
                                <a:lnTo>
                                  <a:pt x="7860" y="427"/>
                                </a:lnTo>
                                <a:lnTo>
                                  <a:pt x="7874" y="427"/>
                                </a:lnTo>
                                <a:lnTo>
                                  <a:pt x="7874" y="487"/>
                                </a:lnTo>
                                <a:close/>
                                <a:moveTo>
                                  <a:pt x="7874" y="381"/>
                                </a:moveTo>
                                <a:lnTo>
                                  <a:pt x="7860" y="381"/>
                                </a:lnTo>
                                <a:lnTo>
                                  <a:pt x="7860" y="321"/>
                                </a:lnTo>
                                <a:lnTo>
                                  <a:pt x="7874" y="321"/>
                                </a:lnTo>
                                <a:lnTo>
                                  <a:pt x="7874" y="381"/>
                                </a:lnTo>
                                <a:close/>
                                <a:moveTo>
                                  <a:pt x="7874" y="278"/>
                                </a:moveTo>
                                <a:lnTo>
                                  <a:pt x="7860" y="278"/>
                                </a:lnTo>
                                <a:lnTo>
                                  <a:pt x="7860" y="218"/>
                                </a:lnTo>
                                <a:lnTo>
                                  <a:pt x="7874" y="218"/>
                                </a:lnTo>
                                <a:lnTo>
                                  <a:pt x="7874" y="278"/>
                                </a:lnTo>
                                <a:close/>
                                <a:moveTo>
                                  <a:pt x="7874" y="172"/>
                                </a:moveTo>
                                <a:lnTo>
                                  <a:pt x="7860" y="172"/>
                                </a:lnTo>
                                <a:lnTo>
                                  <a:pt x="7860" y="112"/>
                                </a:lnTo>
                                <a:lnTo>
                                  <a:pt x="7874" y="112"/>
                                </a:lnTo>
                                <a:lnTo>
                                  <a:pt x="7874" y="172"/>
                                </a:lnTo>
                                <a:close/>
                                <a:moveTo>
                                  <a:pt x="7874" y="14"/>
                                </a:moveTo>
                                <a:lnTo>
                                  <a:pt x="7867" y="14"/>
                                </a:lnTo>
                                <a:lnTo>
                                  <a:pt x="7867" y="0"/>
                                </a:lnTo>
                                <a:lnTo>
                                  <a:pt x="7874" y="0"/>
                                </a:lnTo>
                                <a:lnTo>
                                  <a:pt x="7874" y="14"/>
                                </a:lnTo>
                                <a:close/>
                                <a:moveTo>
                                  <a:pt x="7874" y="67"/>
                                </a:moveTo>
                                <a:lnTo>
                                  <a:pt x="7860" y="67"/>
                                </a:lnTo>
                                <a:lnTo>
                                  <a:pt x="7860" y="7"/>
                                </a:lnTo>
                                <a:lnTo>
                                  <a:pt x="7867" y="7"/>
                                </a:lnTo>
                                <a:lnTo>
                                  <a:pt x="7867" y="14"/>
                                </a:lnTo>
                                <a:lnTo>
                                  <a:pt x="7874" y="14"/>
                                </a:lnTo>
                                <a:lnTo>
                                  <a:pt x="7874" y="67"/>
                                </a:lnTo>
                                <a:close/>
                                <a:moveTo>
                                  <a:pt x="7821" y="14"/>
                                </a:moveTo>
                                <a:lnTo>
                                  <a:pt x="7761" y="14"/>
                                </a:lnTo>
                                <a:lnTo>
                                  <a:pt x="7761" y="0"/>
                                </a:lnTo>
                                <a:lnTo>
                                  <a:pt x="7821" y="0"/>
                                </a:lnTo>
                                <a:lnTo>
                                  <a:pt x="7821" y="14"/>
                                </a:lnTo>
                                <a:close/>
                                <a:moveTo>
                                  <a:pt x="7716" y="14"/>
                                </a:moveTo>
                                <a:lnTo>
                                  <a:pt x="7656" y="14"/>
                                </a:lnTo>
                                <a:lnTo>
                                  <a:pt x="7656" y="0"/>
                                </a:lnTo>
                                <a:lnTo>
                                  <a:pt x="7716" y="0"/>
                                </a:lnTo>
                                <a:lnTo>
                                  <a:pt x="7716" y="14"/>
                                </a:lnTo>
                                <a:close/>
                                <a:moveTo>
                                  <a:pt x="7613" y="14"/>
                                </a:moveTo>
                                <a:lnTo>
                                  <a:pt x="7553" y="14"/>
                                </a:lnTo>
                                <a:lnTo>
                                  <a:pt x="7553" y="0"/>
                                </a:lnTo>
                                <a:lnTo>
                                  <a:pt x="7613" y="0"/>
                                </a:lnTo>
                                <a:lnTo>
                                  <a:pt x="7613" y="14"/>
                                </a:lnTo>
                                <a:close/>
                                <a:moveTo>
                                  <a:pt x="7507" y="14"/>
                                </a:moveTo>
                                <a:lnTo>
                                  <a:pt x="7447" y="14"/>
                                </a:lnTo>
                                <a:lnTo>
                                  <a:pt x="7447" y="0"/>
                                </a:lnTo>
                                <a:lnTo>
                                  <a:pt x="7507" y="0"/>
                                </a:lnTo>
                                <a:lnTo>
                                  <a:pt x="7507" y="14"/>
                                </a:lnTo>
                                <a:close/>
                                <a:moveTo>
                                  <a:pt x="7401" y="14"/>
                                </a:moveTo>
                                <a:lnTo>
                                  <a:pt x="7341" y="14"/>
                                </a:lnTo>
                                <a:lnTo>
                                  <a:pt x="7341" y="0"/>
                                </a:lnTo>
                                <a:lnTo>
                                  <a:pt x="7401" y="0"/>
                                </a:lnTo>
                                <a:lnTo>
                                  <a:pt x="7401" y="14"/>
                                </a:lnTo>
                                <a:close/>
                                <a:moveTo>
                                  <a:pt x="7296" y="14"/>
                                </a:moveTo>
                                <a:lnTo>
                                  <a:pt x="7236" y="14"/>
                                </a:lnTo>
                                <a:lnTo>
                                  <a:pt x="7236" y="0"/>
                                </a:lnTo>
                                <a:lnTo>
                                  <a:pt x="7296" y="0"/>
                                </a:lnTo>
                                <a:lnTo>
                                  <a:pt x="7296" y="14"/>
                                </a:lnTo>
                                <a:close/>
                                <a:moveTo>
                                  <a:pt x="7193" y="14"/>
                                </a:moveTo>
                                <a:lnTo>
                                  <a:pt x="7133" y="14"/>
                                </a:lnTo>
                                <a:lnTo>
                                  <a:pt x="7133" y="0"/>
                                </a:lnTo>
                                <a:lnTo>
                                  <a:pt x="7193" y="0"/>
                                </a:lnTo>
                                <a:lnTo>
                                  <a:pt x="7193" y="14"/>
                                </a:lnTo>
                                <a:close/>
                                <a:moveTo>
                                  <a:pt x="7087" y="14"/>
                                </a:moveTo>
                                <a:lnTo>
                                  <a:pt x="7027" y="14"/>
                                </a:lnTo>
                                <a:lnTo>
                                  <a:pt x="7027" y="0"/>
                                </a:lnTo>
                                <a:lnTo>
                                  <a:pt x="7087" y="0"/>
                                </a:lnTo>
                                <a:lnTo>
                                  <a:pt x="7087" y="14"/>
                                </a:lnTo>
                                <a:close/>
                                <a:moveTo>
                                  <a:pt x="6981" y="14"/>
                                </a:moveTo>
                                <a:lnTo>
                                  <a:pt x="6921" y="14"/>
                                </a:lnTo>
                                <a:lnTo>
                                  <a:pt x="6921" y="0"/>
                                </a:lnTo>
                                <a:lnTo>
                                  <a:pt x="6981" y="0"/>
                                </a:lnTo>
                                <a:lnTo>
                                  <a:pt x="6981" y="14"/>
                                </a:lnTo>
                                <a:close/>
                                <a:moveTo>
                                  <a:pt x="6876" y="14"/>
                                </a:moveTo>
                                <a:lnTo>
                                  <a:pt x="6816" y="14"/>
                                </a:lnTo>
                                <a:lnTo>
                                  <a:pt x="6816" y="0"/>
                                </a:lnTo>
                                <a:lnTo>
                                  <a:pt x="6876" y="0"/>
                                </a:lnTo>
                                <a:lnTo>
                                  <a:pt x="6876" y="14"/>
                                </a:lnTo>
                                <a:close/>
                                <a:moveTo>
                                  <a:pt x="6773" y="14"/>
                                </a:moveTo>
                                <a:lnTo>
                                  <a:pt x="6713" y="14"/>
                                </a:lnTo>
                                <a:lnTo>
                                  <a:pt x="6713" y="0"/>
                                </a:lnTo>
                                <a:lnTo>
                                  <a:pt x="6773" y="0"/>
                                </a:lnTo>
                                <a:lnTo>
                                  <a:pt x="6773" y="14"/>
                                </a:lnTo>
                                <a:close/>
                                <a:moveTo>
                                  <a:pt x="6667" y="14"/>
                                </a:moveTo>
                                <a:lnTo>
                                  <a:pt x="6607" y="14"/>
                                </a:lnTo>
                                <a:lnTo>
                                  <a:pt x="6607" y="0"/>
                                </a:lnTo>
                                <a:lnTo>
                                  <a:pt x="6667" y="0"/>
                                </a:lnTo>
                                <a:lnTo>
                                  <a:pt x="6667" y="14"/>
                                </a:lnTo>
                                <a:close/>
                                <a:moveTo>
                                  <a:pt x="6561" y="14"/>
                                </a:moveTo>
                                <a:lnTo>
                                  <a:pt x="6501" y="14"/>
                                </a:lnTo>
                                <a:lnTo>
                                  <a:pt x="6501" y="0"/>
                                </a:lnTo>
                                <a:lnTo>
                                  <a:pt x="6561" y="0"/>
                                </a:lnTo>
                                <a:lnTo>
                                  <a:pt x="6561" y="14"/>
                                </a:lnTo>
                                <a:close/>
                                <a:moveTo>
                                  <a:pt x="6456" y="14"/>
                                </a:moveTo>
                                <a:lnTo>
                                  <a:pt x="6396" y="14"/>
                                </a:lnTo>
                                <a:lnTo>
                                  <a:pt x="6396" y="0"/>
                                </a:lnTo>
                                <a:lnTo>
                                  <a:pt x="6456" y="0"/>
                                </a:lnTo>
                                <a:lnTo>
                                  <a:pt x="6456" y="14"/>
                                </a:lnTo>
                                <a:close/>
                                <a:moveTo>
                                  <a:pt x="6353" y="14"/>
                                </a:moveTo>
                                <a:lnTo>
                                  <a:pt x="6293" y="14"/>
                                </a:lnTo>
                                <a:lnTo>
                                  <a:pt x="6293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4"/>
                                </a:lnTo>
                                <a:close/>
                                <a:moveTo>
                                  <a:pt x="6247" y="14"/>
                                </a:moveTo>
                                <a:lnTo>
                                  <a:pt x="6187" y="14"/>
                                </a:lnTo>
                                <a:lnTo>
                                  <a:pt x="6187" y="0"/>
                                </a:lnTo>
                                <a:lnTo>
                                  <a:pt x="6247" y="0"/>
                                </a:lnTo>
                                <a:lnTo>
                                  <a:pt x="6247" y="14"/>
                                </a:lnTo>
                                <a:close/>
                                <a:moveTo>
                                  <a:pt x="6141" y="14"/>
                                </a:moveTo>
                                <a:lnTo>
                                  <a:pt x="6081" y="14"/>
                                </a:lnTo>
                                <a:lnTo>
                                  <a:pt x="6081" y="0"/>
                                </a:lnTo>
                                <a:lnTo>
                                  <a:pt x="6141" y="0"/>
                                </a:lnTo>
                                <a:lnTo>
                                  <a:pt x="6141" y="14"/>
                                </a:lnTo>
                                <a:close/>
                                <a:moveTo>
                                  <a:pt x="6036" y="14"/>
                                </a:moveTo>
                                <a:lnTo>
                                  <a:pt x="5976" y="14"/>
                                </a:lnTo>
                                <a:lnTo>
                                  <a:pt x="5976" y="0"/>
                                </a:lnTo>
                                <a:lnTo>
                                  <a:pt x="6036" y="0"/>
                                </a:lnTo>
                                <a:lnTo>
                                  <a:pt x="6036" y="14"/>
                                </a:lnTo>
                                <a:close/>
                                <a:moveTo>
                                  <a:pt x="5933" y="14"/>
                                </a:moveTo>
                                <a:lnTo>
                                  <a:pt x="5873" y="14"/>
                                </a:lnTo>
                                <a:lnTo>
                                  <a:pt x="5873" y="0"/>
                                </a:lnTo>
                                <a:lnTo>
                                  <a:pt x="5933" y="0"/>
                                </a:lnTo>
                                <a:lnTo>
                                  <a:pt x="5933" y="14"/>
                                </a:lnTo>
                                <a:close/>
                                <a:moveTo>
                                  <a:pt x="5827" y="14"/>
                                </a:moveTo>
                                <a:lnTo>
                                  <a:pt x="5767" y="14"/>
                                </a:lnTo>
                                <a:lnTo>
                                  <a:pt x="5767" y="0"/>
                                </a:lnTo>
                                <a:lnTo>
                                  <a:pt x="5827" y="0"/>
                                </a:lnTo>
                                <a:lnTo>
                                  <a:pt x="5827" y="14"/>
                                </a:lnTo>
                                <a:close/>
                                <a:moveTo>
                                  <a:pt x="5721" y="14"/>
                                </a:moveTo>
                                <a:lnTo>
                                  <a:pt x="5661" y="14"/>
                                </a:lnTo>
                                <a:lnTo>
                                  <a:pt x="5661" y="0"/>
                                </a:lnTo>
                                <a:lnTo>
                                  <a:pt x="5721" y="0"/>
                                </a:lnTo>
                                <a:lnTo>
                                  <a:pt x="5721" y="14"/>
                                </a:lnTo>
                                <a:close/>
                                <a:moveTo>
                                  <a:pt x="5616" y="14"/>
                                </a:moveTo>
                                <a:lnTo>
                                  <a:pt x="5556" y="14"/>
                                </a:lnTo>
                                <a:lnTo>
                                  <a:pt x="5556" y="0"/>
                                </a:lnTo>
                                <a:lnTo>
                                  <a:pt x="5616" y="0"/>
                                </a:lnTo>
                                <a:lnTo>
                                  <a:pt x="5616" y="14"/>
                                </a:lnTo>
                                <a:close/>
                                <a:moveTo>
                                  <a:pt x="5513" y="14"/>
                                </a:moveTo>
                                <a:lnTo>
                                  <a:pt x="5453" y="14"/>
                                </a:lnTo>
                                <a:lnTo>
                                  <a:pt x="5453" y="0"/>
                                </a:lnTo>
                                <a:lnTo>
                                  <a:pt x="5513" y="0"/>
                                </a:lnTo>
                                <a:lnTo>
                                  <a:pt x="5513" y="14"/>
                                </a:lnTo>
                                <a:close/>
                                <a:moveTo>
                                  <a:pt x="5407" y="14"/>
                                </a:moveTo>
                                <a:lnTo>
                                  <a:pt x="5347" y="14"/>
                                </a:lnTo>
                                <a:lnTo>
                                  <a:pt x="5347" y="0"/>
                                </a:lnTo>
                                <a:lnTo>
                                  <a:pt x="5407" y="0"/>
                                </a:lnTo>
                                <a:lnTo>
                                  <a:pt x="5407" y="14"/>
                                </a:lnTo>
                                <a:close/>
                                <a:moveTo>
                                  <a:pt x="5301" y="14"/>
                                </a:moveTo>
                                <a:lnTo>
                                  <a:pt x="5241" y="14"/>
                                </a:lnTo>
                                <a:lnTo>
                                  <a:pt x="5241" y="0"/>
                                </a:lnTo>
                                <a:lnTo>
                                  <a:pt x="5301" y="0"/>
                                </a:lnTo>
                                <a:lnTo>
                                  <a:pt x="5301" y="14"/>
                                </a:lnTo>
                                <a:close/>
                                <a:moveTo>
                                  <a:pt x="5196" y="14"/>
                                </a:moveTo>
                                <a:lnTo>
                                  <a:pt x="5136" y="14"/>
                                </a:lnTo>
                                <a:lnTo>
                                  <a:pt x="5136" y="0"/>
                                </a:lnTo>
                                <a:lnTo>
                                  <a:pt x="5196" y="0"/>
                                </a:lnTo>
                                <a:lnTo>
                                  <a:pt x="5196" y="14"/>
                                </a:lnTo>
                                <a:close/>
                                <a:moveTo>
                                  <a:pt x="5093" y="14"/>
                                </a:moveTo>
                                <a:lnTo>
                                  <a:pt x="5033" y="14"/>
                                </a:lnTo>
                                <a:lnTo>
                                  <a:pt x="5033" y="0"/>
                                </a:lnTo>
                                <a:lnTo>
                                  <a:pt x="5093" y="0"/>
                                </a:lnTo>
                                <a:lnTo>
                                  <a:pt x="5093" y="14"/>
                                </a:lnTo>
                                <a:close/>
                                <a:moveTo>
                                  <a:pt x="4987" y="14"/>
                                </a:moveTo>
                                <a:lnTo>
                                  <a:pt x="4927" y="14"/>
                                </a:lnTo>
                                <a:lnTo>
                                  <a:pt x="4927" y="0"/>
                                </a:lnTo>
                                <a:lnTo>
                                  <a:pt x="4987" y="0"/>
                                </a:lnTo>
                                <a:lnTo>
                                  <a:pt x="4987" y="14"/>
                                </a:lnTo>
                                <a:close/>
                                <a:moveTo>
                                  <a:pt x="4881" y="14"/>
                                </a:moveTo>
                                <a:lnTo>
                                  <a:pt x="4821" y="14"/>
                                </a:lnTo>
                                <a:lnTo>
                                  <a:pt x="4821" y="0"/>
                                </a:lnTo>
                                <a:lnTo>
                                  <a:pt x="4881" y="0"/>
                                </a:lnTo>
                                <a:lnTo>
                                  <a:pt x="4881" y="14"/>
                                </a:lnTo>
                                <a:close/>
                                <a:moveTo>
                                  <a:pt x="4776" y="14"/>
                                </a:moveTo>
                                <a:lnTo>
                                  <a:pt x="4716" y="14"/>
                                </a:lnTo>
                                <a:lnTo>
                                  <a:pt x="4716" y="0"/>
                                </a:lnTo>
                                <a:lnTo>
                                  <a:pt x="4776" y="0"/>
                                </a:lnTo>
                                <a:lnTo>
                                  <a:pt x="4776" y="14"/>
                                </a:lnTo>
                                <a:close/>
                                <a:moveTo>
                                  <a:pt x="4673" y="14"/>
                                </a:moveTo>
                                <a:lnTo>
                                  <a:pt x="4613" y="14"/>
                                </a:lnTo>
                                <a:lnTo>
                                  <a:pt x="4613" y="0"/>
                                </a:lnTo>
                                <a:lnTo>
                                  <a:pt x="4673" y="0"/>
                                </a:lnTo>
                                <a:lnTo>
                                  <a:pt x="4673" y="14"/>
                                </a:lnTo>
                                <a:close/>
                                <a:moveTo>
                                  <a:pt x="4567" y="14"/>
                                </a:moveTo>
                                <a:lnTo>
                                  <a:pt x="4507" y="14"/>
                                </a:lnTo>
                                <a:lnTo>
                                  <a:pt x="4507" y="0"/>
                                </a:lnTo>
                                <a:lnTo>
                                  <a:pt x="4567" y="0"/>
                                </a:lnTo>
                                <a:lnTo>
                                  <a:pt x="4567" y="14"/>
                                </a:lnTo>
                                <a:close/>
                                <a:moveTo>
                                  <a:pt x="4461" y="14"/>
                                </a:moveTo>
                                <a:lnTo>
                                  <a:pt x="4401" y="14"/>
                                </a:lnTo>
                                <a:lnTo>
                                  <a:pt x="4401" y="0"/>
                                </a:lnTo>
                                <a:lnTo>
                                  <a:pt x="4461" y="0"/>
                                </a:lnTo>
                                <a:lnTo>
                                  <a:pt x="4461" y="14"/>
                                </a:lnTo>
                                <a:close/>
                                <a:moveTo>
                                  <a:pt x="4356" y="14"/>
                                </a:moveTo>
                                <a:lnTo>
                                  <a:pt x="4296" y="14"/>
                                </a:lnTo>
                                <a:lnTo>
                                  <a:pt x="4296" y="0"/>
                                </a:lnTo>
                                <a:lnTo>
                                  <a:pt x="4356" y="0"/>
                                </a:lnTo>
                                <a:lnTo>
                                  <a:pt x="4356" y="14"/>
                                </a:lnTo>
                                <a:close/>
                                <a:moveTo>
                                  <a:pt x="4253" y="14"/>
                                </a:moveTo>
                                <a:lnTo>
                                  <a:pt x="4193" y="14"/>
                                </a:lnTo>
                                <a:lnTo>
                                  <a:pt x="4193" y="0"/>
                                </a:lnTo>
                                <a:lnTo>
                                  <a:pt x="4253" y="0"/>
                                </a:lnTo>
                                <a:lnTo>
                                  <a:pt x="4253" y="14"/>
                                </a:lnTo>
                                <a:close/>
                                <a:moveTo>
                                  <a:pt x="4147" y="14"/>
                                </a:moveTo>
                                <a:lnTo>
                                  <a:pt x="4087" y="14"/>
                                </a:lnTo>
                                <a:lnTo>
                                  <a:pt x="4087" y="0"/>
                                </a:lnTo>
                                <a:lnTo>
                                  <a:pt x="4147" y="0"/>
                                </a:lnTo>
                                <a:lnTo>
                                  <a:pt x="4147" y="14"/>
                                </a:lnTo>
                                <a:close/>
                                <a:moveTo>
                                  <a:pt x="4041" y="14"/>
                                </a:moveTo>
                                <a:lnTo>
                                  <a:pt x="3981" y="14"/>
                                </a:lnTo>
                                <a:lnTo>
                                  <a:pt x="3981" y="0"/>
                                </a:lnTo>
                                <a:lnTo>
                                  <a:pt x="4041" y="0"/>
                                </a:lnTo>
                                <a:lnTo>
                                  <a:pt x="4041" y="14"/>
                                </a:lnTo>
                                <a:close/>
                                <a:moveTo>
                                  <a:pt x="3936" y="14"/>
                                </a:moveTo>
                                <a:lnTo>
                                  <a:pt x="3876" y="14"/>
                                </a:lnTo>
                                <a:lnTo>
                                  <a:pt x="3876" y="0"/>
                                </a:lnTo>
                                <a:lnTo>
                                  <a:pt x="3936" y="0"/>
                                </a:lnTo>
                                <a:lnTo>
                                  <a:pt x="3936" y="14"/>
                                </a:lnTo>
                                <a:close/>
                                <a:moveTo>
                                  <a:pt x="3833" y="14"/>
                                </a:moveTo>
                                <a:lnTo>
                                  <a:pt x="3773" y="14"/>
                                </a:lnTo>
                                <a:lnTo>
                                  <a:pt x="3773" y="0"/>
                                </a:lnTo>
                                <a:lnTo>
                                  <a:pt x="3833" y="0"/>
                                </a:lnTo>
                                <a:lnTo>
                                  <a:pt x="3833" y="14"/>
                                </a:lnTo>
                                <a:close/>
                                <a:moveTo>
                                  <a:pt x="3727" y="14"/>
                                </a:moveTo>
                                <a:lnTo>
                                  <a:pt x="3667" y="14"/>
                                </a:lnTo>
                                <a:lnTo>
                                  <a:pt x="3667" y="0"/>
                                </a:lnTo>
                                <a:lnTo>
                                  <a:pt x="3727" y="0"/>
                                </a:lnTo>
                                <a:lnTo>
                                  <a:pt x="3727" y="14"/>
                                </a:lnTo>
                                <a:close/>
                                <a:moveTo>
                                  <a:pt x="3621" y="14"/>
                                </a:moveTo>
                                <a:lnTo>
                                  <a:pt x="3561" y="14"/>
                                </a:lnTo>
                                <a:lnTo>
                                  <a:pt x="3561" y="0"/>
                                </a:lnTo>
                                <a:lnTo>
                                  <a:pt x="3621" y="0"/>
                                </a:lnTo>
                                <a:lnTo>
                                  <a:pt x="3621" y="14"/>
                                </a:lnTo>
                                <a:close/>
                                <a:moveTo>
                                  <a:pt x="3516" y="14"/>
                                </a:moveTo>
                                <a:lnTo>
                                  <a:pt x="3456" y="14"/>
                                </a:lnTo>
                                <a:lnTo>
                                  <a:pt x="3456" y="0"/>
                                </a:lnTo>
                                <a:lnTo>
                                  <a:pt x="3516" y="0"/>
                                </a:lnTo>
                                <a:lnTo>
                                  <a:pt x="3516" y="14"/>
                                </a:lnTo>
                                <a:close/>
                                <a:moveTo>
                                  <a:pt x="3413" y="14"/>
                                </a:moveTo>
                                <a:lnTo>
                                  <a:pt x="3353" y="14"/>
                                </a:lnTo>
                                <a:lnTo>
                                  <a:pt x="3353" y="0"/>
                                </a:lnTo>
                                <a:lnTo>
                                  <a:pt x="3413" y="0"/>
                                </a:lnTo>
                                <a:lnTo>
                                  <a:pt x="3413" y="14"/>
                                </a:lnTo>
                                <a:close/>
                                <a:moveTo>
                                  <a:pt x="3307" y="14"/>
                                </a:moveTo>
                                <a:lnTo>
                                  <a:pt x="3247" y="14"/>
                                </a:lnTo>
                                <a:lnTo>
                                  <a:pt x="3247" y="0"/>
                                </a:lnTo>
                                <a:lnTo>
                                  <a:pt x="3307" y="0"/>
                                </a:lnTo>
                                <a:lnTo>
                                  <a:pt x="3307" y="14"/>
                                </a:lnTo>
                                <a:close/>
                                <a:moveTo>
                                  <a:pt x="3201" y="14"/>
                                </a:moveTo>
                                <a:lnTo>
                                  <a:pt x="3141" y="14"/>
                                </a:lnTo>
                                <a:lnTo>
                                  <a:pt x="3141" y="0"/>
                                </a:lnTo>
                                <a:lnTo>
                                  <a:pt x="3201" y="0"/>
                                </a:lnTo>
                                <a:lnTo>
                                  <a:pt x="3201" y="14"/>
                                </a:lnTo>
                                <a:close/>
                                <a:moveTo>
                                  <a:pt x="3096" y="14"/>
                                </a:moveTo>
                                <a:lnTo>
                                  <a:pt x="3036" y="14"/>
                                </a:lnTo>
                                <a:lnTo>
                                  <a:pt x="3036" y="0"/>
                                </a:lnTo>
                                <a:lnTo>
                                  <a:pt x="3096" y="0"/>
                                </a:lnTo>
                                <a:lnTo>
                                  <a:pt x="3096" y="14"/>
                                </a:lnTo>
                                <a:close/>
                                <a:moveTo>
                                  <a:pt x="2993" y="14"/>
                                </a:moveTo>
                                <a:lnTo>
                                  <a:pt x="2933" y="14"/>
                                </a:lnTo>
                                <a:lnTo>
                                  <a:pt x="2933" y="0"/>
                                </a:lnTo>
                                <a:lnTo>
                                  <a:pt x="2993" y="0"/>
                                </a:lnTo>
                                <a:lnTo>
                                  <a:pt x="2993" y="14"/>
                                </a:lnTo>
                                <a:close/>
                                <a:moveTo>
                                  <a:pt x="2887" y="14"/>
                                </a:moveTo>
                                <a:lnTo>
                                  <a:pt x="2827" y="14"/>
                                </a:lnTo>
                                <a:lnTo>
                                  <a:pt x="2827" y="0"/>
                                </a:lnTo>
                                <a:lnTo>
                                  <a:pt x="2887" y="0"/>
                                </a:lnTo>
                                <a:lnTo>
                                  <a:pt x="2887" y="14"/>
                                </a:lnTo>
                                <a:close/>
                                <a:moveTo>
                                  <a:pt x="2781" y="14"/>
                                </a:moveTo>
                                <a:lnTo>
                                  <a:pt x="2721" y="14"/>
                                </a:lnTo>
                                <a:lnTo>
                                  <a:pt x="2721" y="0"/>
                                </a:lnTo>
                                <a:lnTo>
                                  <a:pt x="2781" y="0"/>
                                </a:lnTo>
                                <a:lnTo>
                                  <a:pt x="2781" y="14"/>
                                </a:lnTo>
                                <a:close/>
                                <a:moveTo>
                                  <a:pt x="2676" y="14"/>
                                </a:moveTo>
                                <a:lnTo>
                                  <a:pt x="2616" y="14"/>
                                </a:lnTo>
                                <a:lnTo>
                                  <a:pt x="2616" y="0"/>
                                </a:lnTo>
                                <a:lnTo>
                                  <a:pt x="2676" y="0"/>
                                </a:lnTo>
                                <a:lnTo>
                                  <a:pt x="2676" y="14"/>
                                </a:lnTo>
                                <a:close/>
                                <a:moveTo>
                                  <a:pt x="2573" y="14"/>
                                </a:moveTo>
                                <a:lnTo>
                                  <a:pt x="2513" y="14"/>
                                </a:lnTo>
                                <a:lnTo>
                                  <a:pt x="2513" y="0"/>
                                </a:lnTo>
                                <a:lnTo>
                                  <a:pt x="2573" y="0"/>
                                </a:lnTo>
                                <a:lnTo>
                                  <a:pt x="2573" y="14"/>
                                </a:lnTo>
                                <a:close/>
                                <a:moveTo>
                                  <a:pt x="2467" y="14"/>
                                </a:moveTo>
                                <a:lnTo>
                                  <a:pt x="2407" y="14"/>
                                </a:lnTo>
                                <a:lnTo>
                                  <a:pt x="2407" y="0"/>
                                </a:lnTo>
                                <a:lnTo>
                                  <a:pt x="2467" y="0"/>
                                </a:lnTo>
                                <a:lnTo>
                                  <a:pt x="2467" y="14"/>
                                </a:lnTo>
                                <a:close/>
                                <a:moveTo>
                                  <a:pt x="2361" y="14"/>
                                </a:moveTo>
                                <a:lnTo>
                                  <a:pt x="2301" y="14"/>
                                </a:lnTo>
                                <a:lnTo>
                                  <a:pt x="2301" y="0"/>
                                </a:lnTo>
                                <a:lnTo>
                                  <a:pt x="2361" y="0"/>
                                </a:lnTo>
                                <a:lnTo>
                                  <a:pt x="2361" y="14"/>
                                </a:lnTo>
                                <a:close/>
                                <a:moveTo>
                                  <a:pt x="2256" y="14"/>
                                </a:moveTo>
                                <a:lnTo>
                                  <a:pt x="2196" y="14"/>
                                </a:lnTo>
                                <a:lnTo>
                                  <a:pt x="2196" y="0"/>
                                </a:lnTo>
                                <a:lnTo>
                                  <a:pt x="2256" y="0"/>
                                </a:lnTo>
                                <a:lnTo>
                                  <a:pt x="2256" y="14"/>
                                </a:lnTo>
                                <a:close/>
                                <a:moveTo>
                                  <a:pt x="2153" y="14"/>
                                </a:moveTo>
                                <a:lnTo>
                                  <a:pt x="2093" y="14"/>
                                </a:lnTo>
                                <a:lnTo>
                                  <a:pt x="2093" y="0"/>
                                </a:lnTo>
                                <a:lnTo>
                                  <a:pt x="2153" y="0"/>
                                </a:lnTo>
                                <a:lnTo>
                                  <a:pt x="2153" y="14"/>
                                </a:lnTo>
                                <a:close/>
                                <a:moveTo>
                                  <a:pt x="2047" y="14"/>
                                </a:moveTo>
                                <a:lnTo>
                                  <a:pt x="1987" y="14"/>
                                </a:lnTo>
                                <a:lnTo>
                                  <a:pt x="1987" y="0"/>
                                </a:lnTo>
                                <a:lnTo>
                                  <a:pt x="2047" y="0"/>
                                </a:lnTo>
                                <a:lnTo>
                                  <a:pt x="2047" y="14"/>
                                </a:lnTo>
                                <a:close/>
                                <a:moveTo>
                                  <a:pt x="1941" y="14"/>
                                </a:moveTo>
                                <a:lnTo>
                                  <a:pt x="1881" y="14"/>
                                </a:lnTo>
                                <a:lnTo>
                                  <a:pt x="1881" y="0"/>
                                </a:lnTo>
                                <a:lnTo>
                                  <a:pt x="1941" y="0"/>
                                </a:lnTo>
                                <a:lnTo>
                                  <a:pt x="1941" y="14"/>
                                </a:lnTo>
                                <a:close/>
                                <a:moveTo>
                                  <a:pt x="1836" y="14"/>
                                </a:moveTo>
                                <a:lnTo>
                                  <a:pt x="1776" y="14"/>
                                </a:lnTo>
                                <a:lnTo>
                                  <a:pt x="1776" y="0"/>
                                </a:lnTo>
                                <a:lnTo>
                                  <a:pt x="1836" y="0"/>
                                </a:lnTo>
                                <a:lnTo>
                                  <a:pt x="1836" y="14"/>
                                </a:lnTo>
                                <a:close/>
                                <a:moveTo>
                                  <a:pt x="1733" y="14"/>
                                </a:moveTo>
                                <a:lnTo>
                                  <a:pt x="1673" y="14"/>
                                </a:lnTo>
                                <a:lnTo>
                                  <a:pt x="1673" y="0"/>
                                </a:lnTo>
                                <a:lnTo>
                                  <a:pt x="1733" y="0"/>
                                </a:lnTo>
                                <a:lnTo>
                                  <a:pt x="1733" y="14"/>
                                </a:lnTo>
                                <a:close/>
                                <a:moveTo>
                                  <a:pt x="1627" y="14"/>
                                </a:moveTo>
                                <a:lnTo>
                                  <a:pt x="1567" y="14"/>
                                </a:lnTo>
                                <a:lnTo>
                                  <a:pt x="1567" y="0"/>
                                </a:lnTo>
                                <a:lnTo>
                                  <a:pt x="1627" y="0"/>
                                </a:lnTo>
                                <a:lnTo>
                                  <a:pt x="1627" y="14"/>
                                </a:lnTo>
                                <a:close/>
                                <a:moveTo>
                                  <a:pt x="1521" y="14"/>
                                </a:moveTo>
                                <a:lnTo>
                                  <a:pt x="1461" y="14"/>
                                </a:lnTo>
                                <a:lnTo>
                                  <a:pt x="1461" y="0"/>
                                </a:lnTo>
                                <a:lnTo>
                                  <a:pt x="1521" y="0"/>
                                </a:lnTo>
                                <a:lnTo>
                                  <a:pt x="1521" y="14"/>
                                </a:lnTo>
                                <a:close/>
                                <a:moveTo>
                                  <a:pt x="1416" y="14"/>
                                </a:moveTo>
                                <a:lnTo>
                                  <a:pt x="1356" y="14"/>
                                </a:lnTo>
                                <a:lnTo>
                                  <a:pt x="1356" y="0"/>
                                </a:lnTo>
                                <a:lnTo>
                                  <a:pt x="1416" y="0"/>
                                </a:lnTo>
                                <a:lnTo>
                                  <a:pt x="1416" y="14"/>
                                </a:lnTo>
                                <a:close/>
                                <a:moveTo>
                                  <a:pt x="1313" y="14"/>
                                </a:moveTo>
                                <a:lnTo>
                                  <a:pt x="1253" y="14"/>
                                </a:lnTo>
                                <a:lnTo>
                                  <a:pt x="1253" y="0"/>
                                </a:lnTo>
                                <a:lnTo>
                                  <a:pt x="1313" y="0"/>
                                </a:lnTo>
                                <a:lnTo>
                                  <a:pt x="1313" y="14"/>
                                </a:lnTo>
                                <a:close/>
                                <a:moveTo>
                                  <a:pt x="1207" y="14"/>
                                </a:moveTo>
                                <a:lnTo>
                                  <a:pt x="1147" y="14"/>
                                </a:lnTo>
                                <a:lnTo>
                                  <a:pt x="1147" y="0"/>
                                </a:lnTo>
                                <a:lnTo>
                                  <a:pt x="1207" y="0"/>
                                </a:lnTo>
                                <a:lnTo>
                                  <a:pt x="1207" y="14"/>
                                </a:lnTo>
                                <a:close/>
                                <a:moveTo>
                                  <a:pt x="1101" y="14"/>
                                </a:moveTo>
                                <a:lnTo>
                                  <a:pt x="1041" y="14"/>
                                </a:lnTo>
                                <a:lnTo>
                                  <a:pt x="1041" y="0"/>
                                </a:lnTo>
                                <a:lnTo>
                                  <a:pt x="1101" y="0"/>
                                </a:lnTo>
                                <a:lnTo>
                                  <a:pt x="1101" y="14"/>
                                </a:lnTo>
                                <a:close/>
                                <a:moveTo>
                                  <a:pt x="996" y="14"/>
                                </a:moveTo>
                                <a:lnTo>
                                  <a:pt x="936" y="14"/>
                                </a:lnTo>
                                <a:lnTo>
                                  <a:pt x="936" y="0"/>
                                </a:lnTo>
                                <a:lnTo>
                                  <a:pt x="996" y="0"/>
                                </a:lnTo>
                                <a:lnTo>
                                  <a:pt x="996" y="14"/>
                                </a:lnTo>
                                <a:close/>
                                <a:moveTo>
                                  <a:pt x="893" y="14"/>
                                </a:moveTo>
                                <a:lnTo>
                                  <a:pt x="833" y="14"/>
                                </a:lnTo>
                                <a:lnTo>
                                  <a:pt x="833" y="0"/>
                                </a:lnTo>
                                <a:lnTo>
                                  <a:pt x="893" y="0"/>
                                </a:lnTo>
                                <a:lnTo>
                                  <a:pt x="893" y="14"/>
                                </a:lnTo>
                                <a:close/>
                                <a:moveTo>
                                  <a:pt x="787" y="14"/>
                                </a:moveTo>
                                <a:lnTo>
                                  <a:pt x="727" y="14"/>
                                </a:lnTo>
                                <a:lnTo>
                                  <a:pt x="727" y="0"/>
                                </a:lnTo>
                                <a:lnTo>
                                  <a:pt x="787" y="0"/>
                                </a:lnTo>
                                <a:lnTo>
                                  <a:pt x="787" y="14"/>
                                </a:lnTo>
                                <a:close/>
                                <a:moveTo>
                                  <a:pt x="681" y="14"/>
                                </a:moveTo>
                                <a:lnTo>
                                  <a:pt x="621" y="14"/>
                                </a:lnTo>
                                <a:lnTo>
                                  <a:pt x="621" y="0"/>
                                </a:lnTo>
                                <a:lnTo>
                                  <a:pt x="681" y="0"/>
                                </a:lnTo>
                                <a:lnTo>
                                  <a:pt x="681" y="14"/>
                                </a:lnTo>
                                <a:close/>
                                <a:moveTo>
                                  <a:pt x="576" y="14"/>
                                </a:moveTo>
                                <a:lnTo>
                                  <a:pt x="516" y="14"/>
                                </a:lnTo>
                                <a:lnTo>
                                  <a:pt x="516" y="0"/>
                                </a:lnTo>
                                <a:lnTo>
                                  <a:pt x="576" y="0"/>
                                </a:lnTo>
                                <a:lnTo>
                                  <a:pt x="576" y="14"/>
                                </a:lnTo>
                                <a:close/>
                                <a:moveTo>
                                  <a:pt x="473" y="14"/>
                                </a:moveTo>
                                <a:lnTo>
                                  <a:pt x="413" y="14"/>
                                </a:lnTo>
                                <a:lnTo>
                                  <a:pt x="413" y="0"/>
                                </a:lnTo>
                                <a:lnTo>
                                  <a:pt x="473" y="0"/>
                                </a:lnTo>
                                <a:lnTo>
                                  <a:pt x="473" y="14"/>
                                </a:lnTo>
                                <a:close/>
                                <a:moveTo>
                                  <a:pt x="367" y="14"/>
                                </a:moveTo>
                                <a:lnTo>
                                  <a:pt x="307" y="14"/>
                                </a:lnTo>
                                <a:lnTo>
                                  <a:pt x="307" y="0"/>
                                </a:lnTo>
                                <a:lnTo>
                                  <a:pt x="367" y="0"/>
                                </a:lnTo>
                                <a:lnTo>
                                  <a:pt x="367" y="14"/>
                                </a:lnTo>
                                <a:close/>
                                <a:moveTo>
                                  <a:pt x="261" y="14"/>
                                </a:moveTo>
                                <a:lnTo>
                                  <a:pt x="201" y="14"/>
                                </a:lnTo>
                                <a:lnTo>
                                  <a:pt x="201" y="0"/>
                                </a:lnTo>
                                <a:lnTo>
                                  <a:pt x="261" y="0"/>
                                </a:lnTo>
                                <a:lnTo>
                                  <a:pt x="261" y="14"/>
                                </a:lnTo>
                                <a:close/>
                                <a:moveTo>
                                  <a:pt x="156" y="14"/>
                                </a:moveTo>
                                <a:lnTo>
                                  <a:pt x="96" y="14"/>
                                </a:lnTo>
                                <a:lnTo>
                                  <a:pt x="96" y="0"/>
                                </a:lnTo>
                                <a:lnTo>
                                  <a:pt x="156" y="0"/>
                                </a:lnTo>
                                <a:lnTo>
                                  <a:pt x="156" y="14"/>
                                </a:lnTo>
                                <a:close/>
                                <a:moveTo>
                                  <a:pt x="14" y="21"/>
                                </a:moveTo>
                                <a:lnTo>
                                  <a:pt x="0" y="21"/>
                                </a:lnTo>
                                <a:lnTo>
                                  <a:pt x="0" y="0"/>
                                </a:lnTo>
                                <a:lnTo>
                                  <a:pt x="53" y="0"/>
                                </a:lnTo>
                                <a:lnTo>
                                  <a:pt x="53" y="14"/>
                                </a:lnTo>
                                <a:lnTo>
                                  <a:pt x="14" y="14"/>
                                </a:lnTo>
                                <a:lnTo>
                                  <a:pt x="14" y="21"/>
                                </a:lnTo>
                                <a:close/>
                                <a:moveTo>
                                  <a:pt x="14" y="127"/>
                                </a:moveTo>
                                <a:lnTo>
                                  <a:pt x="0" y="127"/>
                                </a:lnTo>
                                <a:lnTo>
                                  <a:pt x="0" y="67"/>
                                </a:lnTo>
                                <a:lnTo>
                                  <a:pt x="14" y="67"/>
                                </a:lnTo>
                                <a:lnTo>
                                  <a:pt x="14" y="127"/>
                                </a:lnTo>
                                <a:close/>
                                <a:moveTo>
                                  <a:pt x="14" y="232"/>
                                </a:moveTo>
                                <a:lnTo>
                                  <a:pt x="0" y="232"/>
                                </a:lnTo>
                                <a:lnTo>
                                  <a:pt x="0" y="172"/>
                                </a:lnTo>
                                <a:lnTo>
                                  <a:pt x="14" y="172"/>
                                </a:lnTo>
                                <a:lnTo>
                                  <a:pt x="14" y="232"/>
                                </a:lnTo>
                                <a:close/>
                                <a:moveTo>
                                  <a:pt x="14" y="338"/>
                                </a:moveTo>
                                <a:lnTo>
                                  <a:pt x="0" y="338"/>
                                </a:lnTo>
                                <a:lnTo>
                                  <a:pt x="0" y="278"/>
                                </a:lnTo>
                                <a:lnTo>
                                  <a:pt x="14" y="278"/>
                                </a:lnTo>
                                <a:lnTo>
                                  <a:pt x="14" y="338"/>
                                </a:lnTo>
                                <a:close/>
                                <a:moveTo>
                                  <a:pt x="14" y="441"/>
                                </a:moveTo>
                                <a:lnTo>
                                  <a:pt x="0" y="441"/>
                                </a:lnTo>
                                <a:lnTo>
                                  <a:pt x="0" y="381"/>
                                </a:lnTo>
                                <a:lnTo>
                                  <a:pt x="14" y="381"/>
                                </a:lnTo>
                                <a:lnTo>
                                  <a:pt x="14" y="441"/>
                                </a:lnTo>
                                <a:close/>
                                <a:moveTo>
                                  <a:pt x="67" y="511"/>
                                </a:moveTo>
                                <a:lnTo>
                                  <a:pt x="0" y="511"/>
                                </a:lnTo>
                                <a:lnTo>
                                  <a:pt x="0" y="487"/>
                                </a:lnTo>
                                <a:lnTo>
                                  <a:pt x="14" y="487"/>
                                </a:lnTo>
                                <a:lnTo>
                                  <a:pt x="14" y="494"/>
                                </a:lnTo>
                                <a:lnTo>
                                  <a:pt x="67" y="494"/>
                                </a:lnTo>
                                <a:lnTo>
                                  <a:pt x="67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Text Box 793"/>
                        <wps:cNvSpPr txBox="1">
                          <a:spLocks/>
                        </wps:cNvSpPr>
                        <wps:spPr bwMode="auto">
                          <a:xfrm>
                            <a:off x="2152" y="302"/>
                            <a:ext cx="7875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557C31" w14:textId="77777777" w:rsidR="00EF4D42" w:rsidRDefault="00EF4D42" w:rsidP="00EF4D42">
                              <w:pPr>
                                <w:spacing w:before="88"/>
                                <w:ind w:left="158"/>
                              </w:pPr>
                              <w:r>
                                <w:t xml:space="preserve">$ kubectl create -f </w:t>
                              </w:r>
                              <w:proofErr w:type="spellStart"/>
                              <w:r>
                                <w:t>mysql.yaml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C0C60" id="Group 792" o:spid="_x0000_s1032" style="position:absolute;margin-left:107.65pt;margin-top:15.15pt;width:393.75pt;height:25.6pt;z-index:-251649024;mso-wrap-distance-left:0;mso-wrap-distance-right:0;mso-position-horizontal-relative:page" coordorigin="2153,303" coordsize="7875,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">
                <v:shape id="AutoShape 794" o:spid="_x0000_s1033" style="position:absolute;left:2152;top:302;width:7875;height:512;visibility:visible;mso-wrap-style:square;v-text-anchor:top" coordsize="7875,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" path="m173,511r-60,l113,494r60,l173,511xm276,511r-60,l216,494r60,l276,511xm381,511r-60,l321,494r60,l381,511xm487,511r-60,l427,494r60,l487,511xm593,511r-60,l533,494r60,l593,511xm698,511r-60,l638,494r60,l698,511xm801,511r-60,l741,494r60,l801,511xm907,511r-60,l847,494r60,l907,511xm1013,511r-60,l953,494r60,l1013,511xm1118,511r-60,l1058,494r60,l1118,511xm1221,511r-60,l1161,494r60,l1221,511xm1327,511r-60,l1267,494r60,l1327,511xm1433,511r-60,l1373,494r60,l1433,511xm1538,511r-60,l1478,494r60,l1538,511xm1641,511r-60,l1581,494r60,l1641,511xm1747,511r-60,l1687,494r60,l1747,511xm1853,511r-60,l1793,494r60,l1853,511xm1956,511r-60,l1896,494r60,l1956,511xm2061,511r-60,l2001,494r60,l2061,511xm2167,511r-60,l2107,494r60,l2167,511xm2273,511r-60,l2213,494r60,l2273,511xm2378,511r-62,l2316,494r62,l2378,511xm2481,511r-60,l2421,494r60,l2481,511xm2587,511r-60,l2527,494r60,l2587,511xm2693,511r-60,l2633,494r60,l2693,511xm2798,511r-60,l2738,494r60,l2798,511xm2901,511r-60,l2841,494r60,l2901,511xm3007,511r-60,l2947,494r60,l3007,511xm3113,511r-60,l3053,494r60,l3113,511xm3218,511r-60,l3158,494r60,l3218,511xm3321,511r-60,l3261,494r60,l3321,511xm3427,511r-60,l3367,494r60,l3427,511xm3533,511r-60,l3473,494r60,l3533,511xm3638,511r-60,l3578,494r60,l3638,511xm3741,511r-60,l3681,494r60,l3741,511xm3847,511r-60,l3787,494r60,l3847,511xm3953,511r-60,l3893,494r60,l3953,511xm4058,511r-60,l3998,494r60,l4058,511xm4161,511r-60,l4101,494r60,l4161,511xm4267,511r-60,l4207,494r60,l4267,511xm4373,511r-60,l4313,494r60,l4373,511xm4478,511r-60,l4418,494r60,l4478,511xm4581,511r-60,l4521,494r60,l4581,511xm4687,511r-60,l4627,494r60,l4687,511xm4793,511r-60,l4733,494r60,l4793,511xm4898,511r-60,l4838,494r60,l4898,511xm5001,511r-60,l4941,494r60,l5001,511xm5107,511r-60,l5047,494r60,l5107,511xm5213,511r-60,l5153,494r60,l5213,511xm5318,511r-60,l5258,494r60,l5318,511xm5421,511r-60,l5361,494r60,l5421,511xm5527,511r-60,l5467,494r60,l5527,511xm5633,511r-60,l5573,494r60,l5633,511xm5738,511r-60,l5678,494r60,l5738,511xm5841,511r-60,l5781,494r60,l5841,511xm5947,511r-60,l5887,494r60,l5947,511xm6053,511r-60,l5993,494r60,l6053,511xm6158,511r-60,l6098,494r60,l6158,511xm6261,511r-60,l6201,494r60,l6261,511xm6367,511r-60,l6307,494r60,l6367,511xm6473,511r-60,l6413,494r60,l6473,511xm6578,511r-60,l6518,494r60,l6578,511xm6681,511r-60,l6621,494r60,l6681,511xm6787,511r-60,l6727,494r60,l6787,511xm6893,511r-60,l6833,494r60,l6893,511xm6998,511r-60,l6938,494r60,l6998,511xm7101,511r-60,l7041,494r60,l7101,511xm7207,511r-60,l7147,494r60,l7207,511xm7313,511r-60,l7253,494r60,l7313,511xm7418,511r-60,l7358,494r60,l7418,511xm7521,511r-60,l7461,494r60,l7521,511xm7627,511r-60,l7567,494r60,l7627,511xm7733,511r-60,l7673,494r60,l7733,511xm7838,511r-60,l7778,494r60,l7838,511xm7874,487r-14,l7860,427r14,l7874,487xm7874,381r-14,l7860,321r14,l7874,381xm7874,278r-14,l7860,218r14,l7874,278xm7874,172r-14,l7860,112r14,l7874,172xm7874,14r-7,l7867,r7,l7874,14xm7874,67r-14,l7860,7r7,l7867,14r7,l7874,67xm7821,14r-60,l7761,r60,l7821,14xm7716,14r-60,l7656,r60,l7716,14xm7613,14r-60,l7553,r60,l7613,14xm7507,14r-60,l7447,r60,l7507,14xm7401,14r-60,l7341,r60,l7401,14xm7296,14r-60,l7236,r60,l7296,14xm7193,14r-60,l7133,r60,l7193,14xm7087,14r-60,l7027,r60,l7087,14xm6981,14r-60,l6921,r60,l6981,14xm6876,14r-60,l6816,r60,l6876,14xm6773,14r-60,l6713,r60,l6773,14xm6667,14r-60,l6607,r60,l6667,14xm6561,14r-60,l6501,r60,l6561,14xm6456,14r-60,l6396,r60,l6456,14xm6353,14r-60,l6293,r60,l6353,14xm6247,14r-60,l6187,r60,l6247,14xm6141,14r-60,l6081,r60,l6141,14xm6036,14r-60,l5976,r60,l6036,14xm5933,14r-60,l5873,r60,l5933,14xm5827,14r-60,l5767,r60,l5827,14xm5721,14r-60,l5661,r60,l5721,14xm5616,14r-60,l5556,r60,l5616,14xm5513,14r-60,l5453,r60,l5513,14xm5407,14r-60,l5347,r60,l5407,14xm5301,14r-60,l5241,r60,l5301,14xm5196,14r-60,l5136,r60,l5196,14xm5093,14r-60,l5033,r60,l5093,14xm4987,14r-60,l4927,r60,l4987,14xm4881,14r-60,l4821,r60,l4881,14xm4776,14r-60,l4716,r60,l4776,14xm4673,14r-60,l4613,r60,l4673,14xm4567,14r-60,l4507,r60,l4567,14xm4461,14r-60,l4401,r60,l4461,14xm4356,14r-60,l4296,r60,l4356,14xm4253,14r-60,l4193,r60,l4253,14xm4147,14r-60,l4087,r60,l4147,14xm4041,14r-60,l3981,r60,l4041,14xm3936,14r-60,l3876,r60,l3936,14xm3833,14r-60,l3773,r60,l3833,14xm3727,14r-60,l3667,r60,l3727,14xm3621,14r-60,l3561,r60,l3621,14xm3516,14r-60,l3456,r60,l3516,14xm3413,14r-60,l3353,r60,l3413,14xm3307,14r-60,l3247,r60,l3307,14xm3201,14r-60,l3141,r60,l3201,14xm3096,14r-60,l3036,r60,l3096,14xm2993,14r-60,l2933,r60,l2993,14xm2887,14r-60,l2827,r60,l2887,14xm2781,14r-60,l2721,r60,l2781,14xm2676,14r-60,l2616,r60,l2676,14xm2573,14r-60,l2513,r60,l2573,14xm2467,14r-60,l2407,r60,l2467,14xm2361,14r-60,l2301,r60,l2361,14xm2256,14r-60,l2196,r60,l2256,14xm2153,14r-60,l2093,r60,l2153,14xm2047,14r-60,l1987,r60,l2047,14xm1941,14r-60,l1881,r60,l1941,14xm1836,14r-60,l1776,r60,l1836,14xm1733,14r-60,l1673,r60,l1733,14xm1627,14r-60,l1567,r60,l1627,14xm1521,14r-60,l1461,r60,l1521,14xm1416,14r-60,l1356,r60,l1416,14xm1313,14r-60,l1253,r60,l1313,14xm1207,14r-60,l1147,r60,l1207,14xm1101,14r-60,l1041,r60,l1101,14xm996,14r-60,l936,r60,l996,14xm893,14r-60,l833,r60,l893,14xm787,14r-60,l727,r60,l787,14xm681,14r-60,l621,r60,l681,14xm576,14r-60,l516,r60,l576,14xm473,14r-60,l413,r60,l473,14xm367,14r-60,l307,r60,l367,14xm261,14r-60,l201,r60,l261,14xm156,14r-60,l96,r60,l156,14xm14,21l,21,,,53,r,14l14,14r,7xm14,127l,127,,67r14,l14,127xm14,232l,232,,172r14,l14,232xm14,338l,338,,278r14,l14,338xm14,441l,441,,381r14,l14,441xm67,511l,511,,487r14,l14,494r53,l67,511xe" fillcolor="black" stroked="f">
                  <v:path arrowok="t" o:connecttype="custom" o:connectlocs="321,797;698,814;907,797;1161,814;1433,814;1687,797;2061,814;2273,797;2527,814;2798,814;3053,797;3427,814;3638,797;3893,814;4161,814;4418,797;4793,814;5001,797;5258,814;5527,814;5781,797;6158,814;6367,797;6621,814;6893,814;7147,797;7521,814;7733,797;7860,684;7874,475;7821,317;7613,303;7236,317;7087,317;6713,303;6456,317;6247,303;5873,317;5721,317;5347,303;5093,317;4881,303;4507,317;4356,317;3981,303;3727,317;3516,303;3141,317;2993,317;2616,303;2361,317;2153,303;1776,317;1627,317;1253,303;996,317;787,303;413,317;261,317;14,430;14,581;67,814" o:connectangles="0,0,0,0,0,0,0,0,0,0,0,0,0,0,0,0,0,0,0,0,0,0,0,0,0,0,0,0,0,0,0,0,0,0,0,0,0,0,0,0,0,0,0,0,0,0,0,0,0,0,0,0,0,0,0,0,0,0,0,0,0,0"/>
                </v:shape>
                <v:shape id="Text Box 793" o:spid="_x0000_s1034" type="#_x0000_t202" style="position:absolute;left:2152;top:302;width:7875;height:5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" filled="f" stroked="f">
                  <v:path arrowok="t"/>
                  <v:textbox inset="0,0,0,0">
                    <w:txbxContent>
                      <w:p w:rsidR="00EF4D42" w:rsidRDefault="00EF4D42" w:rsidP="00EF4D42">
                        <w:pPr>
                          <w:spacing w:before="88"/>
                          <w:ind w:left="158"/>
                        </w:pPr>
                        <w:r>
                          <w:t xml:space="preserve">$ kubectl create -f </w:t>
                        </w:r>
                        <w:proofErr w:type="spellStart"/>
                        <w:r>
                          <w:t>mysql.yaml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480" behindDoc="1" locked="0" layoutInCell="1" allowOverlap="1" wp14:anchorId="38121FAB" wp14:editId="2A55A895">
                <wp:simplePos x="0" y="0"/>
                <wp:positionH relativeFrom="page">
                  <wp:posOffset>1380490</wp:posOffset>
                </wp:positionH>
                <wp:positionV relativeFrom="paragraph">
                  <wp:posOffset>748030</wp:posOffset>
                </wp:positionV>
                <wp:extent cx="5017135" cy="863600"/>
                <wp:effectExtent l="0" t="0" r="0" b="0"/>
                <wp:wrapTopAndBottom/>
                <wp:docPr id="869" name="Group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17135" cy="863600"/>
                          <a:chOff x="2174" y="1178"/>
                          <a:chExt cx="7901" cy="1360"/>
                        </a:xfrm>
                      </wpg:grpSpPr>
                      <pic:pic xmlns:pic="http://schemas.openxmlformats.org/drawingml/2006/picture">
                        <pic:nvPicPr>
                          <pic:cNvPr id="870" name="Picture 791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193"/>
                            <a:ext cx="7875" cy="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1" name="Freeform 790"/>
                        <wps:cNvSpPr>
                          <a:spLocks/>
                        </wps:cNvSpPr>
                        <wps:spPr bwMode="auto">
                          <a:xfrm>
                            <a:off x="2174" y="1177"/>
                            <a:ext cx="7901" cy="1360"/>
                          </a:xfrm>
                          <a:custGeom>
                            <a:avLst/>
                            <a:gdLst>
                              <a:gd name="T0" fmla="+- 0 10075 2174"/>
                              <a:gd name="T1" fmla="*/ T0 w 7901"/>
                              <a:gd name="T2" fmla="+- 0 1178 1178"/>
                              <a:gd name="T3" fmla="*/ 1178 h 1360"/>
                              <a:gd name="T4" fmla="+- 0 10061 2174"/>
                              <a:gd name="T5" fmla="*/ T4 w 7901"/>
                              <a:gd name="T6" fmla="+- 0 1178 1178"/>
                              <a:gd name="T7" fmla="*/ 1178 h 1360"/>
                              <a:gd name="T8" fmla="+- 0 10061 2174"/>
                              <a:gd name="T9" fmla="*/ T8 w 7901"/>
                              <a:gd name="T10" fmla="+- 0 1194 1178"/>
                              <a:gd name="T11" fmla="*/ 1194 h 1360"/>
                              <a:gd name="T12" fmla="+- 0 10061 2174"/>
                              <a:gd name="T13" fmla="*/ T12 w 7901"/>
                              <a:gd name="T14" fmla="+- 0 2522 1178"/>
                              <a:gd name="T15" fmla="*/ 2522 h 1360"/>
                              <a:gd name="T16" fmla="+- 0 2189 2174"/>
                              <a:gd name="T17" fmla="*/ T16 w 7901"/>
                              <a:gd name="T18" fmla="+- 0 2522 1178"/>
                              <a:gd name="T19" fmla="*/ 2522 h 1360"/>
                              <a:gd name="T20" fmla="+- 0 2189 2174"/>
                              <a:gd name="T21" fmla="*/ T20 w 7901"/>
                              <a:gd name="T22" fmla="+- 0 2523 1178"/>
                              <a:gd name="T23" fmla="*/ 2523 h 1360"/>
                              <a:gd name="T24" fmla="+- 0 2182 2174"/>
                              <a:gd name="T25" fmla="*/ T24 w 7901"/>
                              <a:gd name="T26" fmla="+- 0 2523 1178"/>
                              <a:gd name="T27" fmla="*/ 2523 h 1360"/>
                              <a:gd name="T28" fmla="+- 0 2182 2174"/>
                              <a:gd name="T29" fmla="*/ T28 w 7901"/>
                              <a:gd name="T30" fmla="+- 0 2522 1178"/>
                              <a:gd name="T31" fmla="*/ 2522 h 1360"/>
                              <a:gd name="T32" fmla="+- 0 2189 2174"/>
                              <a:gd name="T33" fmla="*/ T32 w 7901"/>
                              <a:gd name="T34" fmla="+- 0 2522 1178"/>
                              <a:gd name="T35" fmla="*/ 2522 h 1360"/>
                              <a:gd name="T36" fmla="+- 0 2189 2174"/>
                              <a:gd name="T37" fmla="*/ T36 w 7901"/>
                              <a:gd name="T38" fmla="+- 0 1194 1178"/>
                              <a:gd name="T39" fmla="*/ 1194 h 1360"/>
                              <a:gd name="T40" fmla="+- 0 10061 2174"/>
                              <a:gd name="T41" fmla="*/ T40 w 7901"/>
                              <a:gd name="T42" fmla="+- 0 1194 1178"/>
                              <a:gd name="T43" fmla="*/ 1194 h 1360"/>
                              <a:gd name="T44" fmla="+- 0 10061 2174"/>
                              <a:gd name="T45" fmla="*/ T44 w 7901"/>
                              <a:gd name="T46" fmla="+- 0 1178 1178"/>
                              <a:gd name="T47" fmla="*/ 1178 h 1360"/>
                              <a:gd name="T48" fmla="+- 0 2174 2174"/>
                              <a:gd name="T49" fmla="*/ T48 w 7901"/>
                              <a:gd name="T50" fmla="+- 0 1178 1178"/>
                              <a:gd name="T51" fmla="*/ 1178 h 1360"/>
                              <a:gd name="T52" fmla="+- 0 2174 2174"/>
                              <a:gd name="T53" fmla="*/ T52 w 7901"/>
                              <a:gd name="T54" fmla="+- 0 1194 1178"/>
                              <a:gd name="T55" fmla="*/ 1194 h 1360"/>
                              <a:gd name="T56" fmla="+- 0 2174 2174"/>
                              <a:gd name="T57" fmla="*/ T56 w 7901"/>
                              <a:gd name="T58" fmla="+- 0 2522 1178"/>
                              <a:gd name="T59" fmla="*/ 2522 h 1360"/>
                              <a:gd name="T60" fmla="+- 0 2174 2174"/>
                              <a:gd name="T61" fmla="*/ T60 w 7901"/>
                              <a:gd name="T62" fmla="+- 0 2530 1178"/>
                              <a:gd name="T63" fmla="*/ 2530 h 1360"/>
                              <a:gd name="T64" fmla="+- 0 2174 2174"/>
                              <a:gd name="T65" fmla="*/ T64 w 7901"/>
                              <a:gd name="T66" fmla="+- 0 2538 1178"/>
                              <a:gd name="T67" fmla="*/ 2538 h 1360"/>
                              <a:gd name="T68" fmla="+- 0 10075 2174"/>
                              <a:gd name="T69" fmla="*/ T68 w 7901"/>
                              <a:gd name="T70" fmla="+- 0 2538 1178"/>
                              <a:gd name="T71" fmla="*/ 2538 h 1360"/>
                              <a:gd name="T72" fmla="+- 0 10075 2174"/>
                              <a:gd name="T73" fmla="*/ T72 w 7901"/>
                              <a:gd name="T74" fmla="+- 0 2530 1178"/>
                              <a:gd name="T75" fmla="*/ 2530 h 1360"/>
                              <a:gd name="T76" fmla="+- 0 10075 2174"/>
                              <a:gd name="T77" fmla="*/ T76 w 7901"/>
                              <a:gd name="T78" fmla="+- 0 2522 1178"/>
                              <a:gd name="T79" fmla="*/ 2522 h 1360"/>
                              <a:gd name="T80" fmla="+- 0 10075 2174"/>
                              <a:gd name="T81" fmla="*/ T80 w 7901"/>
                              <a:gd name="T82" fmla="+- 0 1194 1178"/>
                              <a:gd name="T83" fmla="*/ 1194 h 1360"/>
                              <a:gd name="T84" fmla="+- 0 10075 2174"/>
                              <a:gd name="T85" fmla="*/ T84 w 7901"/>
                              <a:gd name="T86" fmla="+- 0 1178 1178"/>
                              <a:gd name="T87" fmla="*/ 1178 h 13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01" h="1360">
                                <a:moveTo>
                                  <a:pt x="7901" y="0"/>
                                </a:moveTo>
                                <a:lnTo>
                                  <a:pt x="7887" y="0"/>
                                </a:lnTo>
                                <a:lnTo>
                                  <a:pt x="7887" y="16"/>
                                </a:lnTo>
                                <a:lnTo>
                                  <a:pt x="7887" y="1344"/>
                                </a:lnTo>
                                <a:lnTo>
                                  <a:pt x="15" y="1344"/>
                                </a:lnTo>
                                <a:lnTo>
                                  <a:pt x="15" y="1345"/>
                                </a:lnTo>
                                <a:lnTo>
                                  <a:pt x="8" y="1345"/>
                                </a:lnTo>
                                <a:lnTo>
                                  <a:pt x="8" y="1344"/>
                                </a:lnTo>
                                <a:lnTo>
                                  <a:pt x="15" y="1344"/>
                                </a:lnTo>
                                <a:lnTo>
                                  <a:pt x="15" y="16"/>
                                </a:lnTo>
                                <a:lnTo>
                                  <a:pt x="7887" y="16"/>
                                </a:lnTo>
                                <a:lnTo>
                                  <a:pt x="78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344"/>
                                </a:lnTo>
                                <a:lnTo>
                                  <a:pt x="0" y="1352"/>
                                </a:lnTo>
                                <a:lnTo>
                                  <a:pt x="0" y="1360"/>
                                </a:lnTo>
                                <a:lnTo>
                                  <a:pt x="7901" y="1360"/>
                                </a:lnTo>
                                <a:lnTo>
                                  <a:pt x="7901" y="1352"/>
                                </a:lnTo>
                                <a:lnTo>
                                  <a:pt x="7901" y="1344"/>
                                </a:lnTo>
                                <a:lnTo>
                                  <a:pt x="7901" y="16"/>
                                </a:lnTo>
                                <a:lnTo>
                                  <a:pt x="79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7EC167" id="Group 789" o:spid="_x0000_s1026" style="position:absolute;margin-left:108.7pt;margin-top:58.9pt;width:395.05pt;height:68pt;z-index:-251648000;mso-wrap-distance-left:0;mso-wrap-distance-right:0;mso-position-horizontal-relative:page" coordorigin="2174,1178" coordsize="7901,136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">
                <v:shape id="Picture 791" o:spid="_x0000_s1027" type="#_x0000_t75" style="position:absolute;left:2188;top:1193;width:7875;height:133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">
                  <v:imagedata r:id="rId13" o:title=""/>
                  <v:path arrowok="t"/>
                  <o:lock v:ext="edit" aspectratio="f"/>
                </v:shape>
                <v:shape id="Freeform 790" o:spid="_x0000_s1028" style="position:absolute;left:2174;top:1177;width:7901;height:1360;visibility:visible;mso-wrap-style:square;v-text-anchor:top" coordsize="7901,1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" path="m7901,r-14,l7887,16r,1328l15,1344r,1l8,1345r,-1l15,1344,15,16r7872,l7887,,,,,16,,1344r,8l,1360r7901,l7901,1352r,-8l7901,16r,-16xe" fillcolor="black" stroked="f">
                  <v:path arrowok="t" o:connecttype="custom" o:connectlocs="7901,1178;7887,1178;7887,1194;7887,2522;15,2522;15,2523;8,2523;8,2522;15,2522;15,1194;7887,1194;7887,1178;0,1178;0,1194;0,2522;0,2530;0,2538;7901,2538;7901,2530;7901,2522;7901,1194;7901,1178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E620998" w14:textId="77777777" w:rsidR="00EF4D42" w:rsidRDefault="00EF4D42" w:rsidP="00FF570B">
      <w:pPr>
        <w:rPr>
          <w:color w:val="2F5496" w:themeColor="accent1" w:themeShade="BF"/>
        </w:rPr>
      </w:pPr>
    </w:p>
    <w:p w14:paraId="5216D8CB" w14:textId="77777777" w:rsidR="002B5A5F" w:rsidRDefault="002B5A5F" w:rsidP="00FF570B">
      <w:pPr>
        <w:rPr>
          <w:color w:val="2F5496" w:themeColor="accent1" w:themeShade="BF"/>
        </w:rPr>
      </w:pPr>
    </w:p>
    <w:p w14:paraId="5187D603" w14:textId="77777777" w:rsidR="008A6DDA" w:rsidRDefault="008A6DDA" w:rsidP="008A6DDA">
      <w:pPr>
        <w:pStyle w:val="ListParagraph"/>
        <w:widowControl w:val="0"/>
        <w:numPr>
          <w:ilvl w:val="0"/>
          <w:numId w:val="37"/>
        </w:numPr>
        <w:tabs>
          <w:tab w:val="left" w:pos="1261"/>
        </w:tabs>
        <w:autoSpaceDE w:val="0"/>
        <w:autoSpaceDN w:val="0"/>
        <w:spacing w:before="51"/>
        <w:contextualSpacing w:val="0"/>
        <w:rPr>
          <w:sz w:val="24"/>
        </w:rPr>
      </w:pPr>
      <w:r>
        <w:rPr>
          <w:sz w:val="24"/>
        </w:rPr>
        <w:t>Verify the previous step by entering the following</w:t>
      </w:r>
      <w:r>
        <w:rPr>
          <w:spacing w:val="-10"/>
          <w:sz w:val="24"/>
        </w:rPr>
        <w:t xml:space="preserve"> </w:t>
      </w:r>
      <w:r>
        <w:rPr>
          <w:sz w:val="24"/>
        </w:rPr>
        <w:t>commands:</w:t>
      </w:r>
    </w:p>
    <w:p w14:paraId="632A0B01" w14:textId="77777777" w:rsidR="008A6DDA" w:rsidRDefault="008A6DDA" w:rsidP="008A6DDA">
      <w:pPr>
        <w:pStyle w:val="BodyText0"/>
        <w:spacing w:before="10"/>
        <w:rPr>
          <w:sz w:val="2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0528" behindDoc="1" locked="0" layoutInCell="1" allowOverlap="1" wp14:anchorId="33311E37" wp14:editId="7E6105C2">
                <wp:simplePos x="0" y="0"/>
                <wp:positionH relativeFrom="page">
                  <wp:posOffset>1367155</wp:posOffset>
                </wp:positionH>
                <wp:positionV relativeFrom="paragraph">
                  <wp:posOffset>194310</wp:posOffset>
                </wp:positionV>
                <wp:extent cx="5020310" cy="699770"/>
                <wp:effectExtent l="12700" t="12700" r="0" b="0"/>
                <wp:wrapTopAndBottom/>
                <wp:docPr id="3405" name="Group 3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699770"/>
                          <a:chOff x="2153" y="306"/>
                          <a:chExt cx="7906" cy="1102"/>
                        </a:xfrm>
                      </wpg:grpSpPr>
                      <wps:wsp>
                        <wps:cNvPr id="3406" name="AutoShape 3254"/>
                        <wps:cNvSpPr>
                          <a:spLocks/>
                        </wps:cNvSpPr>
                        <wps:spPr bwMode="auto">
                          <a:xfrm>
                            <a:off x="2152" y="305"/>
                            <a:ext cx="7906" cy="1102"/>
                          </a:xfrm>
                          <a:custGeom>
                            <a:avLst/>
                            <a:gdLst>
                              <a:gd name="T0" fmla="+- 0 2534 2153"/>
                              <a:gd name="T1" fmla="*/ T0 w 7906"/>
                              <a:gd name="T2" fmla="+- 0 1391 306"/>
                              <a:gd name="T3" fmla="*/ 1391 h 1102"/>
                              <a:gd name="T4" fmla="+- 0 2791 2153"/>
                              <a:gd name="T5" fmla="*/ T4 w 7906"/>
                              <a:gd name="T6" fmla="+- 0 1391 306"/>
                              <a:gd name="T7" fmla="*/ 1391 h 1102"/>
                              <a:gd name="T8" fmla="+- 0 3106 2153"/>
                              <a:gd name="T9" fmla="*/ T8 w 7906"/>
                              <a:gd name="T10" fmla="+- 0 1407 306"/>
                              <a:gd name="T11" fmla="*/ 1407 h 1102"/>
                              <a:gd name="T12" fmla="+- 0 3480 2153"/>
                              <a:gd name="T13" fmla="*/ T12 w 7906"/>
                              <a:gd name="T14" fmla="+- 0 1407 306"/>
                              <a:gd name="T15" fmla="*/ 1407 h 1102"/>
                              <a:gd name="T16" fmla="+- 0 3691 2153"/>
                              <a:gd name="T17" fmla="*/ T16 w 7906"/>
                              <a:gd name="T18" fmla="+- 0 1407 306"/>
                              <a:gd name="T19" fmla="*/ 1407 h 1102"/>
                              <a:gd name="T20" fmla="+- 0 4006 2153"/>
                              <a:gd name="T21" fmla="*/ T20 w 7906"/>
                              <a:gd name="T22" fmla="+- 0 1391 306"/>
                              <a:gd name="T23" fmla="*/ 1391 h 1102"/>
                              <a:gd name="T24" fmla="+- 0 4260 2153"/>
                              <a:gd name="T25" fmla="*/ T24 w 7906"/>
                              <a:gd name="T26" fmla="+- 0 1391 306"/>
                              <a:gd name="T27" fmla="*/ 1391 h 1102"/>
                              <a:gd name="T28" fmla="+- 0 4574 2153"/>
                              <a:gd name="T29" fmla="*/ T28 w 7906"/>
                              <a:gd name="T30" fmla="+- 0 1407 306"/>
                              <a:gd name="T31" fmla="*/ 1407 h 1102"/>
                              <a:gd name="T32" fmla="+- 0 4951 2153"/>
                              <a:gd name="T33" fmla="*/ T32 w 7906"/>
                              <a:gd name="T34" fmla="+- 0 1407 306"/>
                              <a:gd name="T35" fmla="*/ 1407 h 1102"/>
                              <a:gd name="T36" fmla="+- 0 5160 2153"/>
                              <a:gd name="T37" fmla="*/ T36 w 7906"/>
                              <a:gd name="T38" fmla="+- 0 1407 306"/>
                              <a:gd name="T39" fmla="*/ 1407 h 1102"/>
                              <a:gd name="T40" fmla="+- 0 5474 2153"/>
                              <a:gd name="T41" fmla="*/ T40 w 7906"/>
                              <a:gd name="T42" fmla="+- 0 1391 306"/>
                              <a:gd name="T43" fmla="*/ 1391 h 1102"/>
                              <a:gd name="T44" fmla="+- 0 5731 2153"/>
                              <a:gd name="T45" fmla="*/ T44 w 7906"/>
                              <a:gd name="T46" fmla="+- 0 1391 306"/>
                              <a:gd name="T47" fmla="*/ 1391 h 1102"/>
                              <a:gd name="T48" fmla="+- 0 6046 2153"/>
                              <a:gd name="T49" fmla="*/ T48 w 7906"/>
                              <a:gd name="T50" fmla="+- 0 1407 306"/>
                              <a:gd name="T51" fmla="*/ 1407 h 1102"/>
                              <a:gd name="T52" fmla="+- 0 6420 2153"/>
                              <a:gd name="T53" fmla="*/ T52 w 7906"/>
                              <a:gd name="T54" fmla="+- 0 1407 306"/>
                              <a:gd name="T55" fmla="*/ 1407 h 1102"/>
                              <a:gd name="T56" fmla="+- 0 6631 2153"/>
                              <a:gd name="T57" fmla="*/ T56 w 7906"/>
                              <a:gd name="T58" fmla="+- 0 1407 306"/>
                              <a:gd name="T59" fmla="*/ 1407 h 1102"/>
                              <a:gd name="T60" fmla="+- 0 6946 2153"/>
                              <a:gd name="T61" fmla="*/ T60 w 7906"/>
                              <a:gd name="T62" fmla="+- 0 1391 306"/>
                              <a:gd name="T63" fmla="*/ 1391 h 1102"/>
                              <a:gd name="T64" fmla="+- 0 7200 2153"/>
                              <a:gd name="T65" fmla="*/ T64 w 7906"/>
                              <a:gd name="T66" fmla="+- 0 1391 306"/>
                              <a:gd name="T67" fmla="*/ 1391 h 1102"/>
                              <a:gd name="T68" fmla="+- 0 7514 2153"/>
                              <a:gd name="T69" fmla="*/ T68 w 7906"/>
                              <a:gd name="T70" fmla="+- 0 1407 306"/>
                              <a:gd name="T71" fmla="*/ 1407 h 1102"/>
                              <a:gd name="T72" fmla="+- 0 7891 2153"/>
                              <a:gd name="T73" fmla="*/ T72 w 7906"/>
                              <a:gd name="T74" fmla="+- 0 1407 306"/>
                              <a:gd name="T75" fmla="*/ 1407 h 1102"/>
                              <a:gd name="T76" fmla="+- 0 8100 2153"/>
                              <a:gd name="T77" fmla="*/ T76 w 7906"/>
                              <a:gd name="T78" fmla="+- 0 1407 306"/>
                              <a:gd name="T79" fmla="*/ 1407 h 1102"/>
                              <a:gd name="T80" fmla="+- 0 8414 2153"/>
                              <a:gd name="T81" fmla="*/ T80 w 7906"/>
                              <a:gd name="T82" fmla="+- 0 1391 306"/>
                              <a:gd name="T83" fmla="*/ 1391 h 1102"/>
                              <a:gd name="T84" fmla="+- 0 8671 2153"/>
                              <a:gd name="T85" fmla="*/ T84 w 7906"/>
                              <a:gd name="T86" fmla="+- 0 1391 306"/>
                              <a:gd name="T87" fmla="*/ 1391 h 1102"/>
                              <a:gd name="T88" fmla="+- 0 8986 2153"/>
                              <a:gd name="T89" fmla="*/ T88 w 7906"/>
                              <a:gd name="T90" fmla="+- 0 1407 306"/>
                              <a:gd name="T91" fmla="*/ 1407 h 1102"/>
                              <a:gd name="T92" fmla="+- 0 9360 2153"/>
                              <a:gd name="T93" fmla="*/ T92 w 7906"/>
                              <a:gd name="T94" fmla="+- 0 1407 306"/>
                              <a:gd name="T95" fmla="*/ 1407 h 1102"/>
                              <a:gd name="T96" fmla="+- 0 9571 2153"/>
                              <a:gd name="T97" fmla="*/ T96 w 7906"/>
                              <a:gd name="T98" fmla="+- 0 1407 306"/>
                              <a:gd name="T99" fmla="*/ 1407 h 1102"/>
                              <a:gd name="T100" fmla="+- 0 9886 2153"/>
                              <a:gd name="T101" fmla="*/ T100 w 7906"/>
                              <a:gd name="T102" fmla="+- 0 1391 306"/>
                              <a:gd name="T103" fmla="*/ 1391 h 1102"/>
                              <a:gd name="T104" fmla="+- 0 10058 2153"/>
                              <a:gd name="T105" fmla="*/ T104 w 7906"/>
                              <a:gd name="T106" fmla="+- 0 1309 306"/>
                              <a:gd name="T107" fmla="*/ 1309 h 1102"/>
                              <a:gd name="T108" fmla="+- 0 10058 2153"/>
                              <a:gd name="T109" fmla="*/ T108 w 7906"/>
                              <a:gd name="T110" fmla="+- 0 1100 306"/>
                              <a:gd name="T111" fmla="*/ 1100 h 1102"/>
                              <a:gd name="T112" fmla="+- 0 10058 2153"/>
                              <a:gd name="T113" fmla="*/ T112 w 7906"/>
                              <a:gd name="T114" fmla="+- 0 723 306"/>
                              <a:gd name="T115" fmla="*/ 723 h 1102"/>
                              <a:gd name="T116" fmla="+- 0 10042 2153"/>
                              <a:gd name="T117" fmla="*/ T116 w 7906"/>
                              <a:gd name="T118" fmla="+- 0 409 306"/>
                              <a:gd name="T119" fmla="*/ 409 h 1102"/>
                              <a:gd name="T120" fmla="+- 0 9996 2153"/>
                              <a:gd name="T121" fmla="*/ T120 w 7906"/>
                              <a:gd name="T122" fmla="+- 0 323 306"/>
                              <a:gd name="T123" fmla="*/ 323 h 1102"/>
                              <a:gd name="T124" fmla="+- 0 9679 2153"/>
                              <a:gd name="T125" fmla="*/ T124 w 7906"/>
                              <a:gd name="T126" fmla="+- 0 306 306"/>
                              <a:gd name="T127" fmla="*/ 306 h 1102"/>
                              <a:gd name="T128" fmla="+- 0 9305 2153"/>
                              <a:gd name="T129" fmla="*/ T128 w 7906"/>
                              <a:gd name="T130" fmla="+- 0 306 306"/>
                              <a:gd name="T131" fmla="*/ 306 h 1102"/>
                              <a:gd name="T132" fmla="+- 0 8990 2153"/>
                              <a:gd name="T133" fmla="*/ T132 w 7906"/>
                              <a:gd name="T134" fmla="+- 0 323 306"/>
                              <a:gd name="T135" fmla="*/ 323 h 1102"/>
                              <a:gd name="T136" fmla="+- 0 8736 2153"/>
                              <a:gd name="T137" fmla="*/ T136 w 7906"/>
                              <a:gd name="T138" fmla="+- 0 323 306"/>
                              <a:gd name="T139" fmla="*/ 323 h 1102"/>
                              <a:gd name="T140" fmla="+- 0 8525 2153"/>
                              <a:gd name="T141" fmla="*/ T140 w 7906"/>
                              <a:gd name="T142" fmla="+- 0 323 306"/>
                              <a:gd name="T143" fmla="*/ 323 h 1102"/>
                              <a:gd name="T144" fmla="+- 0 8210 2153"/>
                              <a:gd name="T145" fmla="*/ T144 w 7906"/>
                              <a:gd name="T146" fmla="+- 0 306 306"/>
                              <a:gd name="T147" fmla="*/ 306 h 1102"/>
                              <a:gd name="T148" fmla="+- 0 7836 2153"/>
                              <a:gd name="T149" fmla="*/ T148 w 7906"/>
                              <a:gd name="T150" fmla="+- 0 306 306"/>
                              <a:gd name="T151" fmla="*/ 306 h 1102"/>
                              <a:gd name="T152" fmla="+- 0 7519 2153"/>
                              <a:gd name="T153" fmla="*/ T152 w 7906"/>
                              <a:gd name="T154" fmla="+- 0 323 306"/>
                              <a:gd name="T155" fmla="*/ 323 h 1102"/>
                              <a:gd name="T156" fmla="+- 0 7265 2153"/>
                              <a:gd name="T157" fmla="*/ T156 w 7906"/>
                              <a:gd name="T158" fmla="+- 0 323 306"/>
                              <a:gd name="T159" fmla="*/ 323 h 1102"/>
                              <a:gd name="T160" fmla="+- 0 7056 2153"/>
                              <a:gd name="T161" fmla="*/ T160 w 7906"/>
                              <a:gd name="T162" fmla="+- 0 323 306"/>
                              <a:gd name="T163" fmla="*/ 323 h 1102"/>
                              <a:gd name="T164" fmla="+- 0 6739 2153"/>
                              <a:gd name="T165" fmla="*/ T164 w 7906"/>
                              <a:gd name="T166" fmla="+- 0 306 306"/>
                              <a:gd name="T167" fmla="*/ 306 h 1102"/>
                              <a:gd name="T168" fmla="+- 0 6365 2153"/>
                              <a:gd name="T169" fmla="*/ T168 w 7906"/>
                              <a:gd name="T170" fmla="+- 0 306 306"/>
                              <a:gd name="T171" fmla="*/ 306 h 1102"/>
                              <a:gd name="T172" fmla="+- 0 6050 2153"/>
                              <a:gd name="T173" fmla="*/ T172 w 7906"/>
                              <a:gd name="T174" fmla="+- 0 323 306"/>
                              <a:gd name="T175" fmla="*/ 323 h 1102"/>
                              <a:gd name="T176" fmla="+- 0 5796 2153"/>
                              <a:gd name="T177" fmla="*/ T176 w 7906"/>
                              <a:gd name="T178" fmla="+- 0 323 306"/>
                              <a:gd name="T179" fmla="*/ 323 h 1102"/>
                              <a:gd name="T180" fmla="+- 0 5585 2153"/>
                              <a:gd name="T181" fmla="*/ T180 w 7906"/>
                              <a:gd name="T182" fmla="+- 0 323 306"/>
                              <a:gd name="T183" fmla="*/ 323 h 1102"/>
                              <a:gd name="T184" fmla="+- 0 5270 2153"/>
                              <a:gd name="T185" fmla="*/ T184 w 7906"/>
                              <a:gd name="T186" fmla="+- 0 306 306"/>
                              <a:gd name="T187" fmla="*/ 306 h 1102"/>
                              <a:gd name="T188" fmla="+- 0 4896 2153"/>
                              <a:gd name="T189" fmla="*/ T188 w 7906"/>
                              <a:gd name="T190" fmla="+- 0 306 306"/>
                              <a:gd name="T191" fmla="*/ 306 h 1102"/>
                              <a:gd name="T192" fmla="+- 0 4579 2153"/>
                              <a:gd name="T193" fmla="*/ T192 w 7906"/>
                              <a:gd name="T194" fmla="+- 0 323 306"/>
                              <a:gd name="T195" fmla="*/ 323 h 1102"/>
                              <a:gd name="T196" fmla="+- 0 4325 2153"/>
                              <a:gd name="T197" fmla="*/ T196 w 7906"/>
                              <a:gd name="T198" fmla="+- 0 323 306"/>
                              <a:gd name="T199" fmla="*/ 323 h 1102"/>
                              <a:gd name="T200" fmla="+- 0 4116 2153"/>
                              <a:gd name="T201" fmla="*/ T200 w 7906"/>
                              <a:gd name="T202" fmla="+- 0 323 306"/>
                              <a:gd name="T203" fmla="*/ 323 h 1102"/>
                              <a:gd name="T204" fmla="+- 0 3799 2153"/>
                              <a:gd name="T205" fmla="*/ T204 w 7906"/>
                              <a:gd name="T206" fmla="+- 0 306 306"/>
                              <a:gd name="T207" fmla="*/ 306 h 1102"/>
                              <a:gd name="T208" fmla="+- 0 3425 2153"/>
                              <a:gd name="T209" fmla="*/ T208 w 7906"/>
                              <a:gd name="T210" fmla="+- 0 306 306"/>
                              <a:gd name="T211" fmla="*/ 306 h 1102"/>
                              <a:gd name="T212" fmla="+- 0 3110 2153"/>
                              <a:gd name="T213" fmla="*/ T212 w 7906"/>
                              <a:gd name="T214" fmla="+- 0 323 306"/>
                              <a:gd name="T215" fmla="*/ 323 h 1102"/>
                              <a:gd name="T216" fmla="+- 0 2856 2153"/>
                              <a:gd name="T217" fmla="*/ T216 w 7906"/>
                              <a:gd name="T218" fmla="+- 0 323 306"/>
                              <a:gd name="T219" fmla="*/ 323 h 1102"/>
                              <a:gd name="T220" fmla="+- 0 2645 2153"/>
                              <a:gd name="T221" fmla="*/ T220 w 7906"/>
                              <a:gd name="T222" fmla="+- 0 323 306"/>
                              <a:gd name="T223" fmla="*/ 323 h 1102"/>
                              <a:gd name="T224" fmla="+- 0 2330 2153"/>
                              <a:gd name="T225" fmla="*/ T224 w 7906"/>
                              <a:gd name="T226" fmla="+- 0 306 306"/>
                              <a:gd name="T227" fmla="*/ 306 h 1102"/>
                              <a:gd name="T228" fmla="+- 0 2153 2153"/>
                              <a:gd name="T229" fmla="*/ T228 w 7906"/>
                              <a:gd name="T230" fmla="+- 0 459 306"/>
                              <a:gd name="T231" fmla="*/ 459 h 1102"/>
                              <a:gd name="T232" fmla="+- 0 2153 2153"/>
                              <a:gd name="T233" fmla="*/ T232 w 7906"/>
                              <a:gd name="T234" fmla="+- 0 834 306"/>
                              <a:gd name="T235" fmla="*/ 834 h 1102"/>
                              <a:gd name="T236" fmla="+- 0 2167 2153"/>
                              <a:gd name="T237" fmla="*/ T236 w 7906"/>
                              <a:gd name="T238" fmla="+- 0 1148 306"/>
                              <a:gd name="T239" fmla="*/ 1148 h 1102"/>
                              <a:gd name="T240" fmla="+- 0 2167 2153"/>
                              <a:gd name="T241" fmla="*/ T240 w 7906"/>
                              <a:gd name="T242" fmla="+- 0 1359 306"/>
                              <a:gd name="T243" fmla="*/ 1359 h 1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7906" h="1102">
                                <a:moveTo>
                                  <a:pt x="173" y="1101"/>
                                </a:moveTo>
                                <a:lnTo>
                                  <a:pt x="113" y="1101"/>
                                </a:lnTo>
                                <a:lnTo>
                                  <a:pt x="113" y="1085"/>
                                </a:lnTo>
                                <a:lnTo>
                                  <a:pt x="173" y="1085"/>
                                </a:lnTo>
                                <a:lnTo>
                                  <a:pt x="173" y="1101"/>
                                </a:lnTo>
                                <a:close/>
                                <a:moveTo>
                                  <a:pt x="276" y="1101"/>
                                </a:moveTo>
                                <a:lnTo>
                                  <a:pt x="216" y="1101"/>
                                </a:lnTo>
                                <a:lnTo>
                                  <a:pt x="216" y="1085"/>
                                </a:lnTo>
                                <a:lnTo>
                                  <a:pt x="276" y="1085"/>
                                </a:lnTo>
                                <a:lnTo>
                                  <a:pt x="276" y="1101"/>
                                </a:lnTo>
                                <a:close/>
                                <a:moveTo>
                                  <a:pt x="381" y="1101"/>
                                </a:moveTo>
                                <a:lnTo>
                                  <a:pt x="321" y="1101"/>
                                </a:lnTo>
                                <a:lnTo>
                                  <a:pt x="321" y="1085"/>
                                </a:lnTo>
                                <a:lnTo>
                                  <a:pt x="381" y="1085"/>
                                </a:lnTo>
                                <a:lnTo>
                                  <a:pt x="381" y="1101"/>
                                </a:lnTo>
                                <a:close/>
                                <a:moveTo>
                                  <a:pt x="487" y="1101"/>
                                </a:moveTo>
                                <a:lnTo>
                                  <a:pt x="427" y="1101"/>
                                </a:lnTo>
                                <a:lnTo>
                                  <a:pt x="427" y="1085"/>
                                </a:lnTo>
                                <a:lnTo>
                                  <a:pt x="487" y="1085"/>
                                </a:lnTo>
                                <a:lnTo>
                                  <a:pt x="487" y="1101"/>
                                </a:lnTo>
                                <a:close/>
                                <a:moveTo>
                                  <a:pt x="593" y="1101"/>
                                </a:moveTo>
                                <a:lnTo>
                                  <a:pt x="533" y="1101"/>
                                </a:lnTo>
                                <a:lnTo>
                                  <a:pt x="533" y="1085"/>
                                </a:lnTo>
                                <a:lnTo>
                                  <a:pt x="593" y="1085"/>
                                </a:lnTo>
                                <a:lnTo>
                                  <a:pt x="593" y="1101"/>
                                </a:lnTo>
                                <a:close/>
                                <a:moveTo>
                                  <a:pt x="698" y="1101"/>
                                </a:moveTo>
                                <a:lnTo>
                                  <a:pt x="638" y="1101"/>
                                </a:lnTo>
                                <a:lnTo>
                                  <a:pt x="638" y="1085"/>
                                </a:lnTo>
                                <a:lnTo>
                                  <a:pt x="698" y="1085"/>
                                </a:lnTo>
                                <a:lnTo>
                                  <a:pt x="698" y="1101"/>
                                </a:lnTo>
                                <a:close/>
                                <a:moveTo>
                                  <a:pt x="801" y="1101"/>
                                </a:moveTo>
                                <a:lnTo>
                                  <a:pt x="741" y="1101"/>
                                </a:lnTo>
                                <a:lnTo>
                                  <a:pt x="741" y="1085"/>
                                </a:lnTo>
                                <a:lnTo>
                                  <a:pt x="801" y="1085"/>
                                </a:lnTo>
                                <a:lnTo>
                                  <a:pt x="801" y="1101"/>
                                </a:lnTo>
                                <a:close/>
                                <a:moveTo>
                                  <a:pt x="907" y="1101"/>
                                </a:moveTo>
                                <a:lnTo>
                                  <a:pt x="847" y="1101"/>
                                </a:lnTo>
                                <a:lnTo>
                                  <a:pt x="847" y="1085"/>
                                </a:lnTo>
                                <a:lnTo>
                                  <a:pt x="907" y="1085"/>
                                </a:lnTo>
                                <a:lnTo>
                                  <a:pt x="907" y="1101"/>
                                </a:lnTo>
                                <a:close/>
                                <a:moveTo>
                                  <a:pt x="1013" y="1101"/>
                                </a:moveTo>
                                <a:lnTo>
                                  <a:pt x="953" y="1101"/>
                                </a:lnTo>
                                <a:lnTo>
                                  <a:pt x="953" y="1085"/>
                                </a:lnTo>
                                <a:lnTo>
                                  <a:pt x="1013" y="1085"/>
                                </a:lnTo>
                                <a:lnTo>
                                  <a:pt x="1013" y="1101"/>
                                </a:lnTo>
                                <a:close/>
                                <a:moveTo>
                                  <a:pt x="1118" y="1101"/>
                                </a:moveTo>
                                <a:lnTo>
                                  <a:pt x="1058" y="1101"/>
                                </a:lnTo>
                                <a:lnTo>
                                  <a:pt x="1058" y="1085"/>
                                </a:lnTo>
                                <a:lnTo>
                                  <a:pt x="1118" y="1085"/>
                                </a:lnTo>
                                <a:lnTo>
                                  <a:pt x="1118" y="1101"/>
                                </a:lnTo>
                                <a:close/>
                                <a:moveTo>
                                  <a:pt x="1221" y="1101"/>
                                </a:moveTo>
                                <a:lnTo>
                                  <a:pt x="1161" y="1101"/>
                                </a:lnTo>
                                <a:lnTo>
                                  <a:pt x="1161" y="1085"/>
                                </a:lnTo>
                                <a:lnTo>
                                  <a:pt x="1221" y="1085"/>
                                </a:lnTo>
                                <a:lnTo>
                                  <a:pt x="1221" y="1101"/>
                                </a:lnTo>
                                <a:close/>
                                <a:moveTo>
                                  <a:pt x="1327" y="1101"/>
                                </a:moveTo>
                                <a:lnTo>
                                  <a:pt x="1267" y="1101"/>
                                </a:lnTo>
                                <a:lnTo>
                                  <a:pt x="1267" y="1085"/>
                                </a:lnTo>
                                <a:lnTo>
                                  <a:pt x="1327" y="1085"/>
                                </a:lnTo>
                                <a:lnTo>
                                  <a:pt x="1327" y="1101"/>
                                </a:lnTo>
                                <a:close/>
                                <a:moveTo>
                                  <a:pt x="1433" y="1101"/>
                                </a:moveTo>
                                <a:lnTo>
                                  <a:pt x="1373" y="1101"/>
                                </a:lnTo>
                                <a:lnTo>
                                  <a:pt x="1373" y="1085"/>
                                </a:lnTo>
                                <a:lnTo>
                                  <a:pt x="1433" y="1085"/>
                                </a:lnTo>
                                <a:lnTo>
                                  <a:pt x="1433" y="1101"/>
                                </a:lnTo>
                                <a:close/>
                                <a:moveTo>
                                  <a:pt x="1538" y="1101"/>
                                </a:moveTo>
                                <a:lnTo>
                                  <a:pt x="1478" y="1101"/>
                                </a:lnTo>
                                <a:lnTo>
                                  <a:pt x="1478" y="1085"/>
                                </a:lnTo>
                                <a:lnTo>
                                  <a:pt x="1538" y="1085"/>
                                </a:lnTo>
                                <a:lnTo>
                                  <a:pt x="1538" y="1101"/>
                                </a:lnTo>
                                <a:close/>
                                <a:moveTo>
                                  <a:pt x="1641" y="1101"/>
                                </a:moveTo>
                                <a:lnTo>
                                  <a:pt x="1581" y="1101"/>
                                </a:lnTo>
                                <a:lnTo>
                                  <a:pt x="1581" y="1085"/>
                                </a:lnTo>
                                <a:lnTo>
                                  <a:pt x="1641" y="1085"/>
                                </a:lnTo>
                                <a:lnTo>
                                  <a:pt x="1641" y="1101"/>
                                </a:lnTo>
                                <a:close/>
                                <a:moveTo>
                                  <a:pt x="1747" y="1101"/>
                                </a:moveTo>
                                <a:lnTo>
                                  <a:pt x="1687" y="1101"/>
                                </a:lnTo>
                                <a:lnTo>
                                  <a:pt x="1687" y="1085"/>
                                </a:lnTo>
                                <a:lnTo>
                                  <a:pt x="1747" y="1085"/>
                                </a:lnTo>
                                <a:lnTo>
                                  <a:pt x="1747" y="1101"/>
                                </a:lnTo>
                                <a:close/>
                                <a:moveTo>
                                  <a:pt x="1853" y="1101"/>
                                </a:moveTo>
                                <a:lnTo>
                                  <a:pt x="1793" y="1101"/>
                                </a:lnTo>
                                <a:lnTo>
                                  <a:pt x="1793" y="1085"/>
                                </a:lnTo>
                                <a:lnTo>
                                  <a:pt x="1853" y="1085"/>
                                </a:lnTo>
                                <a:lnTo>
                                  <a:pt x="1853" y="1101"/>
                                </a:lnTo>
                                <a:close/>
                                <a:moveTo>
                                  <a:pt x="1956" y="1101"/>
                                </a:moveTo>
                                <a:lnTo>
                                  <a:pt x="1896" y="1101"/>
                                </a:lnTo>
                                <a:lnTo>
                                  <a:pt x="1896" y="1085"/>
                                </a:lnTo>
                                <a:lnTo>
                                  <a:pt x="1956" y="1085"/>
                                </a:lnTo>
                                <a:lnTo>
                                  <a:pt x="1956" y="1101"/>
                                </a:lnTo>
                                <a:close/>
                                <a:moveTo>
                                  <a:pt x="2061" y="1101"/>
                                </a:moveTo>
                                <a:lnTo>
                                  <a:pt x="2001" y="1101"/>
                                </a:lnTo>
                                <a:lnTo>
                                  <a:pt x="2001" y="1085"/>
                                </a:lnTo>
                                <a:lnTo>
                                  <a:pt x="2061" y="1085"/>
                                </a:lnTo>
                                <a:lnTo>
                                  <a:pt x="2061" y="1101"/>
                                </a:lnTo>
                                <a:close/>
                                <a:moveTo>
                                  <a:pt x="2167" y="1101"/>
                                </a:moveTo>
                                <a:lnTo>
                                  <a:pt x="2107" y="1101"/>
                                </a:lnTo>
                                <a:lnTo>
                                  <a:pt x="2107" y="1085"/>
                                </a:lnTo>
                                <a:lnTo>
                                  <a:pt x="2167" y="1085"/>
                                </a:lnTo>
                                <a:lnTo>
                                  <a:pt x="2167" y="1101"/>
                                </a:lnTo>
                                <a:close/>
                                <a:moveTo>
                                  <a:pt x="2273" y="1101"/>
                                </a:moveTo>
                                <a:lnTo>
                                  <a:pt x="2213" y="1101"/>
                                </a:lnTo>
                                <a:lnTo>
                                  <a:pt x="2213" y="1085"/>
                                </a:lnTo>
                                <a:lnTo>
                                  <a:pt x="2273" y="1085"/>
                                </a:lnTo>
                                <a:lnTo>
                                  <a:pt x="2273" y="1101"/>
                                </a:lnTo>
                                <a:close/>
                                <a:moveTo>
                                  <a:pt x="2378" y="1101"/>
                                </a:moveTo>
                                <a:lnTo>
                                  <a:pt x="2316" y="1101"/>
                                </a:lnTo>
                                <a:lnTo>
                                  <a:pt x="2316" y="1085"/>
                                </a:lnTo>
                                <a:lnTo>
                                  <a:pt x="2378" y="1085"/>
                                </a:lnTo>
                                <a:lnTo>
                                  <a:pt x="2378" y="1101"/>
                                </a:lnTo>
                                <a:close/>
                                <a:moveTo>
                                  <a:pt x="2481" y="1101"/>
                                </a:moveTo>
                                <a:lnTo>
                                  <a:pt x="2421" y="1101"/>
                                </a:lnTo>
                                <a:lnTo>
                                  <a:pt x="2421" y="1085"/>
                                </a:lnTo>
                                <a:lnTo>
                                  <a:pt x="2481" y="1085"/>
                                </a:lnTo>
                                <a:lnTo>
                                  <a:pt x="2481" y="1101"/>
                                </a:lnTo>
                                <a:close/>
                                <a:moveTo>
                                  <a:pt x="2587" y="1101"/>
                                </a:moveTo>
                                <a:lnTo>
                                  <a:pt x="2527" y="1101"/>
                                </a:lnTo>
                                <a:lnTo>
                                  <a:pt x="2527" y="1085"/>
                                </a:lnTo>
                                <a:lnTo>
                                  <a:pt x="2587" y="1085"/>
                                </a:lnTo>
                                <a:lnTo>
                                  <a:pt x="2587" y="1101"/>
                                </a:lnTo>
                                <a:close/>
                                <a:moveTo>
                                  <a:pt x="2693" y="1101"/>
                                </a:moveTo>
                                <a:lnTo>
                                  <a:pt x="2633" y="1101"/>
                                </a:lnTo>
                                <a:lnTo>
                                  <a:pt x="2633" y="1085"/>
                                </a:lnTo>
                                <a:lnTo>
                                  <a:pt x="2693" y="1085"/>
                                </a:lnTo>
                                <a:lnTo>
                                  <a:pt x="2693" y="1101"/>
                                </a:lnTo>
                                <a:close/>
                                <a:moveTo>
                                  <a:pt x="2798" y="1101"/>
                                </a:moveTo>
                                <a:lnTo>
                                  <a:pt x="2738" y="1101"/>
                                </a:lnTo>
                                <a:lnTo>
                                  <a:pt x="2738" y="1085"/>
                                </a:lnTo>
                                <a:lnTo>
                                  <a:pt x="2798" y="1085"/>
                                </a:lnTo>
                                <a:lnTo>
                                  <a:pt x="2798" y="1101"/>
                                </a:lnTo>
                                <a:close/>
                                <a:moveTo>
                                  <a:pt x="2901" y="1101"/>
                                </a:moveTo>
                                <a:lnTo>
                                  <a:pt x="2841" y="1101"/>
                                </a:lnTo>
                                <a:lnTo>
                                  <a:pt x="2841" y="1085"/>
                                </a:lnTo>
                                <a:lnTo>
                                  <a:pt x="2901" y="1085"/>
                                </a:lnTo>
                                <a:lnTo>
                                  <a:pt x="2901" y="1101"/>
                                </a:lnTo>
                                <a:close/>
                                <a:moveTo>
                                  <a:pt x="3007" y="1101"/>
                                </a:moveTo>
                                <a:lnTo>
                                  <a:pt x="2947" y="1101"/>
                                </a:lnTo>
                                <a:lnTo>
                                  <a:pt x="2947" y="1085"/>
                                </a:lnTo>
                                <a:lnTo>
                                  <a:pt x="3007" y="1085"/>
                                </a:lnTo>
                                <a:lnTo>
                                  <a:pt x="3007" y="1101"/>
                                </a:lnTo>
                                <a:close/>
                                <a:moveTo>
                                  <a:pt x="3113" y="1101"/>
                                </a:moveTo>
                                <a:lnTo>
                                  <a:pt x="3053" y="1101"/>
                                </a:lnTo>
                                <a:lnTo>
                                  <a:pt x="3053" y="1085"/>
                                </a:lnTo>
                                <a:lnTo>
                                  <a:pt x="3113" y="1085"/>
                                </a:lnTo>
                                <a:lnTo>
                                  <a:pt x="3113" y="1101"/>
                                </a:lnTo>
                                <a:close/>
                                <a:moveTo>
                                  <a:pt x="3218" y="1101"/>
                                </a:moveTo>
                                <a:lnTo>
                                  <a:pt x="3158" y="1101"/>
                                </a:lnTo>
                                <a:lnTo>
                                  <a:pt x="3158" y="1085"/>
                                </a:lnTo>
                                <a:lnTo>
                                  <a:pt x="3218" y="1085"/>
                                </a:lnTo>
                                <a:lnTo>
                                  <a:pt x="3218" y="1101"/>
                                </a:lnTo>
                                <a:close/>
                                <a:moveTo>
                                  <a:pt x="3321" y="1101"/>
                                </a:moveTo>
                                <a:lnTo>
                                  <a:pt x="3261" y="1101"/>
                                </a:lnTo>
                                <a:lnTo>
                                  <a:pt x="3261" y="1085"/>
                                </a:lnTo>
                                <a:lnTo>
                                  <a:pt x="3321" y="1085"/>
                                </a:lnTo>
                                <a:lnTo>
                                  <a:pt x="3321" y="1101"/>
                                </a:lnTo>
                                <a:close/>
                                <a:moveTo>
                                  <a:pt x="3427" y="1101"/>
                                </a:moveTo>
                                <a:lnTo>
                                  <a:pt x="3367" y="1101"/>
                                </a:lnTo>
                                <a:lnTo>
                                  <a:pt x="3367" y="1085"/>
                                </a:lnTo>
                                <a:lnTo>
                                  <a:pt x="3427" y="1085"/>
                                </a:lnTo>
                                <a:lnTo>
                                  <a:pt x="3427" y="1101"/>
                                </a:lnTo>
                                <a:close/>
                                <a:moveTo>
                                  <a:pt x="3533" y="1101"/>
                                </a:moveTo>
                                <a:lnTo>
                                  <a:pt x="3473" y="1101"/>
                                </a:lnTo>
                                <a:lnTo>
                                  <a:pt x="3473" y="1085"/>
                                </a:lnTo>
                                <a:lnTo>
                                  <a:pt x="3533" y="1085"/>
                                </a:lnTo>
                                <a:lnTo>
                                  <a:pt x="3533" y="1101"/>
                                </a:lnTo>
                                <a:close/>
                                <a:moveTo>
                                  <a:pt x="3638" y="1101"/>
                                </a:moveTo>
                                <a:lnTo>
                                  <a:pt x="3578" y="1101"/>
                                </a:lnTo>
                                <a:lnTo>
                                  <a:pt x="3578" y="1085"/>
                                </a:lnTo>
                                <a:lnTo>
                                  <a:pt x="3638" y="1085"/>
                                </a:lnTo>
                                <a:lnTo>
                                  <a:pt x="3638" y="1101"/>
                                </a:lnTo>
                                <a:close/>
                                <a:moveTo>
                                  <a:pt x="3741" y="1101"/>
                                </a:moveTo>
                                <a:lnTo>
                                  <a:pt x="3681" y="1101"/>
                                </a:lnTo>
                                <a:lnTo>
                                  <a:pt x="3681" y="1085"/>
                                </a:lnTo>
                                <a:lnTo>
                                  <a:pt x="3741" y="1085"/>
                                </a:lnTo>
                                <a:lnTo>
                                  <a:pt x="3741" y="1101"/>
                                </a:lnTo>
                                <a:close/>
                                <a:moveTo>
                                  <a:pt x="3847" y="1101"/>
                                </a:moveTo>
                                <a:lnTo>
                                  <a:pt x="3787" y="1101"/>
                                </a:lnTo>
                                <a:lnTo>
                                  <a:pt x="3787" y="1085"/>
                                </a:lnTo>
                                <a:lnTo>
                                  <a:pt x="3847" y="1085"/>
                                </a:lnTo>
                                <a:lnTo>
                                  <a:pt x="3847" y="1101"/>
                                </a:lnTo>
                                <a:close/>
                                <a:moveTo>
                                  <a:pt x="3953" y="1101"/>
                                </a:moveTo>
                                <a:lnTo>
                                  <a:pt x="3893" y="1101"/>
                                </a:lnTo>
                                <a:lnTo>
                                  <a:pt x="3893" y="1085"/>
                                </a:lnTo>
                                <a:lnTo>
                                  <a:pt x="3953" y="1085"/>
                                </a:lnTo>
                                <a:lnTo>
                                  <a:pt x="3953" y="1101"/>
                                </a:lnTo>
                                <a:close/>
                                <a:moveTo>
                                  <a:pt x="4058" y="1101"/>
                                </a:moveTo>
                                <a:lnTo>
                                  <a:pt x="3998" y="1101"/>
                                </a:lnTo>
                                <a:lnTo>
                                  <a:pt x="3998" y="1085"/>
                                </a:lnTo>
                                <a:lnTo>
                                  <a:pt x="4058" y="1085"/>
                                </a:lnTo>
                                <a:lnTo>
                                  <a:pt x="4058" y="1101"/>
                                </a:lnTo>
                                <a:close/>
                                <a:moveTo>
                                  <a:pt x="4161" y="1101"/>
                                </a:moveTo>
                                <a:lnTo>
                                  <a:pt x="4101" y="1101"/>
                                </a:lnTo>
                                <a:lnTo>
                                  <a:pt x="4101" y="1085"/>
                                </a:lnTo>
                                <a:lnTo>
                                  <a:pt x="4161" y="1085"/>
                                </a:lnTo>
                                <a:lnTo>
                                  <a:pt x="4161" y="1101"/>
                                </a:lnTo>
                                <a:close/>
                                <a:moveTo>
                                  <a:pt x="4267" y="1101"/>
                                </a:moveTo>
                                <a:lnTo>
                                  <a:pt x="4207" y="1101"/>
                                </a:lnTo>
                                <a:lnTo>
                                  <a:pt x="4207" y="1085"/>
                                </a:lnTo>
                                <a:lnTo>
                                  <a:pt x="4267" y="1085"/>
                                </a:lnTo>
                                <a:lnTo>
                                  <a:pt x="4267" y="1101"/>
                                </a:lnTo>
                                <a:close/>
                                <a:moveTo>
                                  <a:pt x="4373" y="1101"/>
                                </a:moveTo>
                                <a:lnTo>
                                  <a:pt x="4313" y="1101"/>
                                </a:lnTo>
                                <a:lnTo>
                                  <a:pt x="4313" y="1085"/>
                                </a:lnTo>
                                <a:lnTo>
                                  <a:pt x="4373" y="1085"/>
                                </a:lnTo>
                                <a:lnTo>
                                  <a:pt x="4373" y="1101"/>
                                </a:lnTo>
                                <a:close/>
                                <a:moveTo>
                                  <a:pt x="4478" y="1101"/>
                                </a:moveTo>
                                <a:lnTo>
                                  <a:pt x="4418" y="1101"/>
                                </a:lnTo>
                                <a:lnTo>
                                  <a:pt x="4418" y="1085"/>
                                </a:lnTo>
                                <a:lnTo>
                                  <a:pt x="4478" y="1085"/>
                                </a:lnTo>
                                <a:lnTo>
                                  <a:pt x="4478" y="1101"/>
                                </a:lnTo>
                                <a:close/>
                                <a:moveTo>
                                  <a:pt x="4581" y="1101"/>
                                </a:moveTo>
                                <a:lnTo>
                                  <a:pt x="4521" y="1101"/>
                                </a:lnTo>
                                <a:lnTo>
                                  <a:pt x="4521" y="1085"/>
                                </a:lnTo>
                                <a:lnTo>
                                  <a:pt x="4581" y="1085"/>
                                </a:lnTo>
                                <a:lnTo>
                                  <a:pt x="4581" y="1101"/>
                                </a:lnTo>
                                <a:close/>
                                <a:moveTo>
                                  <a:pt x="4687" y="1101"/>
                                </a:moveTo>
                                <a:lnTo>
                                  <a:pt x="4627" y="1101"/>
                                </a:lnTo>
                                <a:lnTo>
                                  <a:pt x="4627" y="1085"/>
                                </a:lnTo>
                                <a:lnTo>
                                  <a:pt x="4687" y="1085"/>
                                </a:lnTo>
                                <a:lnTo>
                                  <a:pt x="4687" y="1101"/>
                                </a:lnTo>
                                <a:close/>
                                <a:moveTo>
                                  <a:pt x="4793" y="1101"/>
                                </a:moveTo>
                                <a:lnTo>
                                  <a:pt x="4733" y="1101"/>
                                </a:lnTo>
                                <a:lnTo>
                                  <a:pt x="4733" y="1085"/>
                                </a:lnTo>
                                <a:lnTo>
                                  <a:pt x="4793" y="1085"/>
                                </a:lnTo>
                                <a:lnTo>
                                  <a:pt x="4793" y="1101"/>
                                </a:lnTo>
                                <a:close/>
                                <a:moveTo>
                                  <a:pt x="4898" y="1101"/>
                                </a:moveTo>
                                <a:lnTo>
                                  <a:pt x="4838" y="1101"/>
                                </a:lnTo>
                                <a:lnTo>
                                  <a:pt x="4838" y="1085"/>
                                </a:lnTo>
                                <a:lnTo>
                                  <a:pt x="4898" y="1085"/>
                                </a:lnTo>
                                <a:lnTo>
                                  <a:pt x="4898" y="1101"/>
                                </a:lnTo>
                                <a:close/>
                                <a:moveTo>
                                  <a:pt x="5001" y="1101"/>
                                </a:moveTo>
                                <a:lnTo>
                                  <a:pt x="4941" y="1101"/>
                                </a:lnTo>
                                <a:lnTo>
                                  <a:pt x="4941" y="1085"/>
                                </a:lnTo>
                                <a:lnTo>
                                  <a:pt x="5001" y="1085"/>
                                </a:lnTo>
                                <a:lnTo>
                                  <a:pt x="5001" y="1101"/>
                                </a:lnTo>
                                <a:close/>
                                <a:moveTo>
                                  <a:pt x="5107" y="1101"/>
                                </a:moveTo>
                                <a:lnTo>
                                  <a:pt x="5047" y="1101"/>
                                </a:lnTo>
                                <a:lnTo>
                                  <a:pt x="5047" y="1085"/>
                                </a:lnTo>
                                <a:lnTo>
                                  <a:pt x="5107" y="1085"/>
                                </a:lnTo>
                                <a:lnTo>
                                  <a:pt x="5107" y="1101"/>
                                </a:lnTo>
                                <a:close/>
                                <a:moveTo>
                                  <a:pt x="5213" y="1101"/>
                                </a:moveTo>
                                <a:lnTo>
                                  <a:pt x="5153" y="1101"/>
                                </a:lnTo>
                                <a:lnTo>
                                  <a:pt x="5153" y="1085"/>
                                </a:lnTo>
                                <a:lnTo>
                                  <a:pt x="5213" y="1085"/>
                                </a:lnTo>
                                <a:lnTo>
                                  <a:pt x="5213" y="1101"/>
                                </a:lnTo>
                                <a:close/>
                                <a:moveTo>
                                  <a:pt x="5318" y="1101"/>
                                </a:moveTo>
                                <a:lnTo>
                                  <a:pt x="5258" y="1101"/>
                                </a:lnTo>
                                <a:lnTo>
                                  <a:pt x="5258" y="1085"/>
                                </a:lnTo>
                                <a:lnTo>
                                  <a:pt x="5318" y="1085"/>
                                </a:lnTo>
                                <a:lnTo>
                                  <a:pt x="5318" y="1101"/>
                                </a:lnTo>
                                <a:close/>
                                <a:moveTo>
                                  <a:pt x="5421" y="1101"/>
                                </a:moveTo>
                                <a:lnTo>
                                  <a:pt x="5361" y="1101"/>
                                </a:lnTo>
                                <a:lnTo>
                                  <a:pt x="5361" y="1085"/>
                                </a:lnTo>
                                <a:lnTo>
                                  <a:pt x="5421" y="1085"/>
                                </a:lnTo>
                                <a:lnTo>
                                  <a:pt x="5421" y="1101"/>
                                </a:lnTo>
                                <a:close/>
                                <a:moveTo>
                                  <a:pt x="5527" y="1101"/>
                                </a:moveTo>
                                <a:lnTo>
                                  <a:pt x="5467" y="1101"/>
                                </a:lnTo>
                                <a:lnTo>
                                  <a:pt x="5467" y="1085"/>
                                </a:lnTo>
                                <a:lnTo>
                                  <a:pt x="5527" y="1085"/>
                                </a:lnTo>
                                <a:lnTo>
                                  <a:pt x="5527" y="1101"/>
                                </a:lnTo>
                                <a:close/>
                                <a:moveTo>
                                  <a:pt x="5633" y="1101"/>
                                </a:moveTo>
                                <a:lnTo>
                                  <a:pt x="5573" y="1101"/>
                                </a:lnTo>
                                <a:lnTo>
                                  <a:pt x="5573" y="1085"/>
                                </a:lnTo>
                                <a:lnTo>
                                  <a:pt x="5633" y="1085"/>
                                </a:lnTo>
                                <a:lnTo>
                                  <a:pt x="5633" y="1101"/>
                                </a:lnTo>
                                <a:close/>
                                <a:moveTo>
                                  <a:pt x="5738" y="1101"/>
                                </a:moveTo>
                                <a:lnTo>
                                  <a:pt x="5678" y="1101"/>
                                </a:lnTo>
                                <a:lnTo>
                                  <a:pt x="5678" y="1085"/>
                                </a:lnTo>
                                <a:lnTo>
                                  <a:pt x="5738" y="1085"/>
                                </a:lnTo>
                                <a:lnTo>
                                  <a:pt x="5738" y="1101"/>
                                </a:lnTo>
                                <a:close/>
                                <a:moveTo>
                                  <a:pt x="5841" y="1101"/>
                                </a:moveTo>
                                <a:lnTo>
                                  <a:pt x="5781" y="1101"/>
                                </a:lnTo>
                                <a:lnTo>
                                  <a:pt x="5781" y="1085"/>
                                </a:lnTo>
                                <a:lnTo>
                                  <a:pt x="5841" y="1085"/>
                                </a:lnTo>
                                <a:lnTo>
                                  <a:pt x="5841" y="1101"/>
                                </a:lnTo>
                                <a:close/>
                                <a:moveTo>
                                  <a:pt x="5947" y="1101"/>
                                </a:moveTo>
                                <a:lnTo>
                                  <a:pt x="5887" y="1101"/>
                                </a:lnTo>
                                <a:lnTo>
                                  <a:pt x="5887" y="1085"/>
                                </a:lnTo>
                                <a:lnTo>
                                  <a:pt x="5947" y="1085"/>
                                </a:lnTo>
                                <a:lnTo>
                                  <a:pt x="5947" y="1101"/>
                                </a:lnTo>
                                <a:close/>
                                <a:moveTo>
                                  <a:pt x="6053" y="1101"/>
                                </a:moveTo>
                                <a:lnTo>
                                  <a:pt x="5993" y="1101"/>
                                </a:lnTo>
                                <a:lnTo>
                                  <a:pt x="5993" y="1085"/>
                                </a:lnTo>
                                <a:lnTo>
                                  <a:pt x="6053" y="1085"/>
                                </a:lnTo>
                                <a:lnTo>
                                  <a:pt x="6053" y="1101"/>
                                </a:lnTo>
                                <a:close/>
                                <a:moveTo>
                                  <a:pt x="6158" y="1101"/>
                                </a:moveTo>
                                <a:lnTo>
                                  <a:pt x="6098" y="1101"/>
                                </a:lnTo>
                                <a:lnTo>
                                  <a:pt x="6098" y="1085"/>
                                </a:lnTo>
                                <a:lnTo>
                                  <a:pt x="6158" y="1085"/>
                                </a:lnTo>
                                <a:lnTo>
                                  <a:pt x="6158" y="1101"/>
                                </a:lnTo>
                                <a:close/>
                                <a:moveTo>
                                  <a:pt x="6261" y="1101"/>
                                </a:moveTo>
                                <a:lnTo>
                                  <a:pt x="6201" y="1101"/>
                                </a:lnTo>
                                <a:lnTo>
                                  <a:pt x="6201" y="1085"/>
                                </a:lnTo>
                                <a:lnTo>
                                  <a:pt x="6261" y="1085"/>
                                </a:lnTo>
                                <a:lnTo>
                                  <a:pt x="6261" y="1101"/>
                                </a:lnTo>
                                <a:close/>
                                <a:moveTo>
                                  <a:pt x="6367" y="1101"/>
                                </a:moveTo>
                                <a:lnTo>
                                  <a:pt x="6307" y="1101"/>
                                </a:lnTo>
                                <a:lnTo>
                                  <a:pt x="6307" y="1085"/>
                                </a:lnTo>
                                <a:lnTo>
                                  <a:pt x="6367" y="1085"/>
                                </a:lnTo>
                                <a:lnTo>
                                  <a:pt x="6367" y="1101"/>
                                </a:lnTo>
                                <a:close/>
                                <a:moveTo>
                                  <a:pt x="6473" y="1101"/>
                                </a:moveTo>
                                <a:lnTo>
                                  <a:pt x="6413" y="1101"/>
                                </a:lnTo>
                                <a:lnTo>
                                  <a:pt x="6413" y="1085"/>
                                </a:lnTo>
                                <a:lnTo>
                                  <a:pt x="6473" y="1085"/>
                                </a:lnTo>
                                <a:lnTo>
                                  <a:pt x="6473" y="1101"/>
                                </a:lnTo>
                                <a:close/>
                                <a:moveTo>
                                  <a:pt x="6578" y="1101"/>
                                </a:moveTo>
                                <a:lnTo>
                                  <a:pt x="6518" y="1101"/>
                                </a:lnTo>
                                <a:lnTo>
                                  <a:pt x="6518" y="1085"/>
                                </a:lnTo>
                                <a:lnTo>
                                  <a:pt x="6578" y="1085"/>
                                </a:lnTo>
                                <a:lnTo>
                                  <a:pt x="6578" y="1101"/>
                                </a:lnTo>
                                <a:close/>
                                <a:moveTo>
                                  <a:pt x="6681" y="1101"/>
                                </a:moveTo>
                                <a:lnTo>
                                  <a:pt x="6621" y="1101"/>
                                </a:lnTo>
                                <a:lnTo>
                                  <a:pt x="6621" y="1085"/>
                                </a:lnTo>
                                <a:lnTo>
                                  <a:pt x="6681" y="1085"/>
                                </a:lnTo>
                                <a:lnTo>
                                  <a:pt x="6681" y="1101"/>
                                </a:lnTo>
                                <a:close/>
                                <a:moveTo>
                                  <a:pt x="6787" y="1101"/>
                                </a:moveTo>
                                <a:lnTo>
                                  <a:pt x="6727" y="1101"/>
                                </a:lnTo>
                                <a:lnTo>
                                  <a:pt x="6727" y="1085"/>
                                </a:lnTo>
                                <a:lnTo>
                                  <a:pt x="6787" y="1085"/>
                                </a:lnTo>
                                <a:lnTo>
                                  <a:pt x="6787" y="1101"/>
                                </a:lnTo>
                                <a:close/>
                                <a:moveTo>
                                  <a:pt x="6893" y="1101"/>
                                </a:moveTo>
                                <a:lnTo>
                                  <a:pt x="6833" y="1101"/>
                                </a:lnTo>
                                <a:lnTo>
                                  <a:pt x="6833" y="1085"/>
                                </a:lnTo>
                                <a:lnTo>
                                  <a:pt x="6893" y="1085"/>
                                </a:lnTo>
                                <a:lnTo>
                                  <a:pt x="6893" y="1101"/>
                                </a:lnTo>
                                <a:close/>
                                <a:moveTo>
                                  <a:pt x="6998" y="1101"/>
                                </a:moveTo>
                                <a:lnTo>
                                  <a:pt x="6938" y="1101"/>
                                </a:lnTo>
                                <a:lnTo>
                                  <a:pt x="6938" y="1085"/>
                                </a:lnTo>
                                <a:lnTo>
                                  <a:pt x="6998" y="1085"/>
                                </a:lnTo>
                                <a:lnTo>
                                  <a:pt x="6998" y="1101"/>
                                </a:lnTo>
                                <a:close/>
                                <a:moveTo>
                                  <a:pt x="7101" y="1101"/>
                                </a:moveTo>
                                <a:lnTo>
                                  <a:pt x="7041" y="1101"/>
                                </a:lnTo>
                                <a:lnTo>
                                  <a:pt x="7041" y="1085"/>
                                </a:lnTo>
                                <a:lnTo>
                                  <a:pt x="7101" y="1085"/>
                                </a:lnTo>
                                <a:lnTo>
                                  <a:pt x="7101" y="1101"/>
                                </a:lnTo>
                                <a:close/>
                                <a:moveTo>
                                  <a:pt x="7207" y="1101"/>
                                </a:moveTo>
                                <a:lnTo>
                                  <a:pt x="7147" y="1101"/>
                                </a:lnTo>
                                <a:lnTo>
                                  <a:pt x="7147" y="1085"/>
                                </a:lnTo>
                                <a:lnTo>
                                  <a:pt x="7207" y="1085"/>
                                </a:lnTo>
                                <a:lnTo>
                                  <a:pt x="7207" y="1101"/>
                                </a:lnTo>
                                <a:close/>
                                <a:moveTo>
                                  <a:pt x="7313" y="1101"/>
                                </a:moveTo>
                                <a:lnTo>
                                  <a:pt x="7253" y="1101"/>
                                </a:lnTo>
                                <a:lnTo>
                                  <a:pt x="7253" y="1085"/>
                                </a:lnTo>
                                <a:lnTo>
                                  <a:pt x="7313" y="1085"/>
                                </a:lnTo>
                                <a:lnTo>
                                  <a:pt x="7313" y="1101"/>
                                </a:lnTo>
                                <a:close/>
                                <a:moveTo>
                                  <a:pt x="7418" y="1101"/>
                                </a:moveTo>
                                <a:lnTo>
                                  <a:pt x="7358" y="1101"/>
                                </a:lnTo>
                                <a:lnTo>
                                  <a:pt x="7358" y="1085"/>
                                </a:lnTo>
                                <a:lnTo>
                                  <a:pt x="7418" y="1085"/>
                                </a:lnTo>
                                <a:lnTo>
                                  <a:pt x="7418" y="1101"/>
                                </a:lnTo>
                                <a:close/>
                                <a:moveTo>
                                  <a:pt x="7521" y="1101"/>
                                </a:moveTo>
                                <a:lnTo>
                                  <a:pt x="7461" y="1101"/>
                                </a:lnTo>
                                <a:lnTo>
                                  <a:pt x="7461" y="1085"/>
                                </a:lnTo>
                                <a:lnTo>
                                  <a:pt x="7521" y="1085"/>
                                </a:lnTo>
                                <a:lnTo>
                                  <a:pt x="7521" y="1101"/>
                                </a:lnTo>
                                <a:close/>
                                <a:moveTo>
                                  <a:pt x="7627" y="1101"/>
                                </a:moveTo>
                                <a:lnTo>
                                  <a:pt x="7567" y="1101"/>
                                </a:lnTo>
                                <a:lnTo>
                                  <a:pt x="7567" y="1085"/>
                                </a:lnTo>
                                <a:lnTo>
                                  <a:pt x="7627" y="1085"/>
                                </a:lnTo>
                                <a:lnTo>
                                  <a:pt x="7627" y="1101"/>
                                </a:lnTo>
                                <a:close/>
                                <a:moveTo>
                                  <a:pt x="7733" y="1101"/>
                                </a:moveTo>
                                <a:lnTo>
                                  <a:pt x="7673" y="1101"/>
                                </a:lnTo>
                                <a:lnTo>
                                  <a:pt x="7673" y="1085"/>
                                </a:lnTo>
                                <a:lnTo>
                                  <a:pt x="7733" y="1085"/>
                                </a:lnTo>
                                <a:lnTo>
                                  <a:pt x="7733" y="1101"/>
                                </a:lnTo>
                                <a:close/>
                                <a:moveTo>
                                  <a:pt x="7838" y="1101"/>
                                </a:moveTo>
                                <a:lnTo>
                                  <a:pt x="7778" y="1101"/>
                                </a:lnTo>
                                <a:lnTo>
                                  <a:pt x="7778" y="1085"/>
                                </a:lnTo>
                                <a:lnTo>
                                  <a:pt x="7838" y="1085"/>
                                </a:lnTo>
                                <a:lnTo>
                                  <a:pt x="7838" y="1101"/>
                                </a:lnTo>
                                <a:close/>
                                <a:moveTo>
                                  <a:pt x="7905" y="1101"/>
                                </a:moveTo>
                                <a:lnTo>
                                  <a:pt x="7881" y="1101"/>
                                </a:lnTo>
                                <a:lnTo>
                                  <a:pt x="7881" y="1085"/>
                                </a:lnTo>
                                <a:lnTo>
                                  <a:pt x="7889" y="1085"/>
                                </a:lnTo>
                                <a:lnTo>
                                  <a:pt x="7889" y="1049"/>
                                </a:lnTo>
                                <a:lnTo>
                                  <a:pt x="7905" y="1049"/>
                                </a:lnTo>
                                <a:lnTo>
                                  <a:pt x="7905" y="1101"/>
                                </a:lnTo>
                                <a:close/>
                                <a:moveTo>
                                  <a:pt x="7905" y="1003"/>
                                </a:moveTo>
                                <a:lnTo>
                                  <a:pt x="7889" y="1003"/>
                                </a:lnTo>
                                <a:lnTo>
                                  <a:pt x="7889" y="943"/>
                                </a:lnTo>
                                <a:lnTo>
                                  <a:pt x="7905" y="943"/>
                                </a:lnTo>
                                <a:lnTo>
                                  <a:pt x="7905" y="1003"/>
                                </a:lnTo>
                                <a:close/>
                                <a:moveTo>
                                  <a:pt x="7905" y="897"/>
                                </a:moveTo>
                                <a:lnTo>
                                  <a:pt x="7889" y="897"/>
                                </a:lnTo>
                                <a:lnTo>
                                  <a:pt x="7889" y="837"/>
                                </a:lnTo>
                                <a:lnTo>
                                  <a:pt x="7905" y="837"/>
                                </a:lnTo>
                                <a:lnTo>
                                  <a:pt x="7905" y="897"/>
                                </a:lnTo>
                                <a:close/>
                                <a:moveTo>
                                  <a:pt x="7905" y="794"/>
                                </a:moveTo>
                                <a:lnTo>
                                  <a:pt x="7889" y="794"/>
                                </a:lnTo>
                                <a:lnTo>
                                  <a:pt x="7889" y="734"/>
                                </a:lnTo>
                                <a:lnTo>
                                  <a:pt x="7905" y="734"/>
                                </a:lnTo>
                                <a:lnTo>
                                  <a:pt x="7905" y="794"/>
                                </a:lnTo>
                                <a:close/>
                                <a:moveTo>
                                  <a:pt x="7905" y="689"/>
                                </a:moveTo>
                                <a:lnTo>
                                  <a:pt x="7889" y="689"/>
                                </a:lnTo>
                                <a:lnTo>
                                  <a:pt x="7889" y="629"/>
                                </a:lnTo>
                                <a:lnTo>
                                  <a:pt x="7905" y="629"/>
                                </a:lnTo>
                                <a:lnTo>
                                  <a:pt x="7905" y="689"/>
                                </a:lnTo>
                                <a:close/>
                                <a:moveTo>
                                  <a:pt x="7905" y="583"/>
                                </a:moveTo>
                                <a:lnTo>
                                  <a:pt x="7889" y="583"/>
                                </a:lnTo>
                                <a:lnTo>
                                  <a:pt x="7889" y="523"/>
                                </a:lnTo>
                                <a:lnTo>
                                  <a:pt x="7905" y="523"/>
                                </a:lnTo>
                                <a:lnTo>
                                  <a:pt x="7905" y="583"/>
                                </a:lnTo>
                                <a:close/>
                                <a:moveTo>
                                  <a:pt x="7905" y="477"/>
                                </a:moveTo>
                                <a:lnTo>
                                  <a:pt x="7889" y="477"/>
                                </a:lnTo>
                                <a:lnTo>
                                  <a:pt x="7889" y="417"/>
                                </a:lnTo>
                                <a:lnTo>
                                  <a:pt x="7905" y="417"/>
                                </a:lnTo>
                                <a:lnTo>
                                  <a:pt x="7905" y="477"/>
                                </a:lnTo>
                                <a:close/>
                                <a:moveTo>
                                  <a:pt x="7905" y="374"/>
                                </a:moveTo>
                                <a:lnTo>
                                  <a:pt x="7889" y="374"/>
                                </a:lnTo>
                                <a:lnTo>
                                  <a:pt x="7889" y="314"/>
                                </a:lnTo>
                                <a:lnTo>
                                  <a:pt x="7905" y="314"/>
                                </a:lnTo>
                                <a:lnTo>
                                  <a:pt x="7905" y="374"/>
                                </a:lnTo>
                                <a:close/>
                                <a:moveTo>
                                  <a:pt x="7905" y="269"/>
                                </a:moveTo>
                                <a:lnTo>
                                  <a:pt x="7889" y="269"/>
                                </a:lnTo>
                                <a:lnTo>
                                  <a:pt x="7889" y="209"/>
                                </a:lnTo>
                                <a:lnTo>
                                  <a:pt x="7905" y="209"/>
                                </a:lnTo>
                                <a:lnTo>
                                  <a:pt x="7905" y="269"/>
                                </a:lnTo>
                                <a:close/>
                                <a:moveTo>
                                  <a:pt x="7905" y="163"/>
                                </a:moveTo>
                                <a:lnTo>
                                  <a:pt x="7889" y="163"/>
                                </a:lnTo>
                                <a:lnTo>
                                  <a:pt x="7889" y="103"/>
                                </a:lnTo>
                                <a:lnTo>
                                  <a:pt x="7905" y="103"/>
                                </a:lnTo>
                                <a:lnTo>
                                  <a:pt x="7905" y="163"/>
                                </a:lnTo>
                                <a:close/>
                                <a:moveTo>
                                  <a:pt x="7905" y="57"/>
                                </a:moveTo>
                                <a:lnTo>
                                  <a:pt x="7889" y="57"/>
                                </a:lnTo>
                                <a:lnTo>
                                  <a:pt x="7889" y="17"/>
                                </a:lnTo>
                                <a:lnTo>
                                  <a:pt x="7886" y="17"/>
                                </a:lnTo>
                                <a:lnTo>
                                  <a:pt x="7886" y="0"/>
                                </a:lnTo>
                                <a:lnTo>
                                  <a:pt x="7905" y="0"/>
                                </a:lnTo>
                                <a:lnTo>
                                  <a:pt x="7905" y="57"/>
                                </a:lnTo>
                                <a:close/>
                                <a:moveTo>
                                  <a:pt x="7843" y="17"/>
                                </a:moveTo>
                                <a:lnTo>
                                  <a:pt x="7783" y="17"/>
                                </a:lnTo>
                                <a:lnTo>
                                  <a:pt x="7783" y="0"/>
                                </a:lnTo>
                                <a:lnTo>
                                  <a:pt x="7843" y="0"/>
                                </a:lnTo>
                                <a:lnTo>
                                  <a:pt x="7843" y="17"/>
                                </a:lnTo>
                                <a:close/>
                                <a:moveTo>
                                  <a:pt x="7737" y="17"/>
                                </a:moveTo>
                                <a:lnTo>
                                  <a:pt x="7677" y="17"/>
                                </a:lnTo>
                                <a:lnTo>
                                  <a:pt x="7677" y="0"/>
                                </a:lnTo>
                                <a:lnTo>
                                  <a:pt x="7737" y="0"/>
                                </a:lnTo>
                                <a:lnTo>
                                  <a:pt x="7737" y="17"/>
                                </a:lnTo>
                                <a:close/>
                                <a:moveTo>
                                  <a:pt x="7632" y="17"/>
                                </a:moveTo>
                                <a:lnTo>
                                  <a:pt x="7572" y="17"/>
                                </a:lnTo>
                                <a:lnTo>
                                  <a:pt x="7572" y="0"/>
                                </a:lnTo>
                                <a:lnTo>
                                  <a:pt x="7632" y="0"/>
                                </a:lnTo>
                                <a:lnTo>
                                  <a:pt x="7632" y="17"/>
                                </a:lnTo>
                                <a:close/>
                                <a:moveTo>
                                  <a:pt x="7526" y="17"/>
                                </a:moveTo>
                                <a:lnTo>
                                  <a:pt x="7466" y="17"/>
                                </a:lnTo>
                                <a:lnTo>
                                  <a:pt x="7466" y="0"/>
                                </a:lnTo>
                                <a:lnTo>
                                  <a:pt x="7526" y="0"/>
                                </a:lnTo>
                                <a:lnTo>
                                  <a:pt x="7526" y="17"/>
                                </a:lnTo>
                                <a:close/>
                                <a:moveTo>
                                  <a:pt x="7423" y="17"/>
                                </a:moveTo>
                                <a:lnTo>
                                  <a:pt x="7363" y="17"/>
                                </a:lnTo>
                                <a:lnTo>
                                  <a:pt x="7363" y="0"/>
                                </a:lnTo>
                                <a:lnTo>
                                  <a:pt x="7423" y="0"/>
                                </a:lnTo>
                                <a:lnTo>
                                  <a:pt x="7423" y="17"/>
                                </a:lnTo>
                                <a:close/>
                                <a:moveTo>
                                  <a:pt x="7317" y="17"/>
                                </a:moveTo>
                                <a:lnTo>
                                  <a:pt x="7257" y="17"/>
                                </a:lnTo>
                                <a:lnTo>
                                  <a:pt x="7257" y="0"/>
                                </a:lnTo>
                                <a:lnTo>
                                  <a:pt x="7317" y="0"/>
                                </a:lnTo>
                                <a:lnTo>
                                  <a:pt x="7317" y="17"/>
                                </a:lnTo>
                                <a:close/>
                                <a:moveTo>
                                  <a:pt x="7212" y="17"/>
                                </a:moveTo>
                                <a:lnTo>
                                  <a:pt x="7152" y="17"/>
                                </a:lnTo>
                                <a:lnTo>
                                  <a:pt x="7152" y="0"/>
                                </a:lnTo>
                                <a:lnTo>
                                  <a:pt x="7212" y="0"/>
                                </a:lnTo>
                                <a:lnTo>
                                  <a:pt x="7212" y="17"/>
                                </a:lnTo>
                                <a:close/>
                                <a:moveTo>
                                  <a:pt x="7106" y="17"/>
                                </a:moveTo>
                                <a:lnTo>
                                  <a:pt x="7046" y="17"/>
                                </a:lnTo>
                                <a:lnTo>
                                  <a:pt x="7046" y="0"/>
                                </a:lnTo>
                                <a:lnTo>
                                  <a:pt x="7106" y="0"/>
                                </a:lnTo>
                                <a:lnTo>
                                  <a:pt x="7106" y="17"/>
                                </a:lnTo>
                                <a:close/>
                                <a:moveTo>
                                  <a:pt x="7003" y="17"/>
                                </a:moveTo>
                                <a:lnTo>
                                  <a:pt x="6943" y="17"/>
                                </a:lnTo>
                                <a:lnTo>
                                  <a:pt x="6943" y="0"/>
                                </a:lnTo>
                                <a:lnTo>
                                  <a:pt x="7003" y="0"/>
                                </a:lnTo>
                                <a:lnTo>
                                  <a:pt x="7003" y="17"/>
                                </a:lnTo>
                                <a:close/>
                                <a:moveTo>
                                  <a:pt x="6897" y="17"/>
                                </a:moveTo>
                                <a:lnTo>
                                  <a:pt x="6837" y="17"/>
                                </a:lnTo>
                                <a:lnTo>
                                  <a:pt x="6837" y="0"/>
                                </a:lnTo>
                                <a:lnTo>
                                  <a:pt x="6897" y="0"/>
                                </a:lnTo>
                                <a:lnTo>
                                  <a:pt x="6897" y="17"/>
                                </a:lnTo>
                                <a:close/>
                                <a:moveTo>
                                  <a:pt x="6792" y="17"/>
                                </a:moveTo>
                                <a:lnTo>
                                  <a:pt x="6732" y="17"/>
                                </a:lnTo>
                                <a:lnTo>
                                  <a:pt x="6732" y="0"/>
                                </a:lnTo>
                                <a:lnTo>
                                  <a:pt x="6792" y="0"/>
                                </a:lnTo>
                                <a:lnTo>
                                  <a:pt x="6792" y="17"/>
                                </a:lnTo>
                                <a:close/>
                                <a:moveTo>
                                  <a:pt x="6686" y="17"/>
                                </a:moveTo>
                                <a:lnTo>
                                  <a:pt x="6626" y="17"/>
                                </a:lnTo>
                                <a:lnTo>
                                  <a:pt x="6626" y="0"/>
                                </a:lnTo>
                                <a:lnTo>
                                  <a:pt x="6686" y="0"/>
                                </a:lnTo>
                                <a:lnTo>
                                  <a:pt x="6686" y="17"/>
                                </a:lnTo>
                                <a:close/>
                                <a:moveTo>
                                  <a:pt x="6583" y="17"/>
                                </a:moveTo>
                                <a:lnTo>
                                  <a:pt x="6523" y="17"/>
                                </a:lnTo>
                                <a:lnTo>
                                  <a:pt x="6523" y="0"/>
                                </a:lnTo>
                                <a:lnTo>
                                  <a:pt x="6583" y="0"/>
                                </a:lnTo>
                                <a:lnTo>
                                  <a:pt x="6583" y="17"/>
                                </a:lnTo>
                                <a:close/>
                                <a:moveTo>
                                  <a:pt x="6477" y="17"/>
                                </a:moveTo>
                                <a:lnTo>
                                  <a:pt x="6417" y="17"/>
                                </a:lnTo>
                                <a:lnTo>
                                  <a:pt x="6417" y="0"/>
                                </a:lnTo>
                                <a:lnTo>
                                  <a:pt x="6477" y="0"/>
                                </a:lnTo>
                                <a:lnTo>
                                  <a:pt x="6477" y="17"/>
                                </a:lnTo>
                                <a:close/>
                                <a:moveTo>
                                  <a:pt x="6372" y="17"/>
                                </a:moveTo>
                                <a:lnTo>
                                  <a:pt x="6312" y="17"/>
                                </a:lnTo>
                                <a:lnTo>
                                  <a:pt x="6312" y="0"/>
                                </a:lnTo>
                                <a:lnTo>
                                  <a:pt x="6372" y="0"/>
                                </a:lnTo>
                                <a:lnTo>
                                  <a:pt x="6372" y="17"/>
                                </a:lnTo>
                                <a:close/>
                                <a:moveTo>
                                  <a:pt x="6266" y="17"/>
                                </a:moveTo>
                                <a:lnTo>
                                  <a:pt x="6206" y="17"/>
                                </a:lnTo>
                                <a:lnTo>
                                  <a:pt x="6206" y="0"/>
                                </a:lnTo>
                                <a:lnTo>
                                  <a:pt x="6266" y="0"/>
                                </a:lnTo>
                                <a:lnTo>
                                  <a:pt x="6266" y="17"/>
                                </a:lnTo>
                                <a:close/>
                                <a:moveTo>
                                  <a:pt x="6163" y="17"/>
                                </a:moveTo>
                                <a:lnTo>
                                  <a:pt x="6103" y="17"/>
                                </a:lnTo>
                                <a:lnTo>
                                  <a:pt x="6103" y="0"/>
                                </a:lnTo>
                                <a:lnTo>
                                  <a:pt x="6163" y="0"/>
                                </a:lnTo>
                                <a:lnTo>
                                  <a:pt x="6163" y="17"/>
                                </a:lnTo>
                                <a:close/>
                                <a:moveTo>
                                  <a:pt x="6057" y="17"/>
                                </a:moveTo>
                                <a:lnTo>
                                  <a:pt x="5997" y="17"/>
                                </a:lnTo>
                                <a:lnTo>
                                  <a:pt x="5997" y="0"/>
                                </a:lnTo>
                                <a:lnTo>
                                  <a:pt x="6057" y="0"/>
                                </a:lnTo>
                                <a:lnTo>
                                  <a:pt x="6057" y="17"/>
                                </a:lnTo>
                                <a:close/>
                                <a:moveTo>
                                  <a:pt x="5952" y="17"/>
                                </a:moveTo>
                                <a:lnTo>
                                  <a:pt x="5892" y="17"/>
                                </a:lnTo>
                                <a:lnTo>
                                  <a:pt x="5892" y="0"/>
                                </a:lnTo>
                                <a:lnTo>
                                  <a:pt x="5952" y="0"/>
                                </a:lnTo>
                                <a:lnTo>
                                  <a:pt x="5952" y="17"/>
                                </a:lnTo>
                                <a:close/>
                                <a:moveTo>
                                  <a:pt x="5846" y="17"/>
                                </a:moveTo>
                                <a:lnTo>
                                  <a:pt x="5786" y="17"/>
                                </a:lnTo>
                                <a:lnTo>
                                  <a:pt x="5786" y="0"/>
                                </a:lnTo>
                                <a:lnTo>
                                  <a:pt x="5846" y="0"/>
                                </a:lnTo>
                                <a:lnTo>
                                  <a:pt x="5846" y="17"/>
                                </a:lnTo>
                                <a:close/>
                                <a:moveTo>
                                  <a:pt x="5743" y="17"/>
                                </a:moveTo>
                                <a:lnTo>
                                  <a:pt x="5683" y="17"/>
                                </a:lnTo>
                                <a:lnTo>
                                  <a:pt x="5683" y="0"/>
                                </a:lnTo>
                                <a:lnTo>
                                  <a:pt x="5743" y="0"/>
                                </a:lnTo>
                                <a:lnTo>
                                  <a:pt x="5743" y="17"/>
                                </a:lnTo>
                                <a:close/>
                                <a:moveTo>
                                  <a:pt x="5637" y="17"/>
                                </a:moveTo>
                                <a:lnTo>
                                  <a:pt x="5577" y="17"/>
                                </a:lnTo>
                                <a:lnTo>
                                  <a:pt x="5577" y="0"/>
                                </a:lnTo>
                                <a:lnTo>
                                  <a:pt x="5637" y="0"/>
                                </a:lnTo>
                                <a:lnTo>
                                  <a:pt x="5637" y="17"/>
                                </a:lnTo>
                                <a:close/>
                                <a:moveTo>
                                  <a:pt x="5532" y="17"/>
                                </a:moveTo>
                                <a:lnTo>
                                  <a:pt x="5472" y="17"/>
                                </a:lnTo>
                                <a:lnTo>
                                  <a:pt x="5472" y="0"/>
                                </a:lnTo>
                                <a:lnTo>
                                  <a:pt x="5532" y="0"/>
                                </a:lnTo>
                                <a:lnTo>
                                  <a:pt x="5532" y="17"/>
                                </a:lnTo>
                                <a:close/>
                                <a:moveTo>
                                  <a:pt x="5426" y="17"/>
                                </a:moveTo>
                                <a:lnTo>
                                  <a:pt x="5366" y="17"/>
                                </a:lnTo>
                                <a:lnTo>
                                  <a:pt x="5366" y="0"/>
                                </a:lnTo>
                                <a:lnTo>
                                  <a:pt x="5426" y="0"/>
                                </a:lnTo>
                                <a:lnTo>
                                  <a:pt x="5426" y="17"/>
                                </a:lnTo>
                                <a:close/>
                                <a:moveTo>
                                  <a:pt x="5323" y="17"/>
                                </a:moveTo>
                                <a:lnTo>
                                  <a:pt x="5263" y="17"/>
                                </a:lnTo>
                                <a:lnTo>
                                  <a:pt x="5263" y="0"/>
                                </a:lnTo>
                                <a:lnTo>
                                  <a:pt x="5323" y="0"/>
                                </a:lnTo>
                                <a:lnTo>
                                  <a:pt x="5323" y="17"/>
                                </a:lnTo>
                                <a:close/>
                                <a:moveTo>
                                  <a:pt x="5217" y="17"/>
                                </a:moveTo>
                                <a:lnTo>
                                  <a:pt x="5157" y="17"/>
                                </a:lnTo>
                                <a:lnTo>
                                  <a:pt x="5157" y="0"/>
                                </a:lnTo>
                                <a:lnTo>
                                  <a:pt x="5217" y="0"/>
                                </a:lnTo>
                                <a:lnTo>
                                  <a:pt x="5217" y="17"/>
                                </a:lnTo>
                                <a:close/>
                                <a:moveTo>
                                  <a:pt x="5112" y="17"/>
                                </a:moveTo>
                                <a:lnTo>
                                  <a:pt x="5052" y="17"/>
                                </a:lnTo>
                                <a:lnTo>
                                  <a:pt x="5052" y="0"/>
                                </a:lnTo>
                                <a:lnTo>
                                  <a:pt x="5112" y="0"/>
                                </a:lnTo>
                                <a:lnTo>
                                  <a:pt x="5112" y="17"/>
                                </a:lnTo>
                                <a:close/>
                                <a:moveTo>
                                  <a:pt x="5006" y="17"/>
                                </a:moveTo>
                                <a:lnTo>
                                  <a:pt x="4946" y="17"/>
                                </a:lnTo>
                                <a:lnTo>
                                  <a:pt x="4946" y="0"/>
                                </a:lnTo>
                                <a:lnTo>
                                  <a:pt x="5006" y="0"/>
                                </a:lnTo>
                                <a:lnTo>
                                  <a:pt x="5006" y="17"/>
                                </a:lnTo>
                                <a:close/>
                                <a:moveTo>
                                  <a:pt x="4903" y="17"/>
                                </a:moveTo>
                                <a:lnTo>
                                  <a:pt x="4843" y="17"/>
                                </a:lnTo>
                                <a:lnTo>
                                  <a:pt x="4843" y="0"/>
                                </a:lnTo>
                                <a:lnTo>
                                  <a:pt x="4903" y="0"/>
                                </a:lnTo>
                                <a:lnTo>
                                  <a:pt x="4903" y="17"/>
                                </a:lnTo>
                                <a:close/>
                                <a:moveTo>
                                  <a:pt x="4797" y="17"/>
                                </a:moveTo>
                                <a:lnTo>
                                  <a:pt x="4737" y="17"/>
                                </a:lnTo>
                                <a:lnTo>
                                  <a:pt x="4737" y="0"/>
                                </a:lnTo>
                                <a:lnTo>
                                  <a:pt x="4797" y="0"/>
                                </a:lnTo>
                                <a:lnTo>
                                  <a:pt x="4797" y="17"/>
                                </a:lnTo>
                                <a:close/>
                                <a:moveTo>
                                  <a:pt x="4692" y="17"/>
                                </a:moveTo>
                                <a:lnTo>
                                  <a:pt x="4632" y="17"/>
                                </a:lnTo>
                                <a:lnTo>
                                  <a:pt x="4632" y="0"/>
                                </a:lnTo>
                                <a:lnTo>
                                  <a:pt x="4692" y="0"/>
                                </a:lnTo>
                                <a:lnTo>
                                  <a:pt x="4692" y="17"/>
                                </a:lnTo>
                                <a:close/>
                                <a:moveTo>
                                  <a:pt x="4586" y="17"/>
                                </a:moveTo>
                                <a:lnTo>
                                  <a:pt x="4526" y="17"/>
                                </a:lnTo>
                                <a:lnTo>
                                  <a:pt x="4526" y="0"/>
                                </a:lnTo>
                                <a:lnTo>
                                  <a:pt x="4586" y="0"/>
                                </a:lnTo>
                                <a:lnTo>
                                  <a:pt x="4586" y="17"/>
                                </a:lnTo>
                                <a:close/>
                                <a:moveTo>
                                  <a:pt x="4483" y="17"/>
                                </a:moveTo>
                                <a:lnTo>
                                  <a:pt x="4423" y="17"/>
                                </a:lnTo>
                                <a:lnTo>
                                  <a:pt x="4423" y="0"/>
                                </a:lnTo>
                                <a:lnTo>
                                  <a:pt x="4483" y="0"/>
                                </a:lnTo>
                                <a:lnTo>
                                  <a:pt x="4483" y="17"/>
                                </a:lnTo>
                                <a:close/>
                                <a:moveTo>
                                  <a:pt x="4377" y="17"/>
                                </a:moveTo>
                                <a:lnTo>
                                  <a:pt x="4317" y="17"/>
                                </a:lnTo>
                                <a:lnTo>
                                  <a:pt x="4317" y="0"/>
                                </a:lnTo>
                                <a:lnTo>
                                  <a:pt x="4377" y="0"/>
                                </a:lnTo>
                                <a:lnTo>
                                  <a:pt x="4377" y="17"/>
                                </a:lnTo>
                                <a:close/>
                                <a:moveTo>
                                  <a:pt x="4272" y="17"/>
                                </a:moveTo>
                                <a:lnTo>
                                  <a:pt x="4212" y="17"/>
                                </a:lnTo>
                                <a:lnTo>
                                  <a:pt x="4212" y="0"/>
                                </a:lnTo>
                                <a:lnTo>
                                  <a:pt x="4272" y="0"/>
                                </a:lnTo>
                                <a:lnTo>
                                  <a:pt x="4272" y="17"/>
                                </a:lnTo>
                                <a:close/>
                                <a:moveTo>
                                  <a:pt x="4166" y="17"/>
                                </a:moveTo>
                                <a:lnTo>
                                  <a:pt x="4106" y="17"/>
                                </a:lnTo>
                                <a:lnTo>
                                  <a:pt x="4106" y="0"/>
                                </a:lnTo>
                                <a:lnTo>
                                  <a:pt x="4166" y="0"/>
                                </a:lnTo>
                                <a:lnTo>
                                  <a:pt x="4166" y="17"/>
                                </a:lnTo>
                                <a:close/>
                                <a:moveTo>
                                  <a:pt x="4063" y="17"/>
                                </a:moveTo>
                                <a:lnTo>
                                  <a:pt x="4003" y="17"/>
                                </a:lnTo>
                                <a:lnTo>
                                  <a:pt x="4003" y="0"/>
                                </a:lnTo>
                                <a:lnTo>
                                  <a:pt x="4063" y="0"/>
                                </a:lnTo>
                                <a:lnTo>
                                  <a:pt x="4063" y="17"/>
                                </a:lnTo>
                                <a:close/>
                                <a:moveTo>
                                  <a:pt x="3957" y="17"/>
                                </a:moveTo>
                                <a:lnTo>
                                  <a:pt x="3897" y="17"/>
                                </a:lnTo>
                                <a:lnTo>
                                  <a:pt x="3897" y="0"/>
                                </a:lnTo>
                                <a:lnTo>
                                  <a:pt x="3957" y="0"/>
                                </a:lnTo>
                                <a:lnTo>
                                  <a:pt x="3957" y="17"/>
                                </a:lnTo>
                                <a:close/>
                                <a:moveTo>
                                  <a:pt x="3852" y="17"/>
                                </a:moveTo>
                                <a:lnTo>
                                  <a:pt x="3792" y="17"/>
                                </a:lnTo>
                                <a:lnTo>
                                  <a:pt x="3792" y="0"/>
                                </a:lnTo>
                                <a:lnTo>
                                  <a:pt x="3852" y="0"/>
                                </a:lnTo>
                                <a:lnTo>
                                  <a:pt x="3852" y="17"/>
                                </a:lnTo>
                                <a:close/>
                                <a:moveTo>
                                  <a:pt x="3746" y="17"/>
                                </a:moveTo>
                                <a:lnTo>
                                  <a:pt x="3686" y="17"/>
                                </a:lnTo>
                                <a:lnTo>
                                  <a:pt x="3686" y="0"/>
                                </a:lnTo>
                                <a:lnTo>
                                  <a:pt x="3746" y="0"/>
                                </a:lnTo>
                                <a:lnTo>
                                  <a:pt x="3746" y="17"/>
                                </a:lnTo>
                                <a:close/>
                                <a:moveTo>
                                  <a:pt x="3643" y="17"/>
                                </a:moveTo>
                                <a:lnTo>
                                  <a:pt x="3583" y="17"/>
                                </a:lnTo>
                                <a:lnTo>
                                  <a:pt x="3583" y="0"/>
                                </a:lnTo>
                                <a:lnTo>
                                  <a:pt x="3643" y="0"/>
                                </a:lnTo>
                                <a:lnTo>
                                  <a:pt x="3643" y="17"/>
                                </a:lnTo>
                                <a:close/>
                                <a:moveTo>
                                  <a:pt x="3537" y="17"/>
                                </a:moveTo>
                                <a:lnTo>
                                  <a:pt x="3477" y="17"/>
                                </a:lnTo>
                                <a:lnTo>
                                  <a:pt x="3477" y="0"/>
                                </a:lnTo>
                                <a:lnTo>
                                  <a:pt x="3537" y="0"/>
                                </a:lnTo>
                                <a:lnTo>
                                  <a:pt x="3537" y="17"/>
                                </a:lnTo>
                                <a:close/>
                                <a:moveTo>
                                  <a:pt x="3432" y="17"/>
                                </a:moveTo>
                                <a:lnTo>
                                  <a:pt x="3372" y="17"/>
                                </a:lnTo>
                                <a:lnTo>
                                  <a:pt x="3372" y="0"/>
                                </a:lnTo>
                                <a:lnTo>
                                  <a:pt x="3432" y="0"/>
                                </a:lnTo>
                                <a:lnTo>
                                  <a:pt x="3432" y="17"/>
                                </a:lnTo>
                                <a:close/>
                                <a:moveTo>
                                  <a:pt x="3326" y="17"/>
                                </a:moveTo>
                                <a:lnTo>
                                  <a:pt x="3266" y="17"/>
                                </a:lnTo>
                                <a:lnTo>
                                  <a:pt x="3266" y="0"/>
                                </a:lnTo>
                                <a:lnTo>
                                  <a:pt x="3326" y="0"/>
                                </a:lnTo>
                                <a:lnTo>
                                  <a:pt x="3326" y="17"/>
                                </a:lnTo>
                                <a:close/>
                                <a:moveTo>
                                  <a:pt x="3223" y="17"/>
                                </a:moveTo>
                                <a:lnTo>
                                  <a:pt x="3163" y="17"/>
                                </a:lnTo>
                                <a:lnTo>
                                  <a:pt x="3163" y="0"/>
                                </a:lnTo>
                                <a:lnTo>
                                  <a:pt x="3223" y="0"/>
                                </a:lnTo>
                                <a:lnTo>
                                  <a:pt x="3223" y="17"/>
                                </a:lnTo>
                                <a:close/>
                                <a:moveTo>
                                  <a:pt x="3117" y="17"/>
                                </a:moveTo>
                                <a:lnTo>
                                  <a:pt x="3057" y="17"/>
                                </a:lnTo>
                                <a:lnTo>
                                  <a:pt x="3057" y="0"/>
                                </a:lnTo>
                                <a:lnTo>
                                  <a:pt x="3117" y="0"/>
                                </a:lnTo>
                                <a:lnTo>
                                  <a:pt x="3117" y="17"/>
                                </a:lnTo>
                                <a:close/>
                                <a:moveTo>
                                  <a:pt x="3012" y="17"/>
                                </a:moveTo>
                                <a:lnTo>
                                  <a:pt x="2952" y="17"/>
                                </a:lnTo>
                                <a:lnTo>
                                  <a:pt x="2952" y="0"/>
                                </a:lnTo>
                                <a:lnTo>
                                  <a:pt x="3012" y="0"/>
                                </a:lnTo>
                                <a:lnTo>
                                  <a:pt x="3012" y="17"/>
                                </a:lnTo>
                                <a:close/>
                                <a:moveTo>
                                  <a:pt x="2906" y="17"/>
                                </a:moveTo>
                                <a:lnTo>
                                  <a:pt x="2846" y="17"/>
                                </a:lnTo>
                                <a:lnTo>
                                  <a:pt x="2846" y="0"/>
                                </a:lnTo>
                                <a:lnTo>
                                  <a:pt x="2906" y="0"/>
                                </a:lnTo>
                                <a:lnTo>
                                  <a:pt x="2906" y="17"/>
                                </a:lnTo>
                                <a:close/>
                                <a:moveTo>
                                  <a:pt x="2803" y="17"/>
                                </a:moveTo>
                                <a:lnTo>
                                  <a:pt x="2743" y="17"/>
                                </a:lnTo>
                                <a:lnTo>
                                  <a:pt x="2743" y="0"/>
                                </a:lnTo>
                                <a:lnTo>
                                  <a:pt x="2803" y="0"/>
                                </a:lnTo>
                                <a:lnTo>
                                  <a:pt x="2803" y="17"/>
                                </a:lnTo>
                                <a:close/>
                                <a:moveTo>
                                  <a:pt x="2697" y="17"/>
                                </a:moveTo>
                                <a:lnTo>
                                  <a:pt x="2637" y="17"/>
                                </a:lnTo>
                                <a:lnTo>
                                  <a:pt x="2637" y="0"/>
                                </a:lnTo>
                                <a:lnTo>
                                  <a:pt x="2697" y="0"/>
                                </a:lnTo>
                                <a:lnTo>
                                  <a:pt x="2697" y="17"/>
                                </a:lnTo>
                                <a:close/>
                                <a:moveTo>
                                  <a:pt x="2592" y="17"/>
                                </a:moveTo>
                                <a:lnTo>
                                  <a:pt x="2532" y="17"/>
                                </a:lnTo>
                                <a:lnTo>
                                  <a:pt x="2532" y="0"/>
                                </a:lnTo>
                                <a:lnTo>
                                  <a:pt x="2592" y="0"/>
                                </a:lnTo>
                                <a:lnTo>
                                  <a:pt x="2592" y="17"/>
                                </a:lnTo>
                                <a:close/>
                                <a:moveTo>
                                  <a:pt x="2486" y="17"/>
                                </a:moveTo>
                                <a:lnTo>
                                  <a:pt x="2426" y="17"/>
                                </a:lnTo>
                                <a:lnTo>
                                  <a:pt x="2426" y="0"/>
                                </a:lnTo>
                                <a:lnTo>
                                  <a:pt x="2486" y="0"/>
                                </a:lnTo>
                                <a:lnTo>
                                  <a:pt x="2486" y="17"/>
                                </a:lnTo>
                                <a:close/>
                                <a:moveTo>
                                  <a:pt x="2383" y="17"/>
                                </a:moveTo>
                                <a:lnTo>
                                  <a:pt x="2323" y="17"/>
                                </a:lnTo>
                                <a:lnTo>
                                  <a:pt x="2323" y="0"/>
                                </a:lnTo>
                                <a:lnTo>
                                  <a:pt x="2383" y="0"/>
                                </a:lnTo>
                                <a:lnTo>
                                  <a:pt x="2383" y="17"/>
                                </a:lnTo>
                                <a:close/>
                                <a:moveTo>
                                  <a:pt x="2277" y="17"/>
                                </a:moveTo>
                                <a:lnTo>
                                  <a:pt x="2217" y="17"/>
                                </a:lnTo>
                                <a:lnTo>
                                  <a:pt x="2217" y="0"/>
                                </a:lnTo>
                                <a:lnTo>
                                  <a:pt x="2277" y="0"/>
                                </a:lnTo>
                                <a:lnTo>
                                  <a:pt x="2277" y="17"/>
                                </a:lnTo>
                                <a:close/>
                                <a:moveTo>
                                  <a:pt x="2172" y="17"/>
                                </a:moveTo>
                                <a:lnTo>
                                  <a:pt x="2112" y="17"/>
                                </a:lnTo>
                                <a:lnTo>
                                  <a:pt x="2112" y="0"/>
                                </a:lnTo>
                                <a:lnTo>
                                  <a:pt x="2172" y="0"/>
                                </a:lnTo>
                                <a:lnTo>
                                  <a:pt x="2172" y="17"/>
                                </a:lnTo>
                                <a:close/>
                                <a:moveTo>
                                  <a:pt x="2066" y="17"/>
                                </a:moveTo>
                                <a:lnTo>
                                  <a:pt x="2006" y="17"/>
                                </a:lnTo>
                                <a:lnTo>
                                  <a:pt x="2006" y="0"/>
                                </a:lnTo>
                                <a:lnTo>
                                  <a:pt x="2066" y="0"/>
                                </a:lnTo>
                                <a:lnTo>
                                  <a:pt x="2066" y="17"/>
                                </a:lnTo>
                                <a:close/>
                                <a:moveTo>
                                  <a:pt x="1963" y="17"/>
                                </a:moveTo>
                                <a:lnTo>
                                  <a:pt x="1903" y="17"/>
                                </a:lnTo>
                                <a:lnTo>
                                  <a:pt x="1903" y="0"/>
                                </a:lnTo>
                                <a:lnTo>
                                  <a:pt x="1963" y="0"/>
                                </a:lnTo>
                                <a:lnTo>
                                  <a:pt x="1963" y="17"/>
                                </a:lnTo>
                                <a:close/>
                                <a:moveTo>
                                  <a:pt x="1857" y="17"/>
                                </a:moveTo>
                                <a:lnTo>
                                  <a:pt x="1797" y="17"/>
                                </a:lnTo>
                                <a:lnTo>
                                  <a:pt x="1797" y="0"/>
                                </a:lnTo>
                                <a:lnTo>
                                  <a:pt x="1857" y="0"/>
                                </a:lnTo>
                                <a:lnTo>
                                  <a:pt x="1857" y="17"/>
                                </a:lnTo>
                                <a:close/>
                                <a:moveTo>
                                  <a:pt x="1752" y="17"/>
                                </a:moveTo>
                                <a:lnTo>
                                  <a:pt x="1692" y="17"/>
                                </a:lnTo>
                                <a:lnTo>
                                  <a:pt x="1692" y="0"/>
                                </a:lnTo>
                                <a:lnTo>
                                  <a:pt x="1752" y="0"/>
                                </a:lnTo>
                                <a:lnTo>
                                  <a:pt x="1752" y="17"/>
                                </a:lnTo>
                                <a:close/>
                                <a:moveTo>
                                  <a:pt x="1646" y="17"/>
                                </a:moveTo>
                                <a:lnTo>
                                  <a:pt x="1586" y="17"/>
                                </a:lnTo>
                                <a:lnTo>
                                  <a:pt x="1586" y="0"/>
                                </a:lnTo>
                                <a:lnTo>
                                  <a:pt x="1646" y="0"/>
                                </a:lnTo>
                                <a:lnTo>
                                  <a:pt x="1646" y="17"/>
                                </a:lnTo>
                                <a:close/>
                                <a:moveTo>
                                  <a:pt x="1543" y="17"/>
                                </a:moveTo>
                                <a:lnTo>
                                  <a:pt x="1483" y="17"/>
                                </a:lnTo>
                                <a:lnTo>
                                  <a:pt x="1483" y="0"/>
                                </a:lnTo>
                                <a:lnTo>
                                  <a:pt x="1543" y="0"/>
                                </a:lnTo>
                                <a:lnTo>
                                  <a:pt x="1543" y="17"/>
                                </a:lnTo>
                                <a:close/>
                                <a:moveTo>
                                  <a:pt x="1437" y="17"/>
                                </a:moveTo>
                                <a:lnTo>
                                  <a:pt x="1377" y="17"/>
                                </a:lnTo>
                                <a:lnTo>
                                  <a:pt x="1377" y="0"/>
                                </a:lnTo>
                                <a:lnTo>
                                  <a:pt x="1437" y="0"/>
                                </a:lnTo>
                                <a:lnTo>
                                  <a:pt x="1437" y="17"/>
                                </a:lnTo>
                                <a:close/>
                                <a:moveTo>
                                  <a:pt x="1332" y="17"/>
                                </a:moveTo>
                                <a:lnTo>
                                  <a:pt x="1272" y="17"/>
                                </a:lnTo>
                                <a:lnTo>
                                  <a:pt x="1272" y="0"/>
                                </a:lnTo>
                                <a:lnTo>
                                  <a:pt x="1332" y="0"/>
                                </a:lnTo>
                                <a:lnTo>
                                  <a:pt x="1332" y="17"/>
                                </a:lnTo>
                                <a:close/>
                                <a:moveTo>
                                  <a:pt x="1226" y="17"/>
                                </a:moveTo>
                                <a:lnTo>
                                  <a:pt x="1166" y="17"/>
                                </a:lnTo>
                                <a:lnTo>
                                  <a:pt x="1166" y="0"/>
                                </a:lnTo>
                                <a:lnTo>
                                  <a:pt x="1226" y="0"/>
                                </a:lnTo>
                                <a:lnTo>
                                  <a:pt x="1226" y="17"/>
                                </a:lnTo>
                                <a:close/>
                                <a:moveTo>
                                  <a:pt x="1123" y="17"/>
                                </a:moveTo>
                                <a:lnTo>
                                  <a:pt x="1063" y="17"/>
                                </a:lnTo>
                                <a:lnTo>
                                  <a:pt x="1063" y="0"/>
                                </a:lnTo>
                                <a:lnTo>
                                  <a:pt x="1123" y="0"/>
                                </a:lnTo>
                                <a:lnTo>
                                  <a:pt x="1123" y="17"/>
                                </a:lnTo>
                                <a:close/>
                                <a:moveTo>
                                  <a:pt x="1017" y="17"/>
                                </a:moveTo>
                                <a:lnTo>
                                  <a:pt x="957" y="17"/>
                                </a:lnTo>
                                <a:lnTo>
                                  <a:pt x="957" y="0"/>
                                </a:lnTo>
                                <a:lnTo>
                                  <a:pt x="1017" y="0"/>
                                </a:lnTo>
                                <a:lnTo>
                                  <a:pt x="1017" y="17"/>
                                </a:lnTo>
                                <a:close/>
                                <a:moveTo>
                                  <a:pt x="912" y="17"/>
                                </a:moveTo>
                                <a:lnTo>
                                  <a:pt x="852" y="17"/>
                                </a:lnTo>
                                <a:lnTo>
                                  <a:pt x="852" y="0"/>
                                </a:lnTo>
                                <a:lnTo>
                                  <a:pt x="912" y="0"/>
                                </a:lnTo>
                                <a:lnTo>
                                  <a:pt x="912" y="17"/>
                                </a:lnTo>
                                <a:close/>
                                <a:moveTo>
                                  <a:pt x="806" y="17"/>
                                </a:moveTo>
                                <a:lnTo>
                                  <a:pt x="746" y="17"/>
                                </a:lnTo>
                                <a:lnTo>
                                  <a:pt x="746" y="0"/>
                                </a:lnTo>
                                <a:lnTo>
                                  <a:pt x="806" y="0"/>
                                </a:lnTo>
                                <a:lnTo>
                                  <a:pt x="806" y="17"/>
                                </a:lnTo>
                                <a:close/>
                                <a:moveTo>
                                  <a:pt x="703" y="17"/>
                                </a:moveTo>
                                <a:lnTo>
                                  <a:pt x="643" y="17"/>
                                </a:lnTo>
                                <a:lnTo>
                                  <a:pt x="643" y="0"/>
                                </a:lnTo>
                                <a:lnTo>
                                  <a:pt x="703" y="0"/>
                                </a:lnTo>
                                <a:lnTo>
                                  <a:pt x="703" y="17"/>
                                </a:lnTo>
                                <a:close/>
                                <a:moveTo>
                                  <a:pt x="597" y="17"/>
                                </a:moveTo>
                                <a:lnTo>
                                  <a:pt x="537" y="17"/>
                                </a:lnTo>
                                <a:lnTo>
                                  <a:pt x="537" y="0"/>
                                </a:lnTo>
                                <a:lnTo>
                                  <a:pt x="597" y="0"/>
                                </a:lnTo>
                                <a:lnTo>
                                  <a:pt x="597" y="17"/>
                                </a:lnTo>
                                <a:close/>
                                <a:moveTo>
                                  <a:pt x="492" y="17"/>
                                </a:moveTo>
                                <a:lnTo>
                                  <a:pt x="432" y="17"/>
                                </a:lnTo>
                                <a:lnTo>
                                  <a:pt x="432" y="0"/>
                                </a:lnTo>
                                <a:lnTo>
                                  <a:pt x="492" y="0"/>
                                </a:lnTo>
                                <a:lnTo>
                                  <a:pt x="492" y="17"/>
                                </a:lnTo>
                                <a:close/>
                                <a:moveTo>
                                  <a:pt x="386" y="17"/>
                                </a:moveTo>
                                <a:lnTo>
                                  <a:pt x="326" y="17"/>
                                </a:lnTo>
                                <a:lnTo>
                                  <a:pt x="326" y="0"/>
                                </a:lnTo>
                                <a:lnTo>
                                  <a:pt x="386" y="0"/>
                                </a:lnTo>
                                <a:lnTo>
                                  <a:pt x="386" y="17"/>
                                </a:lnTo>
                                <a:close/>
                                <a:moveTo>
                                  <a:pt x="283" y="17"/>
                                </a:moveTo>
                                <a:lnTo>
                                  <a:pt x="223" y="17"/>
                                </a:lnTo>
                                <a:lnTo>
                                  <a:pt x="223" y="0"/>
                                </a:lnTo>
                                <a:lnTo>
                                  <a:pt x="283" y="0"/>
                                </a:lnTo>
                                <a:lnTo>
                                  <a:pt x="283" y="17"/>
                                </a:lnTo>
                                <a:close/>
                                <a:moveTo>
                                  <a:pt x="177" y="17"/>
                                </a:moveTo>
                                <a:lnTo>
                                  <a:pt x="117" y="17"/>
                                </a:lnTo>
                                <a:lnTo>
                                  <a:pt x="117" y="0"/>
                                </a:lnTo>
                                <a:lnTo>
                                  <a:pt x="177" y="0"/>
                                </a:lnTo>
                                <a:lnTo>
                                  <a:pt x="177" y="17"/>
                                </a:lnTo>
                                <a:close/>
                                <a:moveTo>
                                  <a:pt x="72" y="17"/>
                                </a:moveTo>
                                <a:lnTo>
                                  <a:pt x="12" y="17"/>
                                </a:lnTo>
                                <a:lnTo>
                                  <a:pt x="12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17"/>
                                </a:lnTo>
                                <a:close/>
                                <a:moveTo>
                                  <a:pt x="14" y="108"/>
                                </a:moveTo>
                                <a:lnTo>
                                  <a:pt x="0" y="108"/>
                                </a:lnTo>
                                <a:lnTo>
                                  <a:pt x="0" y="48"/>
                                </a:lnTo>
                                <a:lnTo>
                                  <a:pt x="14" y="48"/>
                                </a:lnTo>
                                <a:lnTo>
                                  <a:pt x="14" y="108"/>
                                </a:lnTo>
                                <a:close/>
                                <a:moveTo>
                                  <a:pt x="14" y="213"/>
                                </a:moveTo>
                                <a:lnTo>
                                  <a:pt x="0" y="213"/>
                                </a:lnTo>
                                <a:lnTo>
                                  <a:pt x="0" y="153"/>
                                </a:lnTo>
                                <a:lnTo>
                                  <a:pt x="14" y="153"/>
                                </a:lnTo>
                                <a:lnTo>
                                  <a:pt x="14" y="213"/>
                                </a:lnTo>
                                <a:close/>
                                <a:moveTo>
                                  <a:pt x="14" y="319"/>
                                </a:moveTo>
                                <a:lnTo>
                                  <a:pt x="0" y="319"/>
                                </a:lnTo>
                                <a:lnTo>
                                  <a:pt x="0" y="259"/>
                                </a:lnTo>
                                <a:lnTo>
                                  <a:pt x="14" y="259"/>
                                </a:lnTo>
                                <a:lnTo>
                                  <a:pt x="14" y="319"/>
                                </a:lnTo>
                                <a:close/>
                                <a:moveTo>
                                  <a:pt x="14" y="422"/>
                                </a:moveTo>
                                <a:lnTo>
                                  <a:pt x="0" y="422"/>
                                </a:lnTo>
                                <a:lnTo>
                                  <a:pt x="0" y="362"/>
                                </a:lnTo>
                                <a:lnTo>
                                  <a:pt x="14" y="362"/>
                                </a:lnTo>
                                <a:lnTo>
                                  <a:pt x="14" y="422"/>
                                </a:lnTo>
                                <a:close/>
                                <a:moveTo>
                                  <a:pt x="14" y="528"/>
                                </a:moveTo>
                                <a:lnTo>
                                  <a:pt x="0" y="528"/>
                                </a:lnTo>
                                <a:lnTo>
                                  <a:pt x="0" y="468"/>
                                </a:lnTo>
                                <a:lnTo>
                                  <a:pt x="14" y="468"/>
                                </a:lnTo>
                                <a:lnTo>
                                  <a:pt x="14" y="528"/>
                                </a:lnTo>
                                <a:close/>
                                <a:moveTo>
                                  <a:pt x="14" y="633"/>
                                </a:moveTo>
                                <a:lnTo>
                                  <a:pt x="0" y="633"/>
                                </a:lnTo>
                                <a:lnTo>
                                  <a:pt x="0" y="573"/>
                                </a:lnTo>
                                <a:lnTo>
                                  <a:pt x="14" y="573"/>
                                </a:lnTo>
                                <a:lnTo>
                                  <a:pt x="14" y="633"/>
                                </a:lnTo>
                                <a:close/>
                                <a:moveTo>
                                  <a:pt x="14" y="739"/>
                                </a:moveTo>
                                <a:lnTo>
                                  <a:pt x="0" y="739"/>
                                </a:lnTo>
                                <a:lnTo>
                                  <a:pt x="0" y="679"/>
                                </a:lnTo>
                                <a:lnTo>
                                  <a:pt x="14" y="679"/>
                                </a:lnTo>
                                <a:lnTo>
                                  <a:pt x="14" y="739"/>
                                </a:lnTo>
                                <a:close/>
                                <a:moveTo>
                                  <a:pt x="14" y="842"/>
                                </a:moveTo>
                                <a:lnTo>
                                  <a:pt x="0" y="842"/>
                                </a:lnTo>
                                <a:lnTo>
                                  <a:pt x="0" y="782"/>
                                </a:lnTo>
                                <a:lnTo>
                                  <a:pt x="14" y="782"/>
                                </a:lnTo>
                                <a:lnTo>
                                  <a:pt x="14" y="842"/>
                                </a:lnTo>
                                <a:close/>
                                <a:moveTo>
                                  <a:pt x="14" y="948"/>
                                </a:moveTo>
                                <a:lnTo>
                                  <a:pt x="0" y="948"/>
                                </a:lnTo>
                                <a:lnTo>
                                  <a:pt x="0" y="888"/>
                                </a:lnTo>
                                <a:lnTo>
                                  <a:pt x="14" y="888"/>
                                </a:lnTo>
                                <a:lnTo>
                                  <a:pt x="14" y="948"/>
                                </a:lnTo>
                                <a:close/>
                                <a:moveTo>
                                  <a:pt x="14" y="1053"/>
                                </a:moveTo>
                                <a:lnTo>
                                  <a:pt x="0" y="1053"/>
                                </a:lnTo>
                                <a:lnTo>
                                  <a:pt x="0" y="993"/>
                                </a:lnTo>
                                <a:lnTo>
                                  <a:pt x="14" y="993"/>
                                </a:lnTo>
                                <a:lnTo>
                                  <a:pt x="14" y="1053"/>
                                </a:lnTo>
                                <a:close/>
                                <a:moveTo>
                                  <a:pt x="67" y="1101"/>
                                </a:moveTo>
                                <a:lnTo>
                                  <a:pt x="7" y="1101"/>
                                </a:lnTo>
                                <a:lnTo>
                                  <a:pt x="7" y="1085"/>
                                </a:lnTo>
                                <a:lnTo>
                                  <a:pt x="67" y="1085"/>
                                </a:lnTo>
                                <a:lnTo>
                                  <a:pt x="67" y="1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7" name="Text Box 3255"/>
                        <wps:cNvSpPr txBox="1">
                          <a:spLocks/>
                        </wps:cNvSpPr>
                        <wps:spPr bwMode="auto">
                          <a:xfrm>
                            <a:off x="2152" y="305"/>
                            <a:ext cx="7906" cy="1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E2193" w14:textId="77777777" w:rsidR="008A6DDA" w:rsidRDefault="008A6DDA" w:rsidP="008A6DDA">
                              <w:pPr>
                                <w:spacing w:before="86"/>
                                <w:ind w:left="158"/>
                              </w:pPr>
                              <w:r>
                                <w:t xml:space="preserve">$ kubectl get </w:t>
                              </w:r>
                              <w:proofErr w:type="spellStart"/>
                              <w:r>
                                <w:t>pv</w:t>
                              </w:r>
                              <w:proofErr w:type="spellEnd"/>
                            </w:p>
                            <w:p w14:paraId="396B04AE" w14:textId="77777777" w:rsidR="008A6DDA" w:rsidRDefault="008A6DDA" w:rsidP="008A6DDA">
                              <w:pPr>
                                <w:spacing w:before="19"/>
                                <w:ind w:left="158"/>
                              </w:pPr>
                              <w:r>
                                <w:t>$ kubectl get deployments</w:t>
                              </w:r>
                            </w:p>
                            <w:p w14:paraId="599F5FDA" w14:textId="77777777" w:rsidR="008A6DDA" w:rsidRDefault="008A6DDA" w:rsidP="008A6DDA">
                              <w:pPr>
                                <w:spacing w:before="16"/>
                                <w:ind w:left="158"/>
                              </w:pPr>
                              <w:r>
                                <w:t>$ kubectl get svc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EA79B" id="Group 3253" o:spid="_x0000_s1035" style="position:absolute;margin-left:107.65pt;margin-top:15.3pt;width:395.3pt;height:55.1pt;z-index:-251645952;mso-wrap-distance-left:0;mso-wrap-distance-right:0;mso-position-horizontal-relative:page" coordorigin="2153,306" coordsize="7906,11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">
                <v:shape id="AutoShape 3254" o:spid="_x0000_s1036" style="position:absolute;left:2152;top:305;width:7906;height:1102;visibility:visible;mso-wrap-style:square;v-text-anchor:top" coordsize="7906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" path="m173,1101r-60,l113,1085r60,l173,1101xm276,1101r-60,l216,1085r60,l276,1101xm381,1101r-60,l321,1085r60,l381,1101xm487,1101r-60,l427,1085r60,l487,1101xm593,1101r-60,l533,1085r60,l593,1101xm698,1101r-60,l638,1085r60,l698,1101xm801,1101r-60,l741,1085r60,l801,1101xm907,1101r-60,l847,1085r60,l907,1101xm1013,1101r-60,l953,1085r60,l1013,1101xm1118,1101r-60,l1058,1085r60,l1118,1101xm1221,1101r-60,l1161,1085r60,l1221,1101xm1327,1101r-60,l1267,1085r60,l1327,1101xm1433,1101r-60,l1373,1085r60,l1433,1101xm1538,1101r-60,l1478,1085r60,l1538,1101xm1641,1101r-60,l1581,1085r60,l1641,1101xm1747,1101r-60,l1687,1085r60,l1747,1101xm1853,1101r-60,l1793,1085r60,l1853,1101xm1956,1101r-60,l1896,1085r60,l1956,1101xm2061,1101r-60,l2001,1085r60,l2061,1101xm2167,1101r-60,l2107,1085r60,l2167,1101xm2273,1101r-60,l2213,1085r60,l2273,1101xm2378,1101r-62,l2316,1085r62,l2378,1101xm2481,1101r-60,l2421,1085r60,l2481,1101xm2587,1101r-60,l2527,1085r60,l2587,1101xm2693,1101r-60,l2633,1085r60,l2693,1101xm2798,1101r-60,l2738,1085r60,l2798,1101xm2901,1101r-60,l2841,1085r60,l2901,1101xm3007,1101r-60,l2947,1085r60,l3007,1101xm3113,1101r-60,l3053,1085r60,l3113,1101xm3218,1101r-60,l3158,1085r60,l3218,1101xm3321,1101r-60,l3261,1085r60,l3321,1101xm3427,1101r-60,l3367,1085r60,l3427,1101xm3533,1101r-60,l3473,1085r60,l3533,1101xm3638,1101r-60,l3578,1085r60,l3638,1101xm3741,1101r-60,l3681,1085r60,l3741,1101xm3847,1101r-60,l3787,1085r60,l3847,1101xm3953,1101r-60,l3893,1085r60,l3953,1101xm4058,1101r-60,l3998,1085r60,l4058,1101xm4161,1101r-60,l4101,1085r60,l4161,1101xm4267,1101r-60,l4207,1085r60,l4267,1101xm4373,1101r-60,l4313,1085r60,l4373,1101xm4478,1101r-60,l4418,1085r60,l4478,1101xm4581,1101r-60,l4521,1085r60,l4581,1101xm4687,1101r-60,l4627,1085r60,l4687,1101xm4793,1101r-60,l4733,1085r60,l4793,1101xm4898,1101r-60,l4838,1085r60,l4898,1101xm5001,1101r-60,l4941,1085r60,l5001,1101xm5107,1101r-60,l5047,1085r60,l5107,1101xm5213,1101r-60,l5153,1085r60,l5213,1101xm5318,1101r-60,l5258,1085r60,l5318,1101xm5421,1101r-60,l5361,1085r60,l5421,1101xm5527,1101r-60,l5467,1085r60,l5527,1101xm5633,1101r-60,l5573,1085r60,l5633,1101xm5738,1101r-60,l5678,1085r60,l5738,1101xm5841,1101r-60,l5781,1085r60,l5841,1101xm5947,1101r-60,l5887,1085r60,l5947,1101xm6053,1101r-60,l5993,1085r60,l6053,1101xm6158,1101r-60,l6098,1085r60,l6158,1101xm6261,1101r-60,l6201,1085r60,l6261,1101xm6367,1101r-60,l6307,1085r60,l6367,1101xm6473,1101r-60,l6413,1085r60,l6473,1101xm6578,1101r-60,l6518,1085r60,l6578,1101xm6681,1101r-60,l6621,1085r60,l6681,1101xm6787,1101r-60,l6727,1085r60,l6787,1101xm6893,1101r-60,l6833,1085r60,l6893,1101xm6998,1101r-60,l6938,1085r60,l6998,1101xm7101,1101r-60,l7041,1085r60,l7101,1101xm7207,1101r-60,l7147,1085r60,l7207,1101xm7313,1101r-60,l7253,1085r60,l7313,1101xm7418,1101r-60,l7358,1085r60,l7418,1101xm7521,1101r-60,l7461,1085r60,l7521,1101xm7627,1101r-60,l7567,1085r60,l7627,1101xm7733,1101r-60,l7673,1085r60,l7733,1101xm7838,1101r-60,l7778,1085r60,l7838,1101xm7905,1101r-24,l7881,1085r8,l7889,1049r16,l7905,1101xm7905,1003r-16,l7889,943r16,l7905,1003xm7905,897r-16,l7889,837r16,l7905,897xm7905,794r-16,l7889,734r16,l7905,794xm7905,689r-16,l7889,629r16,l7905,689xm7905,583r-16,l7889,523r16,l7905,583xm7905,477r-16,l7889,417r16,l7905,477xm7905,374r-16,l7889,314r16,l7905,374xm7905,269r-16,l7889,209r16,l7905,269xm7905,163r-16,l7889,103r16,l7905,163xm7905,57r-16,l7889,17r-3,l7886,r19,l7905,57xm7843,17r-60,l7783,r60,l7843,17xm7737,17r-60,l7677,r60,l7737,17xm7632,17r-60,l7572,r60,l7632,17xm7526,17r-60,l7466,r60,l7526,17xm7423,17r-60,l7363,r60,l7423,17xm7317,17r-60,l7257,r60,l7317,17xm7212,17r-60,l7152,r60,l7212,17xm7106,17r-60,l7046,r60,l7106,17xm7003,17r-60,l6943,r60,l7003,17xm6897,17r-60,l6837,r60,l6897,17xm6792,17r-60,l6732,r60,l6792,17xm6686,17r-60,l6626,r60,l6686,17xm6583,17r-60,l6523,r60,l6583,17xm6477,17r-60,l6417,r60,l6477,17xm6372,17r-60,l6312,r60,l6372,17xm6266,17r-60,l6206,r60,l6266,17xm6163,17r-60,l6103,r60,l6163,17xm6057,17r-60,l5997,r60,l6057,17xm5952,17r-60,l5892,r60,l5952,17xm5846,17r-60,l5786,r60,l5846,17xm5743,17r-60,l5683,r60,l5743,17xm5637,17r-60,l5577,r60,l5637,17xm5532,17r-60,l5472,r60,l5532,17xm5426,17r-60,l5366,r60,l5426,17xm5323,17r-60,l5263,r60,l5323,17xm5217,17r-60,l5157,r60,l5217,17xm5112,17r-60,l5052,r60,l5112,17xm5006,17r-60,l4946,r60,l5006,17xm4903,17r-60,l4843,r60,l4903,17xm4797,17r-60,l4737,r60,l4797,17xm4692,17r-60,l4632,r60,l4692,17xm4586,17r-60,l4526,r60,l4586,17xm4483,17r-60,l4423,r60,l4483,17xm4377,17r-60,l4317,r60,l4377,17xm4272,17r-60,l4212,r60,l4272,17xm4166,17r-60,l4106,r60,l4166,17xm4063,17r-60,l4003,r60,l4063,17xm3957,17r-60,l3897,r60,l3957,17xm3852,17r-60,l3792,r60,l3852,17xm3746,17r-60,l3686,r60,l3746,17xm3643,17r-60,l3583,r60,l3643,17xm3537,17r-60,l3477,r60,l3537,17xm3432,17r-60,l3372,r60,l3432,17xm3326,17r-60,l3266,r60,l3326,17xm3223,17r-60,l3163,r60,l3223,17xm3117,17r-60,l3057,r60,l3117,17xm3012,17r-60,l2952,r60,l3012,17xm2906,17r-60,l2846,r60,l2906,17xm2803,17r-60,l2743,r60,l2803,17xm2697,17r-60,l2637,r60,l2697,17xm2592,17r-60,l2532,r60,l2592,17xm2486,17r-60,l2426,r60,l2486,17xm2383,17r-60,l2323,r60,l2383,17xm2277,17r-60,l2217,r60,l2277,17xm2172,17r-60,l2112,r60,l2172,17xm2066,17r-60,l2006,r60,l2066,17xm1963,17r-60,l1903,r60,l1963,17xm1857,17r-60,l1797,r60,l1857,17xm1752,17r-60,l1692,r60,l1752,17xm1646,17r-60,l1586,r60,l1646,17xm1543,17r-60,l1483,r60,l1543,17xm1437,17r-60,l1377,r60,l1437,17xm1332,17r-60,l1272,r60,l1332,17xm1226,17r-60,l1166,r60,l1226,17xm1123,17r-60,l1063,r60,l1123,17xm1017,17r-60,l957,r60,l1017,17xm912,17r-60,l852,r60,l912,17xm806,17r-60,l746,r60,l806,17xm703,17r-60,l643,r60,l703,17xm597,17r-60,l537,r60,l597,17xm492,17r-60,l432,r60,l492,17xm386,17r-60,l326,r60,l386,17xm283,17r-60,l223,r60,l283,17xm177,17r-60,l117,r60,l177,17xm72,17r-60,l12,,72,r,17xm14,108l,108,,48r14,l14,108xm14,213l,213,,153r14,l14,213xm14,319l,319,,259r14,l14,319xm14,422l,422,,362r14,l14,422xm14,528l,528,,468r14,l14,528xm14,633l,633,,573r14,l14,633xm14,739l,739,,679r14,l14,739xm14,842l,842,,782r14,l14,842xm14,948l,948,,888r14,l14,948xm14,1053r-14,l,993r14,l14,1053xm67,1101r-60,l7,1085r60,l67,1101xe" fillcolor="black" stroked="f">
                  <v:path arrowok="t" o:connecttype="custom" o:connectlocs="381,1391;638,1391;953,1407;1327,1407;1538,1407;1853,1391;2107,1391;2421,1407;2798,1407;3007,1407;3321,1391;3578,1391;3893,1407;4267,1407;4478,1407;4793,1391;5047,1391;5361,1407;5738,1407;5947,1407;6261,1391;6518,1391;6833,1407;7207,1407;7418,1407;7733,1391;7905,1309;7905,1100;7905,723;7889,409;7843,323;7526,306;7152,306;6837,323;6583,323;6372,323;6057,306;5683,306;5366,323;5112,323;4903,323;4586,306;4212,306;3897,323;3643,323;3432,323;3117,306;2743,306;2426,323;2172,323;1963,323;1646,306;1272,306;957,323;703,323;492,323;177,306;0,459;0,834;14,1148;14,1359" o:connectangles="0,0,0,0,0,0,0,0,0,0,0,0,0,0,0,0,0,0,0,0,0,0,0,0,0,0,0,0,0,0,0,0,0,0,0,0,0,0,0,0,0,0,0,0,0,0,0,0,0,0,0,0,0,0,0,0,0,0,0,0,0"/>
                </v:shape>
                <v:shape id="Text Box 3255" o:spid="_x0000_s1037" type="#_x0000_t202" style="position:absolute;left:2152;top:305;width:7906;height:11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8A6DDA" w:rsidRDefault="008A6DDA" w:rsidP="008A6DDA">
                        <w:pPr>
                          <w:spacing w:before="86"/>
                          <w:ind w:left="158"/>
                        </w:pPr>
                        <w:r>
                          <w:t xml:space="preserve">$ kubectl get </w:t>
                        </w:r>
                        <w:proofErr w:type="spellStart"/>
                        <w:r>
                          <w:t>pv</w:t>
                        </w:r>
                        <w:proofErr w:type="spellEnd"/>
                      </w:p>
                      <w:p w:rsidR="008A6DDA" w:rsidRDefault="008A6DDA" w:rsidP="008A6DDA">
                        <w:pPr>
                          <w:spacing w:before="19"/>
                          <w:ind w:left="158"/>
                        </w:pPr>
                        <w:r>
                          <w:t>$ kubectl get deployments</w:t>
                        </w:r>
                      </w:p>
                      <w:p w:rsidR="008A6DDA" w:rsidRDefault="008A6DDA" w:rsidP="008A6DDA">
                        <w:pPr>
                          <w:spacing w:before="16"/>
                          <w:ind w:left="158"/>
                        </w:pPr>
                        <w:r>
                          <w:t>$ kubectl get svc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6B26E540" wp14:editId="4E35B92B">
                <wp:simplePos x="0" y="0"/>
                <wp:positionH relativeFrom="page">
                  <wp:posOffset>1380490</wp:posOffset>
                </wp:positionH>
                <wp:positionV relativeFrom="paragraph">
                  <wp:posOffset>1113155</wp:posOffset>
                </wp:positionV>
                <wp:extent cx="5009515" cy="1809750"/>
                <wp:effectExtent l="0" t="0" r="0" b="0"/>
                <wp:wrapTopAndBottom/>
                <wp:docPr id="3402" name="Group 3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09515" cy="1809750"/>
                          <a:chOff x="2174" y="1753"/>
                          <a:chExt cx="7889" cy="2850"/>
                        </a:xfrm>
                      </wpg:grpSpPr>
                      <pic:pic xmlns:pic="http://schemas.openxmlformats.org/drawingml/2006/picture">
                        <pic:nvPicPr>
                          <pic:cNvPr id="3403" name="Picture 3251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765"/>
                            <a:ext cx="7860" cy="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4" name="Freeform 3252"/>
                        <wps:cNvSpPr>
                          <a:spLocks/>
                        </wps:cNvSpPr>
                        <wps:spPr bwMode="auto">
                          <a:xfrm>
                            <a:off x="2174" y="1752"/>
                            <a:ext cx="7889" cy="2850"/>
                          </a:xfrm>
                          <a:custGeom>
                            <a:avLst/>
                            <a:gdLst>
                              <a:gd name="T0" fmla="+- 0 10063 2174"/>
                              <a:gd name="T1" fmla="*/ T0 w 7889"/>
                              <a:gd name="T2" fmla="+- 0 1753 1753"/>
                              <a:gd name="T3" fmla="*/ 1753 h 2850"/>
                              <a:gd name="T4" fmla="+- 0 10049 2174"/>
                              <a:gd name="T5" fmla="*/ T4 w 7889"/>
                              <a:gd name="T6" fmla="+- 0 1753 1753"/>
                              <a:gd name="T7" fmla="*/ 1753 h 2850"/>
                              <a:gd name="T8" fmla="+- 0 10049 2174"/>
                              <a:gd name="T9" fmla="*/ T8 w 7889"/>
                              <a:gd name="T10" fmla="+- 0 1767 1753"/>
                              <a:gd name="T11" fmla="*/ 1767 h 2850"/>
                              <a:gd name="T12" fmla="+- 0 10049 2174"/>
                              <a:gd name="T13" fmla="*/ T12 w 7889"/>
                              <a:gd name="T14" fmla="+- 0 4587 1753"/>
                              <a:gd name="T15" fmla="*/ 4587 h 2850"/>
                              <a:gd name="T16" fmla="+- 0 2191 2174"/>
                              <a:gd name="T17" fmla="*/ T16 w 7889"/>
                              <a:gd name="T18" fmla="+- 0 4587 1753"/>
                              <a:gd name="T19" fmla="*/ 4587 h 2850"/>
                              <a:gd name="T20" fmla="+- 0 2191 2174"/>
                              <a:gd name="T21" fmla="*/ T20 w 7889"/>
                              <a:gd name="T22" fmla="+- 0 4587 1753"/>
                              <a:gd name="T23" fmla="*/ 4587 h 2850"/>
                              <a:gd name="T24" fmla="+- 0 2182 2174"/>
                              <a:gd name="T25" fmla="*/ T24 w 7889"/>
                              <a:gd name="T26" fmla="+- 0 4587 1753"/>
                              <a:gd name="T27" fmla="*/ 4587 h 2850"/>
                              <a:gd name="T28" fmla="+- 0 2182 2174"/>
                              <a:gd name="T29" fmla="*/ T28 w 7889"/>
                              <a:gd name="T30" fmla="+- 0 4587 1753"/>
                              <a:gd name="T31" fmla="*/ 4587 h 2850"/>
                              <a:gd name="T32" fmla="+- 0 2191 2174"/>
                              <a:gd name="T33" fmla="*/ T32 w 7889"/>
                              <a:gd name="T34" fmla="+- 0 4587 1753"/>
                              <a:gd name="T35" fmla="*/ 4587 h 2850"/>
                              <a:gd name="T36" fmla="+- 0 2191 2174"/>
                              <a:gd name="T37" fmla="*/ T36 w 7889"/>
                              <a:gd name="T38" fmla="+- 0 1767 1753"/>
                              <a:gd name="T39" fmla="*/ 1767 h 2850"/>
                              <a:gd name="T40" fmla="+- 0 10049 2174"/>
                              <a:gd name="T41" fmla="*/ T40 w 7889"/>
                              <a:gd name="T42" fmla="+- 0 1767 1753"/>
                              <a:gd name="T43" fmla="*/ 1767 h 2850"/>
                              <a:gd name="T44" fmla="+- 0 10049 2174"/>
                              <a:gd name="T45" fmla="*/ T44 w 7889"/>
                              <a:gd name="T46" fmla="+- 0 1753 1753"/>
                              <a:gd name="T47" fmla="*/ 1753 h 2850"/>
                              <a:gd name="T48" fmla="+- 0 2174 2174"/>
                              <a:gd name="T49" fmla="*/ T48 w 7889"/>
                              <a:gd name="T50" fmla="+- 0 1753 1753"/>
                              <a:gd name="T51" fmla="*/ 1753 h 2850"/>
                              <a:gd name="T52" fmla="+- 0 2174 2174"/>
                              <a:gd name="T53" fmla="*/ T52 w 7889"/>
                              <a:gd name="T54" fmla="+- 0 1767 1753"/>
                              <a:gd name="T55" fmla="*/ 1767 h 2850"/>
                              <a:gd name="T56" fmla="+- 0 2174 2174"/>
                              <a:gd name="T57" fmla="*/ T56 w 7889"/>
                              <a:gd name="T58" fmla="+- 0 4587 1753"/>
                              <a:gd name="T59" fmla="*/ 4587 h 2850"/>
                              <a:gd name="T60" fmla="+- 0 2174 2174"/>
                              <a:gd name="T61" fmla="*/ T60 w 7889"/>
                              <a:gd name="T62" fmla="+- 0 4595 1753"/>
                              <a:gd name="T63" fmla="*/ 4595 h 2850"/>
                              <a:gd name="T64" fmla="+- 0 2174 2174"/>
                              <a:gd name="T65" fmla="*/ T64 w 7889"/>
                              <a:gd name="T66" fmla="+- 0 4603 1753"/>
                              <a:gd name="T67" fmla="*/ 4603 h 2850"/>
                              <a:gd name="T68" fmla="+- 0 10063 2174"/>
                              <a:gd name="T69" fmla="*/ T68 w 7889"/>
                              <a:gd name="T70" fmla="+- 0 4603 1753"/>
                              <a:gd name="T71" fmla="*/ 4603 h 2850"/>
                              <a:gd name="T72" fmla="+- 0 10063 2174"/>
                              <a:gd name="T73" fmla="*/ T72 w 7889"/>
                              <a:gd name="T74" fmla="+- 0 4595 1753"/>
                              <a:gd name="T75" fmla="*/ 4595 h 2850"/>
                              <a:gd name="T76" fmla="+- 0 10063 2174"/>
                              <a:gd name="T77" fmla="*/ T76 w 7889"/>
                              <a:gd name="T78" fmla="+- 0 4587 1753"/>
                              <a:gd name="T79" fmla="*/ 4587 h 2850"/>
                              <a:gd name="T80" fmla="+- 0 10063 2174"/>
                              <a:gd name="T81" fmla="*/ T80 w 7889"/>
                              <a:gd name="T82" fmla="+- 0 1767 1753"/>
                              <a:gd name="T83" fmla="*/ 1767 h 2850"/>
                              <a:gd name="T84" fmla="+- 0 10063 2174"/>
                              <a:gd name="T85" fmla="*/ T84 w 7889"/>
                              <a:gd name="T86" fmla="+- 0 1753 1753"/>
                              <a:gd name="T87" fmla="*/ 1753 h 2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889" h="2850">
                                <a:moveTo>
                                  <a:pt x="7889" y="0"/>
                                </a:moveTo>
                                <a:lnTo>
                                  <a:pt x="7875" y="0"/>
                                </a:lnTo>
                                <a:lnTo>
                                  <a:pt x="7875" y="14"/>
                                </a:lnTo>
                                <a:lnTo>
                                  <a:pt x="7875" y="2834"/>
                                </a:lnTo>
                                <a:lnTo>
                                  <a:pt x="17" y="2834"/>
                                </a:lnTo>
                                <a:lnTo>
                                  <a:pt x="8" y="2834"/>
                                </a:lnTo>
                                <a:lnTo>
                                  <a:pt x="17" y="2834"/>
                                </a:lnTo>
                                <a:lnTo>
                                  <a:pt x="17" y="14"/>
                                </a:lnTo>
                                <a:lnTo>
                                  <a:pt x="7875" y="14"/>
                                </a:lnTo>
                                <a:lnTo>
                                  <a:pt x="78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2834"/>
                                </a:lnTo>
                                <a:lnTo>
                                  <a:pt x="0" y="2842"/>
                                </a:lnTo>
                                <a:lnTo>
                                  <a:pt x="0" y="2850"/>
                                </a:lnTo>
                                <a:lnTo>
                                  <a:pt x="7889" y="2850"/>
                                </a:lnTo>
                                <a:lnTo>
                                  <a:pt x="7889" y="2842"/>
                                </a:lnTo>
                                <a:lnTo>
                                  <a:pt x="7889" y="2834"/>
                                </a:lnTo>
                                <a:lnTo>
                                  <a:pt x="7889" y="14"/>
                                </a:lnTo>
                                <a:lnTo>
                                  <a:pt x="7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2D57F" id="Group 3250" o:spid="_x0000_s1026" style="position:absolute;margin-left:108.7pt;margin-top:87.65pt;width:394.45pt;height:142.5pt;z-index:-251644928;mso-wrap-distance-left:0;mso-wrap-distance-right:0;mso-position-horizontal-relative:page" coordorigin="2174,1753" coordsize="7889,2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">
                <v:shape id="Picture 3251" o:spid="_x0000_s1027" type="#_x0000_t75" style="position:absolute;left:2188;top:1765;width:7860;height:28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">
                  <v:imagedata r:id="rId15" o:title=""/>
                  <v:path arrowok="t"/>
                  <o:lock v:ext="edit" aspectratio="f"/>
                </v:shape>
                <v:shape id="Freeform 3252" o:spid="_x0000_s1028" style="position:absolute;left:2174;top:1752;width:7889;height:2850;visibility:visible;mso-wrap-style:square;v-text-anchor:top" coordsize="7889,28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" path="m7889,r-14,l7875,14r,2820l17,2834r-9,l17,2834,17,14r7858,l7875,,,,,14,,2834r,8l,2850r7889,l7889,2842r,-8l7889,14r,-14xe" fillcolor="black" stroked="f">
                  <v:path arrowok="t" o:connecttype="custom" o:connectlocs="7889,1753;7875,1753;7875,1767;7875,4587;17,4587;17,4587;8,4587;8,4587;17,4587;17,1767;7875,1767;7875,1753;0,1753;0,1767;0,4587;0,4595;0,4603;7889,4603;7889,4595;7889,4587;7889,1767;7889,1753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EF4FE00" w14:textId="77777777" w:rsidR="008A6DDA" w:rsidRDefault="008A6DDA" w:rsidP="008A6DDA">
      <w:pPr>
        <w:pStyle w:val="BodyText0"/>
        <w:spacing w:before="8"/>
        <w:rPr>
          <w:sz w:val="22"/>
        </w:rPr>
      </w:pPr>
    </w:p>
    <w:p w14:paraId="77C141A1" w14:textId="77777777" w:rsidR="008A6DDA" w:rsidRDefault="008A6DDA" w:rsidP="008A6DDA">
      <w:pPr>
        <w:pStyle w:val="BodyText0"/>
        <w:spacing w:before="7"/>
        <w:rPr>
          <w:sz w:val="18"/>
        </w:rPr>
      </w:pPr>
    </w:p>
    <w:p w14:paraId="4BFFB273" w14:textId="77777777" w:rsidR="008A6DDA" w:rsidRDefault="008A6DDA" w:rsidP="00D969D9">
      <w:pPr>
        <w:rPr>
          <w:rFonts w:ascii="Caladea"/>
          <w:b/>
          <w:sz w:val="26"/>
        </w:rPr>
      </w:pPr>
      <w:r w:rsidRPr="008A6DDA">
        <w:rPr>
          <w:rFonts w:ascii="Caladea"/>
          <w:b/>
          <w:sz w:val="26"/>
        </w:rPr>
        <w:t>Task 3: Setting up PHP</w:t>
      </w:r>
    </w:p>
    <w:p w14:paraId="2B6DD473" w14:textId="77777777" w:rsidR="00FA6902" w:rsidRPr="008A6DDA" w:rsidRDefault="00FA6902" w:rsidP="008A6DDA">
      <w:pPr>
        <w:ind w:left="540"/>
        <w:rPr>
          <w:rFonts w:ascii="Caladea"/>
          <w:b/>
          <w:sz w:val="26"/>
        </w:rPr>
      </w:pPr>
    </w:p>
    <w:p w14:paraId="2F7BFE1E" w14:textId="77777777" w:rsidR="00393F18" w:rsidRDefault="008A6DDA" w:rsidP="00393F18">
      <w:pPr>
        <w:pStyle w:val="ListParagraph"/>
        <w:widowControl w:val="0"/>
        <w:numPr>
          <w:ilvl w:val="0"/>
          <w:numId w:val="38"/>
        </w:numPr>
        <w:tabs>
          <w:tab w:val="left" w:pos="1261"/>
        </w:tabs>
        <w:autoSpaceDE w:val="0"/>
        <w:autoSpaceDN w:val="0"/>
        <w:spacing w:before="51"/>
        <w:contextualSpacing w:val="0"/>
        <w:rPr>
          <w:b/>
          <w:sz w:val="24"/>
        </w:rPr>
      </w:pPr>
      <w:r>
        <w:rPr>
          <w:sz w:val="24"/>
        </w:rPr>
        <w:t xml:space="preserve">Download the </w:t>
      </w:r>
      <w:proofErr w:type="spellStart"/>
      <w:r>
        <w:rPr>
          <w:b/>
          <w:sz w:val="24"/>
        </w:rPr>
        <w:t>php.yam</w:t>
      </w:r>
      <w:r>
        <w:rPr>
          <w:sz w:val="24"/>
        </w:rPr>
        <w:t>l</w:t>
      </w:r>
      <w:proofErr w:type="spellEnd"/>
      <w:r>
        <w:rPr>
          <w:sz w:val="24"/>
        </w:rPr>
        <w:t xml:space="preserve"> f</w:t>
      </w:r>
      <w:r w:rsidR="00393F18">
        <w:rPr>
          <w:sz w:val="24"/>
        </w:rPr>
        <w:t>rom the git hub</w:t>
      </w:r>
      <w:r w:rsidR="00393F18" w:rsidRPr="00393F18">
        <w:rPr>
          <w:sz w:val="24"/>
        </w:rPr>
        <w:t xml:space="preserve"> </w:t>
      </w:r>
      <w:r w:rsidR="00393F18">
        <w:rPr>
          <w:sz w:val="24"/>
        </w:rPr>
        <w:t>and apply the previously downloaded</w:t>
      </w:r>
      <w:r w:rsidR="00393F18">
        <w:rPr>
          <w:spacing w:val="-3"/>
          <w:sz w:val="24"/>
        </w:rPr>
        <w:t xml:space="preserve"> </w:t>
      </w:r>
      <w:proofErr w:type="spellStart"/>
      <w:r w:rsidR="00393F18">
        <w:rPr>
          <w:b/>
          <w:sz w:val="24"/>
        </w:rPr>
        <w:t>php.yaml</w:t>
      </w:r>
      <w:proofErr w:type="spellEnd"/>
    </w:p>
    <w:p w14:paraId="42D0A388" w14:textId="77777777" w:rsidR="00393F18" w:rsidRDefault="00393F18" w:rsidP="00393F18">
      <w:pPr>
        <w:pStyle w:val="BodyText0"/>
        <w:spacing w:before="10"/>
        <w:rPr>
          <w:b/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7E0D7644" wp14:editId="657F1220">
                <wp:simplePos x="0" y="0"/>
                <wp:positionH relativeFrom="page">
                  <wp:posOffset>1367155</wp:posOffset>
                </wp:positionH>
                <wp:positionV relativeFrom="paragraph">
                  <wp:posOffset>194310</wp:posOffset>
                </wp:positionV>
                <wp:extent cx="5020310" cy="325120"/>
                <wp:effectExtent l="12700" t="12700" r="0" b="0"/>
                <wp:wrapTopAndBottom/>
                <wp:docPr id="3399" name="Group 3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325120"/>
                          <a:chOff x="2153" y="306"/>
                          <a:chExt cx="7906" cy="512"/>
                        </a:xfrm>
                      </wpg:grpSpPr>
                      <wps:wsp>
                        <wps:cNvPr id="3400" name="AutoShape 3248"/>
                        <wps:cNvSpPr>
                          <a:spLocks/>
                        </wps:cNvSpPr>
                        <wps:spPr bwMode="auto">
                          <a:xfrm>
                            <a:off x="2152" y="305"/>
                            <a:ext cx="7906" cy="512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06"/>
                              <a:gd name="T2" fmla="+- 0 803 306"/>
                              <a:gd name="T3" fmla="*/ 803 h 512"/>
                              <a:gd name="T4" fmla="+- 0 2851 2153"/>
                              <a:gd name="T5" fmla="*/ T4 w 7906"/>
                              <a:gd name="T6" fmla="+- 0 817 306"/>
                              <a:gd name="T7" fmla="*/ 817 h 512"/>
                              <a:gd name="T8" fmla="+- 0 3060 2153"/>
                              <a:gd name="T9" fmla="*/ T8 w 7906"/>
                              <a:gd name="T10" fmla="+- 0 803 306"/>
                              <a:gd name="T11" fmla="*/ 803 h 512"/>
                              <a:gd name="T12" fmla="+- 0 3314 2153"/>
                              <a:gd name="T13" fmla="*/ T12 w 7906"/>
                              <a:gd name="T14" fmla="+- 0 817 306"/>
                              <a:gd name="T15" fmla="*/ 817 h 512"/>
                              <a:gd name="T16" fmla="+- 0 3586 2153"/>
                              <a:gd name="T17" fmla="*/ T16 w 7906"/>
                              <a:gd name="T18" fmla="+- 0 817 306"/>
                              <a:gd name="T19" fmla="*/ 817 h 512"/>
                              <a:gd name="T20" fmla="+- 0 3840 2153"/>
                              <a:gd name="T21" fmla="*/ T20 w 7906"/>
                              <a:gd name="T22" fmla="+- 0 803 306"/>
                              <a:gd name="T23" fmla="*/ 803 h 512"/>
                              <a:gd name="T24" fmla="+- 0 4214 2153"/>
                              <a:gd name="T25" fmla="*/ T24 w 7906"/>
                              <a:gd name="T26" fmla="+- 0 817 306"/>
                              <a:gd name="T27" fmla="*/ 817 h 512"/>
                              <a:gd name="T28" fmla="+- 0 4426 2153"/>
                              <a:gd name="T29" fmla="*/ T28 w 7906"/>
                              <a:gd name="T30" fmla="+- 0 803 306"/>
                              <a:gd name="T31" fmla="*/ 803 h 512"/>
                              <a:gd name="T32" fmla="+- 0 4680 2153"/>
                              <a:gd name="T33" fmla="*/ T32 w 7906"/>
                              <a:gd name="T34" fmla="+- 0 817 306"/>
                              <a:gd name="T35" fmla="*/ 817 h 512"/>
                              <a:gd name="T36" fmla="+- 0 4951 2153"/>
                              <a:gd name="T37" fmla="*/ T36 w 7906"/>
                              <a:gd name="T38" fmla="+- 0 817 306"/>
                              <a:gd name="T39" fmla="*/ 817 h 512"/>
                              <a:gd name="T40" fmla="+- 0 5206 2153"/>
                              <a:gd name="T41" fmla="*/ T40 w 7906"/>
                              <a:gd name="T42" fmla="+- 0 803 306"/>
                              <a:gd name="T43" fmla="*/ 803 h 512"/>
                              <a:gd name="T44" fmla="+- 0 5580 2153"/>
                              <a:gd name="T45" fmla="*/ T44 w 7906"/>
                              <a:gd name="T46" fmla="+- 0 817 306"/>
                              <a:gd name="T47" fmla="*/ 817 h 512"/>
                              <a:gd name="T48" fmla="+- 0 5791 2153"/>
                              <a:gd name="T49" fmla="*/ T48 w 7906"/>
                              <a:gd name="T50" fmla="+- 0 803 306"/>
                              <a:gd name="T51" fmla="*/ 803 h 512"/>
                              <a:gd name="T52" fmla="+- 0 6046 2153"/>
                              <a:gd name="T53" fmla="*/ T52 w 7906"/>
                              <a:gd name="T54" fmla="+- 0 817 306"/>
                              <a:gd name="T55" fmla="*/ 817 h 512"/>
                              <a:gd name="T56" fmla="+- 0 6314 2153"/>
                              <a:gd name="T57" fmla="*/ T56 w 7906"/>
                              <a:gd name="T58" fmla="+- 0 817 306"/>
                              <a:gd name="T59" fmla="*/ 817 h 512"/>
                              <a:gd name="T60" fmla="+- 0 6571 2153"/>
                              <a:gd name="T61" fmla="*/ T60 w 7906"/>
                              <a:gd name="T62" fmla="+- 0 803 306"/>
                              <a:gd name="T63" fmla="*/ 803 h 512"/>
                              <a:gd name="T64" fmla="+- 0 6946 2153"/>
                              <a:gd name="T65" fmla="*/ T64 w 7906"/>
                              <a:gd name="T66" fmla="+- 0 817 306"/>
                              <a:gd name="T67" fmla="*/ 817 h 512"/>
                              <a:gd name="T68" fmla="+- 0 7154 2153"/>
                              <a:gd name="T69" fmla="*/ T68 w 7906"/>
                              <a:gd name="T70" fmla="+- 0 803 306"/>
                              <a:gd name="T71" fmla="*/ 803 h 512"/>
                              <a:gd name="T72" fmla="+- 0 7411 2153"/>
                              <a:gd name="T73" fmla="*/ T72 w 7906"/>
                              <a:gd name="T74" fmla="+- 0 817 306"/>
                              <a:gd name="T75" fmla="*/ 817 h 512"/>
                              <a:gd name="T76" fmla="+- 0 7680 2153"/>
                              <a:gd name="T77" fmla="*/ T76 w 7906"/>
                              <a:gd name="T78" fmla="+- 0 817 306"/>
                              <a:gd name="T79" fmla="*/ 817 h 512"/>
                              <a:gd name="T80" fmla="+- 0 7934 2153"/>
                              <a:gd name="T81" fmla="*/ T80 w 7906"/>
                              <a:gd name="T82" fmla="+- 0 803 306"/>
                              <a:gd name="T83" fmla="*/ 803 h 512"/>
                              <a:gd name="T84" fmla="+- 0 8311 2153"/>
                              <a:gd name="T85" fmla="*/ T84 w 7906"/>
                              <a:gd name="T86" fmla="+- 0 817 306"/>
                              <a:gd name="T87" fmla="*/ 817 h 512"/>
                              <a:gd name="T88" fmla="+- 0 8520 2153"/>
                              <a:gd name="T89" fmla="*/ T88 w 7906"/>
                              <a:gd name="T90" fmla="+- 0 803 306"/>
                              <a:gd name="T91" fmla="*/ 803 h 512"/>
                              <a:gd name="T92" fmla="+- 0 8774 2153"/>
                              <a:gd name="T93" fmla="*/ T92 w 7906"/>
                              <a:gd name="T94" fmla="+- 0 817 306"/>
                              <a:gd name="T95" fmla="*/ 817 h 512"/>
                              <a:gd name="T96" fmla="+- 0 9046 2153"/>
                              <a:gd name="T97" fmla="*/ T96 w 7906"/>
                              <a:gd name="T98" fmla="+- 0 817 306"/>
                              <a:gd name="T99" fmla="*/ 817 h 512"/>
                              <a:gd name="T100" fmla="+- 0 9300 2153"/>
                              <a:gd name="T101" fmla="*/ T100 w 7906"/>
                              <a:gd name="T102" fmla="+- 0 803 306"/>
                              <a:gd name="T103" fmla="*/ 803 h 512"/>
                              <a:gd name="T104" fmla="+- 0 9674 2153"/>
                              <a:gd name="T105" fmla="*/ T104 w 7906"/>
                              <a:gd name="T106" fmla="+- 0 817 306"/>
                              <a:gd name="T107" fmla="*/ 817 h 512"/>
                              <a:gd name="T108" fmla="+- 0 9886 2153"/>
                              <a:gd name="T109" fmla="*/ T108 w 7906"/>
                              <a:gd name="T110" fmla="+- 0 803 306"/>
                              <a:gd name="T111" fmla="*/ 803 h 512"/>
                              <a:gd name="T112" fmla="+- 0 10058 2153"/>
                              <a:gd name="T113" fmla="*/ T112 w 7906"/>
                              <a:gd name="T114" fmla="+- 0 817 306"/>
                              <a:gd name="T115" fmla="*/ 817 h 512"/>
                              <a:gd name="T116" fmla="+- 0 10042 2153"/>
                              <a:gd name="T117" fmla="*/ T116 w 7906"/>
                              <a:gd name="T118" fmla="+- 0 450 306"/>
                              <a:gd name="T119" fmla="*/ 450 h 512"/>
                              <a:gd name="T120" fmla="+- 0 9929 2153"/>
                              <a:gd name="T121" fmla="*/ T120 w 7906"/>
                              <a:gd name="T122" fmla="+- 0 323 306"/>
                              <a:gd name="T123" fmla="*/ 323 h 512"/>
                              <a:gd name="T124" fmla="+- 0 9720 2153"/>
                              <a:gd name="T125" fmla="*/ T124 w 7906"/>
                              <a:gd name="T126" fmla="+- 0 306 306"/>
                              <a:gd name="T127" fmla="*/ 306 h 512"/>
                              <a:gd name="T128" fmla="+- 0 9346 2153"/>
                              <a:gd name="T129" fmla="*/ T128 w 7906"/>
                              <a:gd name="T130" fmla="+- 0 323 306"/>
                              <a:gd name="T131" fmla="*/ 323 h 512"/>
                              <a:gd name="T132" fmla="+- 0 9194 2153"/>
                              <a:gd name="T133" fmla="*/ T132 w 7906"/>
                              <a:gd name="T134" fmla="+- 0 323 306"/>
                              <a:gd name="T135" fmla="*/ 323 h 512"/>
                              <a:gd name="T136" fmla="+- 0 8820 2153"/>
                              <a:gd name="T137" fmla="*/ T136 w 7906"/>
                              <a:gd name="T138" fmla="+- 0 306 306"/>
                              <a:gd name="T139" fmla="*/ 306 h 512"/>
                              <a:gd name="T140" fmla="+- 0 8566 2153"/>
                              <a:gd name="T141" fmla="*/ T140 w 7906"/>
                              <a:gd name="T142" fmla="+- 0 323 306"/>
                              <a:gd name="T143" fmla="*/ 323 h 512"/>
                              <a:gd name="T144" fmla="+- 0 8354 2153"/>
                              <a:gd name="T145" fmla="*/ T144 w 7906"/>
                              <a:gd name="T146" fmla="+- 0 306 306"/>
                              <a:gd name="T147" fmla="*/ 306 h 512"/>
                              <a:gd name="T148" fmla="+- 0 7980 2153"/>
                              <a:gd name="T149" fmla="*/ T148 w 7906"/>
                              <a:gd name="T150" fmla="+- 0 323 306"/>
                              <a:gd name="T151" fmla="*/ 323 h 512"/>
                              <a:gd name="T152" fmla="+- 0 7829 2153"/>
                              <a:gd name="T153" fmla="*/ T152 w 7906"/>
                              <a:gd name="T154" fmla="+- 0 323 306"/>
                              <a:gd name="T155" fmla="*/ 323 h 512"/>
                              <a:gd name="T156" fmla="+- 0 7454 2153"/>
                              <a:gd name="T157" fmla="*/ T156 w 7906"/>
                              <a:gd name="T158" fmla="+- 0 306 306"/>
                              <a:gd name="T159" fmla="*/ 306 h 512"/>
                              <a:gd name="T160" fmla="+- 0 7200 2153"/>
                              <a:gd name="T161" fmla="*/ T160 w 7906"/>
                              <a:gd name="T162" fmla="+- 0 323 306"/>
                              <a:gd name="T163" fmla="*/ 323 h 512"/>
                              <a:gd name="T164" fmla="+- 0 6989 2153"/>
                              <a:gd name="T165" fmla="*/ T164 w 7906"/>
                              <a:gd name="T166" fmla="+- 0 306 306"/>
                              <a:gd name="T167" fmla="*/ 306 h 512"/>
                              <a:gd name="T168" fmla="+- 0 6614 2153"/>
                              <a:gd name="T169" fmla="*/ T168 w 7906"/>
                              <a:gd name="T170" fmla="+- 0 323 306"/>
                              <a:gd name="T171" fmla="*/ 323 h 512"/>
                              <a:gd name="T172" fmla="+- 0 6466 2153"/>
                              <a:gd name="T173" fmla="*/ T172 w 7906"/>
                              <a:gd name="T174" fmla="+- 0 323 306"/>
                              <a:gd name="T175" fmla="*/ 323 h 512"/>
                              <a:gd name="T176" fmla="+- 0 6089 2153"/>
                              <a:gd name="T177" fmla="*/ T176 w 7906"/>
                              <a:gd name="T178" fmla="+- 0 306 306"/>
                              <a:gd name="T179" fmla="*/ 306 h 512"/>
                              <a:gd name="T180" fmla="+- 0 5834 2153"/>
                              <a:gd name="T181" fmla="*/ T180 w 7906"/>
                              <a:gd name="T182" fmla="+- 0 323 306"/>
                              <a:gd name="T183" fmla="*/ 323 h 512"/>
                              <a:gd name="T184" fmla="+- 0 5626 2153"/>
                              <a:gd name="T185" fmla="*/ T184 w 7906"/>
                              <a:gd name="T186" fmla="+- 0 306 306"/>
                              <a:gd name="T187" fmla="*/ 306 h 512"/>
                              <a:gd name="T188" fmla="+- 0 5249 2153"/>
                              <a:gd name="T189" fmla="*/ T188 w 7906"/>
                              <a:gd name="T190" fmla="+- 0 323 306"/>
                              <a:gd name="T191" fmla="*/ 323 h 512"/>
                              <a:gd name="T192" fmla="+- 0 5100 2153"/>
                              <a:gd name="T193" fmla="*/ T192 w 7906"/>
                              <a:gd name="T194" fmla="+- 0 323 306"/>
                              <a:gd name="T195" fmla="*/ 323 h 512"/>
                              <a:gd name="T196" fmla="+- 0 4726 2153"/>
                              <a:gd name="T197" fmla="*/ T196 w 7906"/>
                              <a:gd name="T198" fmla="+- 0 306 306"/>
                              <a:gd name="T199" fmla="*/ 306 h 512"/>
                              <a:gd name="T200" fmla="+- 0 4469 2153"/>
                              <a:gd name="T201" fmla="*/ T200 w 7906"/>
                              <a:gd name="T202" fmla="+- 0 323 306"/>
                              <a:gd name="T203" fmla="*/ 323 h 512"/>
                              <a:gd name="T204" fmla="+- 0 4260 2153"/>
                              <a:gd name="T205" fmla="*/ T204 w 7906"/>
                              <a:gd name="T206" fmla="+- 0 306 306"/>
                              <a:gd name="T207" fmla="*/ 306 h 512"/>
                              <a:gd name="T208" fmla="+- 0 3886 2153"/>
                              <a:gd name="T209" fmla="*/ T208 w 7906"/>
                              <a:gd name="T210" fmla="+- 0 323 306"/>
                              <a:gd name="T211" fmla="*/ 323 h 512"/>
                              <a:gd name="T212" fmla="+- 0 3734 2153"/>
                              <a:gd name="T213" fmla="*/ T212 w 7906"/>
                              <a:gd name="T214" fmla="+- 0 323 306"/>
                              <a:gd name="T215" fmla="*/ 323 h 512"/>
                              <a:gd name="T216" fmla="+- 0 3360 2153"/>
                              <a:gd name="T217" fmla="*/ T216 w 7906"/>
                              <a:gd name="T218" fmla="+- 0 306 306"/>
                              <a:gd name="T219" fmla="*/ 306 h 512"/>
                              <a:gd name="T220" fmla="+- 0 3106 2153"/>
                              <a:gd name="T221" fmla="*/ T220 w 7906"/>
                              <a:gd name="T222" fmla="+- 0 323 306"/>
                              <a:gd name="T223" fmla="*/ 323 h 512"/>
                              <a:gd name="T224" fmla="+- 0 2894 2153"/>
                              <a:gd name="T225" fmla="*/ T224 w 7906"/>
                              <a:gd name="T226" fmla="+- 0 306 306"/>
                              <a:gd name="T227" fmla="*/ 306 h 512"/>
                              <a:gd name="T228" fmla="+- 0 2520 2153"/>
                              <a:gd name="T229" fmla="*/ T228 w 7906"/>
                              <a:gd name="T230" fmla="+- 0 323 306"/>
                              <a:gd name="T231" fmla="*/ 323 h 512"/>
                              <a:gd name="T232" fmla="+- 0 2369 2153"/>
                              <a:gd name="T233" fmla="*/ T232 w 7906"/>
                              <a:gd name="T234" fmla="+- 0 323 306"/>
                              <a:gd name="T235" fmla="*/ 323 h 512"/>
                              <a:gd name="T236" fmla="+- 0 2153 2153"/>
                              <a:gd name="T237" fmla="*/ T236 w 7906"/>
                              <a:gd name="T238" fmla="+- 0 419 306"/>
                              <a:gd name="T239" fmla="*/ 419 h 512"/>
                              <a:gd name="T240" fmla="+- 0 2167 2153"/>
                              <a:gd name="T241" fmla="*/ T240 w 7906"/>
                              <a:gd name="T242" fmla="+- 0 795 306"/>
                              <a:gd name="T243" fmla="*/ 795 h 5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7906" h="512">
                                <a:moveTo>
                                  <a:pt x="173" y="511"/>
                                </a:moveTo>
                                <a:lnTo>
                                  <a:pt x="113" y="511"/>
                                </a:lnTo>
                                <a:lnTo>
                                  <a:pt x="113" y="497"/>
                                </a:lnTo>
                                <a:lnTo>
                                  <a:pt x="173" y="497"/>
                                </a:lnTo>
                                <a:lnTo>
                                  <a:pt x="173" y="511"/>
                                </a:lnTo>
                                <a:close/>
                                <a:moveTo>
                                  <a:pt x="276" y="511"/>
                                </a:moveTo>
                                <a:lnTo>
                                  <a:pt x="216" y="511"/>
                                </a:lnTo>
                                <a:lnTo>
                                  <a:pt x="216" y="497"/>
                                </a:lnTo>
                                <a:lnTo>
                                  <a:pt x="276" y="497"/>
                                </a:lnTo>
                                <a:lnTo>
                                  <a:pt x="276" y="511"/>
                                </a:lnTo>
                                <a:close/>
                                <a:moveTo>
                                  <a:pt x="381" y="511"/>
                                </a:moveTo>
                                <a:lnTo>
                                  <a:pt x="321" y="511"/>
                                </a:lnTo>
                                <a:lnTo>
                                  <a:pt x="321" y="497"/>
                                </a:lnTo>
                                <a:lnTo>
                                  <a:pt x="381" y="497"/>
                                </a:lnTo>
                                <a:lnTo>
                                  <a:pt x="381" y="511"/>
                                </a:lnTo>
                                <a:close/>
                                <a:moveTo>
                                  <a:pt x="487" y="511"/>
                                </a:moveTo>
                                <a:lnTo>
                                  <a:pt x="427" y="511"/>
                                </a:lnTo>
                                <a:lnTo>
                                  <a:pt x="427" y="497"/>
                                </a:lnTo>
                                <a:lnTo>
                                  <a:pt x="487" y="497"/>
                                </a:lnTo>
                                <a:lnTo>
                                  <a:pt x="487" y="511"/>
                                </a:lnTo>
                                <a:close/>
                                <a:moveTo>
                                  <a:pt x="593" y="511"/>
                                </a:moveTo>
                                <a:lnTo>
                                  <a:pt x="533" y="511"/>
                                </a:lnTo>
                                <a:lnTo>
                                  <a:pt x="533" y="497"/>
                                </a:lnTo>
                                <a:lnTo>
                                  <a:pt x="593" y="497"/>
                                </a:lnTo>
                                <a:lnTo>
                                  <a:pt x="593" y="511"/>
                                </a:lnTo>
                                <a:close/>
                                <a:moveTo>
                                  <a:pt x="698" y="511"/>
                                </a:moveTo>
                                <a:lnTo>
                                  <a:pt x="638" y="511"/>
                                </a:lnTo>
                                <a:lnTo>
                                  <a:pt x="638" y="497"/>
                                </a:lnTo>
                                <a:lnTo>
                                  <a:pt x="698" y="497"/>
                                </a:lnTo>
                                <a:lnTo>
                                  <a:pt x="698" y="511"/>
                                </a:lnTo>
                                <a:close/>
                                <a:moveTo>
                                  <a:pt x="801" y="511"/>
                                </a:moveTo>
                                <a:lnTo>
                                  <a:pt x="741" y="511"/>
                                </a:lnTo>
                                <a:lnTo>
                                  <a:pt x="741" y="497"/>
                                </a:lnTo>
                                <a:lnTo>
                                  <a:pt x="801" y="497"/>
                                </a:lnTo>
                                <a:lnTo>
                                  <a:pt x="801" y="511"/>
                                </a:lnTo>
                                <a:close/>
                                <a:moveTo>
                                  <a:pt x="907" y="511"/>
                                </a:moveTo>
                                <a:lnTo>
                                  <a:pt x="847" y="511"/>
                                </a:lnTo>
                                <a:lnTo>
                                  <a:pt x="847" y="497"/>
                                </a:lnTo>
                                <a:lnTo>
                                  <a:pt x="907" y="497"/>
                                </a:lnTo>
                                <a:lnTo>
                                  <a:pt x="907" y="511"/>
                                </a:lnTo>
                                <a:close/>
                                <a:moveTo>
                                  <a:pt x="1013" y="511"/>
                                </a:moveTo>
                                <a:lnTo>
                                  <a:pt x="953" y="511"/>
                                </a:lnTo>
                                <a:lnTo>
                                  <a:pt x="953" y="497"/>
                                </a:lnTo>
                                <a:lnTo>
                                  <a:pt x="1013" y="497"/>
                                </a:lnTo>
                                <a:lnTo>
                                  <a:pt x="1013" y="511"/>
                                </a:lnTo>
                                <a:close/>
                                <a:moveTo>
                                  <a:pt x="1118" y="511"/>
                                </a:moveTo>
                                <a:lnTo>
                                  <a:pt x="1058" y="511"/>
                                </a:lnTo>
                                <a:lnTo>
                                  <a:pt x="1058" y="497"/>
                                </a:lnTo>
                                <a:lnTo>
                                  <a:pt x="1118" y="497"/>
                                </a:lnTo>
                                <a:lnTo>
                                  <a:pt x="1118" y="511"/>
                                </a:lnTo>
                                <a:close/>
                                <a:moveTo>
                                  <a:pt x="1221" y="511"/>
                                </a:moveTo>
                                <a:lnTo>
                                  <a:pt x="1161" y="511"/>
                                </a:lnTo>
                                <a:lnTo>
                                  <a:pt x="1161" y="497"/>
                                </a:lnTo>
                                <a:lnTo>
                                  <a:pt x="1221" y="497"/>
                                </a:lnTo>
                                <a:lnTo>
                                  <a:pt x="1221" y="511"/>
                                </a:lnTo>
                                <a:close/>
                                <a:moveTo>
                                  <a:pt x="1327" y="511"/>
                                </a:moveTo>
                                <a:lnTo>
                                  <a:pt x="1267" y="511"/>
                                </a:lnTo>
                                <a:lnTo>
                                  <a:pt x="1267" y="497"/>
                                </a:lnTo>
                                <a:lnTo>
                                  <a:pt x="1327" y="497"/>
                                </a:lnTo>
                                <a:lnTo>
                                  <a:pt x="1327" y="511"/>
                                </a:lnTo>
                                <a:close/>
                                <a:moveTo>
                                  <a:pt x="1433" y="511"/>
                                </a:moveTo>
                                <a:lnTo>
                                  <a:pt x="1373" y="511"/>
                                </a:lnTo>
                                <a:lnTo>
                                  <a:pt x="1373" y="497"/>
                                </a:lnTo>
                                <a:lnTo>
                                  <a:pt x="1433" y="497"/>
                                </a:lnTo>
                                <a:lnTo>
                                  <a:pt x="1433" y="511"/>
                                </a:lnTo>
                                <a:close/>
                                <a:moveTo>
                                  <a:pt x="1538" y="511"/>
                                </a:moveTo>
                                <a:lnTo>
                                  <a:pt x="1478" y="511"/>
                                </a:lnTo>
                                <a:lnTo>
                                  <a:pt x="1478" y="497"/>
                                </a:lnTo>
                                <a:lnTo>
                                  <a:pt x="1538" y="497"/>
                                </a:lnTo>
                                <a:lnTo>
                                  <a:pt x="1538" y="511"/>
                                </a:lnTo>
                                <a:close/>
                                <a:moveTo>
                                  <a:pt x="1641" y="511"/>
                                </a:moveTo>
                                <a:lnTo>
                                  <a:pt x="1581" y="511"/>
                                </a:lnTo>
                                <a:lnTo>
                                  <a:pt x="1581" y="497"/>
                                </a:lnTo>
                                <a:lnTo>
                                  <a:pt x="1641" y="497"/>
                                </a:lnTo>
                                <a:lnTo>
                                  <a:pt x="1641" y="511"/>
                                </a:lnTo>
                                <a:close/>
                                <a:moveTo>
                                  <a:pt x="1747" y="511"/>
                                </a:moveTo>
                                <a:lnTo>
                                  <a:pt x="1687" y="511"/>
                                </a:lnTo>
                                <a:lnTo>
                                  <a:pt x="1687" y="497"/>
                                </a:lnTo>
                                <a:lnTo>
                                  <a:pt x="1747" y="497"/>
                                </a:lnTo>
                                <a:lnTo>
                                  <a:pt x="1747" y="511"/>
                                </a:lnTo>
                                <a:close/>
                                <a:moveTo>
                                  <a:pt x="1853" y="511"/>
                                </a:moveTo>
                                <a:lnTo>
                                  <a:pt x="1793" y="511"/>
                                </a:lnTo>
                                <a:lnTo>
                                  <a:pt x="1793" y="497"/>
                                </a:lnTo>
                                <a:lnTo>
                                  <a:pt x="1853" y="497"/>
                                </a:lnTo>
                                <a:lnTo>
                                  <a:pt x="1853" y="511"/>
                                </a:lnTo>
                                <a:close/>
                                <a:moveTo>
                                  <a:pt x="1956" y="511"/>
                                </a:moveTo>
                                <a:lnTo>
                                  <a:pt x="1896" y="511"/>
                                </a:lnTo>
                                <a:lnTo>
                                  <a:pt x="1896" y="497"/>
                                </a:lnTo>
                                <a:lnTo>
                                  <a:pt x="1956" y="497"/>
                                </a:lnTo>
                                <a:lnTo>
                                  <a:pt x="1956" y="511"/>
                                </a:lnTo>
                                <a:close/>
                                <a:moveTo>
                                  <a:pt x="2061" y="511"/>
                                </a:moveTo>
                                <a:lnTo>
                                  <a:pt x="2001" y="511"/>
                                </a:lnTo>
                                <a:lnTo>
                                  <a:pt x="2001" y="497"/>
                                </a:lnTo>
                                <a:lnTo>
                                  <a:pt x="2061" y="497"/>
                                </a:lnTo>
                                <a:lnTo>
                                  <a:pt x="2061" y="511"/>
                                </a:lnTo>
                                <a:close/>
                                <a:moveTo>
                                  <a:pt x="2167" y="511"/>
                                </a:moveTo>
                                <a:lnTo>
                                  <a:pt x="2107" y="511"/>
                                </a:lnTo>
                                <a:lnTo>
                                  <a:pt x="2107" y="497"/>
                                </a:lnTo>
                                <a:lnTo>
                                  <a:pt x="2167" y="497"/>
                                </a:lnTo>
                                <a:lnTo>
                                  <a:pt x="2167" y="511"/>
                                </a:lnTo>
                                <a:close/>
                                <a:moveTo>
                                  <a:pt x="2273" y="511"/>
                                </a:moveTo>
                                <a:lnTo>
                                  <a:pt x="2213" y="511"/>
                                </a:lnTo>
                                <a:lnTo>
                                  <a:pt x="2213" y="497"/>
                                </a:lnTo>
                                <a:lnTo>
                                  <a:pt x="2273" y="497"/>
                                </a:lnTo>
                                <a:lnTo>
                                  <a:pt x="2273" y="511"/>
                                </a:lnTo>
                                <a:close/>
                                <a:moveTo>
                                  <a:pt x="2378" y="511"/>
                                </a:moveTo>
                                <a:lnTo>
                                  <a:pt x="2316" y="511"/>
                                </a:lnTo>
                                <a:lnTo>
                                  <a:pt x="2316" y="497"/>
                                </a:lnTo>
                                <a:lnTo>
                                  <a:pt x="2378" y="497"/>
                                </a:lnTo>
                                <a:lnTo>
                                  <a:pt x="2378" y="511"/>
                                </a:lnTo>
                                <a:close/>
                                <a:moveTo>
                                  <a:pt x="2481" y="511"/>
                                </a:moveTo>
                                <a:lnTo>
                                  <a:pt x="2421" y="511"/>
                                </a:lnTo>
                                <a:lnTo>
                                  <a:pt x="2421" y="497"/>
                                </a:lnTo>
                                <a:lnTo>
                                  <a:pt x="2481" y="497"/>
                                </a:lnTo>
                                <a:lnTo>
                                  <a:pt x="2481" y="511"/>
                                </a:lnTo>
                                <a:close/>
                                <a:moveTo>
                                  <a:pt x="2587" y="511"/>
                                </a:moveTo>
                                <a:lnTo>
                                  <a:pt x="2527" y="511"/>
                                </a:lnTo>
                                <a:lnTo>
                                  <a:pt x="2527" y="497"/>
                                </a:lnTo>
                                <a:lnTo>
                                  <a:pt x="2587" y="497"/>
                                </a:lnTo>
                                <a:lnTo>
                                  <a:pt x="2587" y="511"/>
                                </a:lnTo>
                                <a:close/>
                                <a:moveTo>
                                  <a:pt x="2693" y="511"/>
                                </a:moveTo>
                                <a:lnTo>
                                  <a:pt x="2633" y="511"/>
                                </a:lnTo>
                                <a:lnTo>
                                  <a:pt x="2633" y="497"/>
                                </a:lnTo>
                                <a:lnTo>
                                  <a:pt x="2693" y="497"/>
                                </a:lnTo>
                                <a:lnTo>
                                  <a:pt x="2693" y="511"/>
                                </a:lnTo>
                                <a:close/>
                                <a:moveTo>
                                  <a:pt x="2798" y="511"/>
                                </a:moveTo>
                                <a:lnTo>
                                  <a:pt x="2738" y="511"/>
                                </a:lnTo>
                                <a:lnTo>
                                  <a:pt x="2738" y="497"/>
                                </a:lnTo>
                                <a:lnTo>
                                  <a:pt x="2798" y="497"/>
                                </a:lnTo>
                                <a:lnTo>
                                  <a:pt x="2798" y="511"/>
                                </a:lnTo>
                                <a:close/>
                                <a:moveTo>
                                  <a:pt x="2901" y="511"/>
                                </a:moveTo>
                                <a:lnTo>
                                  <a:pt x="2841" y="511"/>
                                </a:lnTo>
                                <a:lnTo>
                                  <a:pt x="2841" y="497"/>
                                </a:lnTo>
                                <a:lnTo>
                                  <a:pt x="2901" y="497"/>
                                </a:lnTo>
                                <a:lnTo>
                                  <a:pt x="2901" y="511"/>
                                </a:lnTo>
                                <a:close/>
                                <a:moveTo>
                                  <a:pt x="3007" y="511"/>
                                </a:moveTo>
                                <a:lnTo>
                                  <a:pt x="2947" y="511"/>
                                </a:lnTo>
                                <a:lnTo>
                                  <a:pt x="2947" y="497"/>
                                </a:lnTo>
                                <a:lnTo>
                                  <a:pt x="3007" y="497"/>
                                </a:lnTo>
                                <a:lnTo>
                                  <a:pt x="3007" y="511"/>
                                </a:lnTo>
                                <a:close/>
                                <a:moveTo>
                                  <a:pt x="3113" y="511"/>
                                </a:moveTo>
                                <a:lnTo>
                                  <a:pt x="3053" y="511"/>
                                </a:lnTo>
                                <a:lnTo>
                                  <a:pt x="3053" y="497"/>
                                </a:lnTo>
                                <a:lnTo>
                                  <a:pt x="3113" y="497"/>
                                </a:lnTo>
                                <a:lnTo>
                                  <a:pt x="3113" y="511"/>
                                </a:lnTo>
                                <a:close/>
                                <a:moveTo>
                                  <a:pt x="3218" y="511"/>
                                </a:moveTo>
                                <a:lnTo>
                                  <a:pt x="3158" y="511"/>
                                </a:lnTo>
                                <a:lnTo>
                                  <a:pt x="3158" y="497"/>
                                </a:lnTo>
                                <a:lnTo>
                                  <a:pt x="3218" y="497"/>
                                </a:lnTo>
                                <a:lnTo>
                                  <a:pt x="3218" y="511"/>
                                </a:lnTo>
                                <a:close/>
                                <a:moveTo>
                                  <a:pt x="3321" y="511"/>
                                </a:moveTo>
                                <a:lnTo>
                                  <a:pt x="3261" y="511"/>
                                </a:lnTo>
                                <a:lnTo>
                                  <a:pt x="3261" y="497"/>
                                </a:lnTo>
                                <a:lnTo>
                                  <a:pt x="3321" y="497"/>
                                </a:lnTo>
                                <a:lnTo>
                                  <a:pt x="3321" y="511"/>
                                </a:lnTo>
                                <a:close/>
                                <a:moveTo>
                                  <a:pt x="3427" y="511"/>
                                </a:moveTo>
                                <a:lnTo>
                                  <a:pt x="3367" y="511"/>
                                </a:lnTo>
                                <a:lnTo>
                                  <a:pt x="3367" y="497"/>
                                </a:lnTo>
                                <a:lnTo>
                                  <a:pt x="3427" y="497"/>
                                </a:lnTo>
                                <a:lnTo>
                                  <a:pt x="3427" y="511"/>
                                </a:lnTo>
                                <a:close/>
                                <a:moveTo>
                                  <a:pt x="3533" y="511"/>
                                </a:moveTo>
                                <a:lnTo>
                                  <a:pt x="3473" y="511"/>
                                </a:lnTo>
                                <a:lnTo>
                                  <a:pt x="3473" y="497"/>
                                </a:lnTo>
                                <a:lnTo>
                                  <a:pt x="3533" y="497"/>
                                </a:lnTo>
                                <a:lnTo>
                                  <a:pt x="3533" y="511"/>
                                </a:lnTo>
                                <a:close/>
                                <a:moveTo>
                                  <a:pt x="3638" y="511"/>
                                </a:moveTo>
                                <a:lnTo>
                                  <a:pt x="3578" y="511"/>
                                </a:lnTo>
                                <a:lnTo>
                                  <a:pt x="3578" y="497"/>
                                </a:lnTo>
                                <a:lnTo>
                                  <a:pt x="3638" y="497"/>
                                </a:lnTo>
                                <a:lnTo>
                                  <a:pt x="3638" y="511"/>
                                </a:lnTo>
                                <a:close/>
                                <a:moveTo>
                                  <a:pt x="3741" y="511"/>
                                </a:moveTo>
                                <a:lnTo>
                                  <a:pt x="3681" y="511"/>
                                </a:lnTo>
                                <a:lnTo>
                                  <a:pt x="3681" y="497"/>
                                </a:lnTo>
                                <a:lnTo>
                                  <a:pt x="3741" y="497"/>
                                </a:lnTo>
                                <a:lnTo>
                                  <a:pt x="3741" y="511"/>
                                </a:lnTo>
                                <a:close/>
                                <a:moveTo>
                                  <a:pt x="3847" y="511"/>
                                </a:moveTo>
                                <a:lnTo>
                                  <a:pt x="3787" y="511"/>
                                </a:lnTo>
                                <a:lnTo>
                                  <a:pt x="3787" y="497"/>
                                </a:lnTo>
                                <a:lnTo>
                                  <a:pt x="3847" y="497"/>
                                </a:lnTo>
                                <a:lnTo>
                                  <a:pt x="3847" y="511"/>
                                </a:lnTo>
                                <a:close/>
                                <a:moveTo>
                                  <a:pt x="3953" y="511"/>
                                </a:moveTo>
                                <a:lnTo>
                                  <a:pt x="3893" y="511"/>
                                </a:lnTo>
                                <a:lnTo>
                                  <a:pt x="3893" y="497"/>
                                </a:lnTo>
                                <a:lnTo>
                                  <a:pt x="3953" y="497"/>
                                </a:lnTo>
                                <a:lnTo>
                                  <a:pt x="3953" y="511"/>
                                </a:lnTo>
                                <a:close/>
                                <a:moveTo>
                                  <a:pt x="4058" y="511"/>
                                </a:moveTo>
                                <a:lnTo>
                                  <a:pt x="3998" y="511"/>
                                </a:lnTo>
                                <a:lnTo>
                                  <a:pt x="3998" y="497"/>
                                </a:lnTo>
                                <a:lnTo>
                                  <a:pt x="4058" y="497"/>
                                </a:lnTo>
                                <a:lnTo>
                                  <a:pt x="4058" y="511"/>
                                </a:lnTo>
                                <a:close/>
                                <a:moveTo>
                                  <a:pt x="4161" y="511"/>
                                </a:moveTo>
                                <a:lnTo>
                                  <a:pt x="4101" y="511"/>
                                </a:lnTo>
                                <a:lnTo>
                                  <a:pt x="4101" y="497"/>
                                </a:lnTo>
                                <a:lnTo>
                                  <a:pt x="4161" y="497"/>
                                </a:lnTo>
                                <a:lnTo>
                                  <a:pt x="4161" y="511"/>
                                </a:lnTo>
                                <a:close/>
                                <a:moveTo>
                                  <a:pt x="4267" y="511"/>
                                </a:moveTo>
                                <a:lnTo>
                                  <a:pt x="4207" y="511"/>
                                </a:lnTo>
                                <a:lnTo>
                                  <a:pt x="4207" y="497"/>
                                </a:lnTo>
                                <a:lnTo>
                                  <a:pt x="4267" y="497"/>
                                </a:lnTo>
                                <a:lnTo>
                                  <a:pt x="4267" y="511"/>
                                </a:lnTo>
                                <a:close/>
                                <a:moveTo>
                                  <a:pt x="4373" y="511"/>
                                </a:moveTo>
                                <a:lnTo>
                                  <a:pt x="4313" y="511"/>
                                </a:lnTo>
                                <a:lnTo>
                                  <a:pt x="4313" y="497"/>
                                </a:lnTo>
                                <a:lnTo>
                                  <a:pt x="4373" y="497"/>
                                </a:lnTo>
                                <a:lnTo>
                                  <a:pt x="4373" y="511"/>
                                </a:lnTo>
                                <a:close/>
                                <a:moveTo>
                                  <a:pt x="4478" y="511"/>
                                </a:moveTo>
                                <a:lnTo>
                                  <a:pt x="4418" y="511"/>
                                </a:lnTo>
                                <a:lnTo>
                                  <a:pt x="4418" y="497"/>
                                </a:lnTo>
                                <a:lnTo>
                                  <a:pt x="4478" y="497"/>
                                </a:lnTo>
                                <a:lnTo>
                                  <a:pt x="4478" y="511"/>
                                </a:lnTo>
                                <a:close/>
                                <a:moveTo>
                                  <a:pt x="4581" y="511"/>
                                </a:moveTo>
                                <a:lnTo>
                                  <a:pt x="4521" y="511"/>
                                </a:lnTo>
                                <a:lnTo>
                                  <a:pt x="4521" y="497"/>
                                </a:lnTo>
                                <a:lnTo>
                                  <a:pt x="4581" y="497"/>
                                </a:lnTo>
                                <a:lnTo>
                                  <a:pt x="4581" y="511"/>
                                </a:lnTo>
                                <a:close/>
                                <a:moveTo>
                                  <a:pt x="4687" y="511"/>
                                </a:moveTo>
                                <a:lnTo>
                                  <a:pt x="4627" y="511"/>
                                </a:lnTo>
                                <a:lnTo>
                                  <a:pt x="4627" y="497"/>
                                </a:lnTo>
                                <a:lnTo>
                                  <a:pt x="4687" y="497"/>
                                </a:lnTo>
                                <a:lnTo>
                                  <a:pt x="4687" y="511"/>
                                </a:lnTo>
                                <a:close/>
                                <a:moveTo>
                                  <a:pt x="4793" y="511"/>
                                </a:moveTo>
                                <a:lnTo>
                                  <a:pt x="4733" y="511"/>
                                </a:lnTo>
                                <a:lnTo>
                                  <a:pt x="4733" y="497"/>
                                </a:lnTo>
                                <a:lnTo>
                                  <a:pt x="4793" y="497"/>
                                </a:lnTo>
                                <a:lnTo>
                                  <a:pt x="4793" y="511"/>
                                </a:lnTo>
                                <a:close/>
                                <a:moveTo>
                                  <a:pt x="4898" y="511"/>
                                </a:moveTo>
                                <a:lnTo>
                                  <a:pt x="4838" y="511"/>
                                </a:lnTo>
                                <a:lnTo>
                                  <a:pt x="4838" y="497"/>
                                </a:lnTo>
                                <a:lnTo>
                                  <a:pt x="4898" y="497"/>
                                </a:lnTo>
                                <a:lnTo>
                                  <a:pt x="4898" y="511"/>
                                </a:lnTo>
                                <a:close/>
                                <a:moveTo>
                                  <a:pt x="5001" y="511"/>
                                </a:moveTo>
                                <a:lnTo>
                                  <a:pt x="4941" y="511"/>
                                </a:lnTo>
                                <a:lnTo>
                                  <a:pt x="4941" y="497"/>
                                </a:lnTo>
                                <a:lnTo>
                                  <a:pt x="5001" y="497"/>
                                </a:lnTo>
                                <a:lnTo>
                                  <a:pt x="5001" y="511"/>
                                </a:lnTo>
                                <a:close/>
                                <a:moveTo>
                                  <a:pt x="5107" y="511"/>
                                </a:moveTo>
                                <a:lnTo>
                                  <a:pt x="5047" y="511"/>
                                </a:lnTo>
                                <a:lnTo>
                                  <a:pt x="5047" y="497"/>
                                </a:lnTo>
                                <a:lnTo>
                                  <a:pt x="5107" y="497"/>
                                </a:lnTo>
                                <a:lnTo>
                                  <a:pt x="5107" y="511"/>
                                </a:lnTo>
                                <a:close/>
                                <a:moveTo>
                                  <a:pt x="5213" y="511"/>
                                </a:moveTo>
                                <a:lnTo>
                                  <a:pt x="5153" y="511"/>
                                </a:lnTo>
                                <a:lnTo>
                                  <a:pt x="5153" y="497"/>
                                </a:lnTo>
                                <a:lnTo>
                                  <a:pt x="5213" y="497"/>
                                </a:lnTo>
                                <a:lnTo>
                                  <a:pt x="5213" y="511"/>
                                </a:lnTo>
                                <a:close/>
                                <a:moveTo>
                                  <a:pt x="5318" y="511"/>
                                </a:moveTo>
                                <a:lnTo>
                                  <a:pt x="5258" y="511"/>
                                </a:lnTo>
                                <a:lnTo>
                                  <a:pt x="5258" y="497"/>
                                </a:lnTo>
                                <a:lnTo>
                                  <a:pt x="5318" y="497"/>
                                </a:lnTo>
                                <a:lnTo>
                                  <a:pt x="5318" y="511"/>
                                </a:lnTo>
                                <a:close/>
                                <a:moveTo>
                                  <a:pt x="5421" y="511"/>
                                </a:moveTo>
                                <a:lnTo>
                                  <a:pt x="5361" y="511"/>
                                </a:lnTo>
                                <a:lnTo>
                                  <a:pt x="5361" y="497"/>
                                </a:lnTo>
                                <a:lnTo>
                                  <a:pt x="5421" y="497"/>
                                </a:lnTo>
                                <a:lnTo>
                                  <a:pt x="5421" y="511"/>
                                </a:lnTo>
                                <a:close/>
                                <a:moveTo>
                                  <a:pt x="5527" y="511"/>
                                </a:moveTo>
                                <a:lnTo>
                                  <a:pt x="5467" y="511"/>
                                </a:lnTo>
                                <a:lnTo>
                                  <a:pt x="5467" y="497"/>
                                </a:lnTo>
                                <a:lnTo>
                                  <a:pt x="5527" y="497"/>
                                </a:lnTo>
                                <a:lnTo>
                                  <a:pt x="5527" y="511"/>
                                </a:lnTo>
                                <a:close/>
                                <a:moveTo>
                                  <a:pt x="5633" y="511"/>
                                </a:moveTo>
                                <a:lnTo>
                                  <a:pt x="5573" y="511"/>
                                </a:lnTo>
                                <a:lnTo>
                                  <a:pt x="5573" y="497"/>
                                </a:lnTo>
                                <a:lnTo>
                                  <a:pt x="5633" y="497"/>
                                </a:lnTo>
                                <a:lnTo>
                                  <a:pt x="5633" y="511"/>
                                </a:lnTo>
                                <a:close/>
                                <a:moveTo>
                                  <a:pt x="5738" y="511"/>
                                </a:moveTo>
                                <a:lnTo>
                                  <a:pt x="5678" y="511"/>
                                </a:lnTo>
                                <a:lnTo>
                                  <a:pt x="5678" y="497"/>
                                </a:lnTo>
                                <a:lnTo>
                                  <a:pt x="5738" y="497"/>
                                </a:lnTo>
                                <a:lnTo>
                                  <a:pt x="5738" y="511"/>
                                </a:lnTo>
                                <a:close/>
                                <a:moveTo>
                                  <a:pt x="5841" y="511"/>
                                </a:moveTo>
                                <a:lnTo>
                                  <a:pt x="5781" y="511"/>
                                </a:lnTo>
                                <a:lnTo>
                                  <a:pt x="5781" y="497"/>
                                </a:lnTo>
                                <a:lnTo>
                                  <a:pt x="5841" y="497"/>
                                </a:lnTo>
                                <a:lnTo>
                                  <a:pt x="5841" y="511"/>
                                </a:lnTo>
                                <a:close/>
                                <a:moveTo>
                                  <a:pt x="5947" y="511"/>
                                </a:moveTo>
                                <a:lnTo>
                                  <a:pt x="5887" y="511"/>
                                </a:lnTo>
                                <a:lnTo>
                                  <a:pt x="5887" y="497"/>
                                </a:lnTo>
                                <a:lnTo>
                                  <a:pt x="5947" y="497"/>
                                </a:lnTo>
                                <a:lnTo>
                                  <a:pt x="5947" y="511"/>
                                </a:lnTo>
                                <a:close/>
                                <a:moveTo>
                                  <a:pt x="6053" y="511"/>
                                </a:moveTo>
                                <a:lnTo>
                                  <a:pt x="5993" y="511"/>
                                </a:lnTo>
                                <a:lnTo>
                                  <a:pt x="5993" y="497"/>
                                </a:lnTo>
                                <a:lnTo>
                                  <a:pt x="6053" y="497"/>
                                </a:lnTo>
                                <a:lnTo>
                                  <a:pt x="6053" y="511"/>
                                </a:lnTo>
                                <a:close/>
                                <a:moveTo>
                                  <a:pt x="6158" y="511"/>
                                </a:moveTo>
                                <a:lnTo>
                                  <a:pt x="6098" y="511"/>
                                </a:lnTo>
                                <a:lnTo>
                                  <a:pt x="6098" y="497"/>
                                </a:lnTo>
                                <a:lnTo>
                                  <a:pt x="6158" y="497"/>
                                </a:lnTo>
                                <a:lnTo>
                                  <a:pt x="6158" y="511"/>
                                </a:lnTo>
                                <a:close/>
                                <a:moveTo>
                                  <a:pt x="6261" y="511"/>
                                </a:moveTo>
                                <a:lnTo>
                                  <a:pt x="6201" y="511"/>
                                </a:lnTo>
                                <a:lnTo>
                                  <a:pt x="6201" y="497"/>
                                </a:lnTo>
                                <a:lnTo>
                                  <a:pt x="6261" y="497"/>
                                </a:lnTo>
                                <a:lnTo>
                                  <a:pt x="6261" y="511"/>
                                </a:lnTo>
                                <a:close/>
                                <a:moveTo>
                                  <a:pt x="6367" y="511"/>
                                </a:moveTo>
                                <a:lnTo>
                                  <a:pt x="6307" y="511"/>
                                </a:lnTo>
                                <a:lnTo>
                                  <a:pt x="6307" y="497"/>
                                </a:lnTo>
                                <a:lnTo>
                                  <a:pt x="6367" y="497"/>
                                </a:lnTo>
                                <a:lnTo>
                                  <a:pt x="6367" y="511"/>
                                </a:lnTo>
                                <a:close/>
                                <a:moveTo>
                                  <a:pt x="6473" y="511"/>
                                </a:moveTo>
                                <a:lnTo>
                                  <a:pt x="6413" y="511"/>
                                </a:lnTo>
                                <a:lnTo>
                                  <a:pt x="6413" y="497"/>
                                </a:lnTo>
                                <a:lnTo>
                                  <a:pt x="6473" y="497"/>
                                </a:lnTo>
                                <a:lnTo>
                                  <a:pt x="6473" y="511"/>
                                </a:lnTo>
                                <a:close/>
                                <a:moveTo>
                                  <a:pt x="6578" y="511"/>
                                </a:moveTo>
                                <a:lnTo>
                                  <a:pt x="6518" y="511"/>
                                </a:lnTo>
                                <a:lnTo>
                                  <a:pt x="6518" y="497"/>
                                </a:lnTo>
                                <a:lnTo>
                                  <a:pt x="6578" y="497"/>
                                </a:lnTo>
                                <a:lnTo>
                                  <a:pt x="6578" y="511"/>
                                </a:lnTo>
                                <a:close/>
                                <a:moveTo>
                                  <a:pt x="6681" y="511"/>
                                </a:moveTo>
                                <a:lnTo>
                                  <a:pt x="6621" y="511"/>
                                </a:lnTo>
                                <a:lnTo>
                                  <a:pt x="6621" y="497"/>
                                </a:lnTo>
                                <a:lnTo>
                                  <a:pt x="6681" y="497"/>
                                </a:lnTo>
                                <a:lnTo>
                                  <a:pt x="6681" y="511"/>
                                </a:lnTo>
                                <a:close/>
                                <a:moveTo>
                                  <a:pt x="6787" y="511"/>
                                </a:moveTo>
                                <a:lnTo>
                                  <a:pt x="6727" y="511"/>
                                </a:lnTo>
                                <a:lnTo>
                                  <a:pt x="6727" y="497"/>
                                </a:lnTo>
                                <a:lnTo>
                                  <a:pt x="6787" y="497"/>
                                </a:lnTo>
                                <a:lnTo>
                                  <a:pt x="6787" y="511"/>
                                </a:lnTo>
                                <a:close/>
                                <a:moveTo>
                                  <a:pt x="6893" y="511"/>
                                </a:moveTo>
                                <a:lnTo>
                                  <a:pt x="6833" y="511"/>
                                </a:lnTo>
                                <a:lnTo>
                                  <a:pt x="6833" y="497"/>
                                </a:lnTo>
                                <a:lnTo>
                                  <a:pt x="6893" y="497"/>
                                </a:lnTo>
                                <a:lnTo>
                                  <a:pt x="6893" y="511"/>
                                </a:lnTo>
                                <a:close/>
                                <a:moveTo>
                                  <a:pt x="6998" y="511"/>
                                </a:moveTo>
                                <a:lnTo>
                                  <a:pt x="6938" y="511"/>
                                </a:lnTo>
                                <a:lnTo>
                                  <a:pt x="6938" y="497"/>
                                </a:lnTo>
                                <a:lnTo>
                                  <a:pt x="6998" y="497"/>
                                </a:lnTo>
                                <a:lnTo>
                                  <a:pt x="6998" y="511"/>
                                </a:lnTo>
                                <a:close/>
                                <a:moveTo>
                                  <a:pt x="7101" y="511"/>
                                </a:moveTo>
                                <a:lnTo>
                                  <a:pt x="7041" y="511"/>
                                </a:lnTo>
                                <a:lnTo>
                                  <a:pt x="7041" y="497"/>
                                </a:lnTo>
                                <a:lnTo>
                                  <a:pt x="7101" y="497"/>
                                </a:lnTo>
                                <a:lnTo>
                                  <a:pt x="7101" y="511"/>
                                </a:lnTo>
                                <a:close/>
                                <a:moveTo>
                                  <a:pt x="7207" y="511"/>
                                </a:moveTo>
                                <a:lnTo>
                                  <a:pt x="7147" y="511"/>
                                </a:lnTo>
                                <a:lnTo>
                                  <a:pt x="7147" y="497"/>
                                </a:lnTo>
                                <a:lnTo>
                                  <a:pt x="7207" y="497"/>
                                </a:lnTo>
                                <a:lnTo>
                                  <a:pt x="7207" y="511"/>
                                </a:lnTo>
                                <a:close/>
                                <a:moveTo>
                                  <a:pt x="7313" y="511"/>
                                </a:moveTo>
                                <a:lnTo>
                                  <a:pt x="7253" y="511"/>
                                </a:lnTo>
                                <a:lnTo>
                                  <a:pt x="7253" y="497"/>
                                </a:lnTo>
                                <a:lnTo>
                                  <a:pt x="7313" y="497"/>
                                </a:lnTo>
                                <a:lnTo>
                                  <a:pt x="7313" y="511"/>
                                </a:lnTo>
                                <a:close/>
                                <a:moveTo>
                                  <a:pt x="7418" y="511"/>
                                </a:moveTo>
                                <a:lnTo>
                                  <a:pt x="7358" y="511"/>
                                </a:lnTo>
                                <a:lnTo>
                                  <a:pt x="7358" y="497"/>
                                </a:lnTo>
                                <a:lnTo>
                                  <a:pt x="7418" y="497"/>
                                </a:lnTo>
                                <a:lnTo>
                                  <a:pt x="7418" y="511"/>
                                </a:lnTo>
                                <a:close/>
                                <a:moveTo>
                                  <a:pt x="7521" y="511"/>
                                </a:moveTo>
                                <a:lnTo>
                                  <a:pt x="7461" y="511"/>
                                </a:lnTo>
                                <a:lnTo>
                                  <a:pt x="7461" y="497"/>
                                </a:lnTo>
                                <a:lnTo>
                                  <a:pt x="7521" y="497"/>
                                </a:lnTo>
                                <a:lnTo>
                                  <a:pt x="7521" y="511"/>
                                </a:lnTo>
                                <a:close/>
                                <a:moveTo>
                                  <a:pt x="7627" y="511"/>
                                </a:moveTo>
                                <a:lnTo>
                                  <a:pt x="7567" y="511"/>
                                </a:lnTo>
                                <a:lnTo>
                                  <a:pt x="7567" y="497"/>
                                </a:lnTo>
                                <a:lnTo>
                                  <a:pt x="7627" y="497"/>
                                </a:lnTo>
                                <a:lnTo>
                                  <a:pt x="7627" y="511"/>
                                </a:lnTo>
                                <a:close/>
                                <a:moveTo>
                                  <a:pt x="7733" y="511"/>
                                </a:moveTo>
                                <a:lnTo>
                                  <a:pt x="7673" y="511"/>
                                </a:lnTo>
                                <a:lnTo>
                                  <a:pt x="7673" y="497"/>
                                </a:lnTo>
                                <a:lnTo>
                                  <a:pt x="7733" y="497"/>
                                </a:lnTo>
                                <a:lnTo>
                                  <a:pt x="7733" y="511"/>
                                </a:lnTo>
                                <a:close/>
                                <a:moveTo>
                                  <a:pt x="7838" y="511"/>
                                </a:moveTo>
                                <a:lnTo>
                                  <a:pt x="7778" y="511"/>
                                </a:lnTo>
                                <a:lnTo>
                                  <a:pt x="7778" y="497"/>
                                </a:lnTo>
                                <a:lnTo>
                                  <a:pt x="7838" y="497"/>
                                </a:lnTo>
                                <a:lnTo>
                                  <a:pt x="7838" y="511"/>
                                </a:lnTo>
                                <a:close/>
                                <a:moveTo>
                                  <a:pt x="7905" y="511"/>
                                </a:moveTo>
                                <a:lnTo>
                                  <a:pt x="7881" y="511"/>
                                </a:lnTo>
                                <a:lnTo>
                                  <a:pt x="7881" y="497"/>
                                </a:lnTo>
                                <a:lnTo>
                                  <a:pt x="7889" y="497"/>
                                </a:lnTo>
                                <a:lnTo>
                                  <a:pt x="7889" y="458"/>
                                </a:lnTo>
                                <a:lnTo>
                                  <a:pt x="7905" y="458"/>
                                </a:lnTo>
                                <a:lnTo>
                                  <a:pt x="7905" y="511"/>
                                </a:lnTo>
                                <a:close/>
                                <a:moveTo>
                                  <a:pt x="7905" y="413"/>
                                </a:moveTo>
                                <a:lnTo>
                                  <a:pt x="7889" y="413"/>
                                </a:lnTo>
                                <a:lnTo>
                                  <a:pt x="7889" y="353"/>
                                </a:lnTo>
                                <a:lnTo>
                                  <a:pt x="7905" y="353"/>
                                </a:lnTo>
                                <a:lnTo>
                                  <a:pt x="7905" y="413"/>
                                </a:lnTo>
                                <a:close/>
                                <a:moveTo>
                                  <a:pt x="7905" y="307"/>
                                </a:moveTo>
                                <a:lnTo>
                                  <a:pt x="7889" y="307"/>
                                </a:lnTo>
                                <a:lnTo>
                                  <a:pt x="7889" y="247"/>
                                </a:lnTo>
                                <a:lnTo>
                                  <a:pt x="7905" y="247"/>
                                </a:lnTo>
                                <a:lnTo>
                                  <a:pt x="7905" y="307"/>
                                </a:lnTo>
                                <a:close/>
                                <a:moveTo>
                                  <a:pt x="7905" y="204"/>
                                </a:moveTo>
                                <a:lnTo>
                                  <a:pt x="7889" y="204"/>
                                </a:lnTo>
                                <a:lnTo>
                                  <a:pt x="7889" y="144"/>
                                </a:lnTo>
                                <a:lnTo>
                                  <a:pt x="7905" y="144"/>
                                </a:lnTo>
                                <a:lnTo>
                                  <a:pt x="7905" y="204"/>
                                </a:lnTo>
                                <a:close/>
                                <a:moveTo>
                                  <a:pt x="7905" y="98"/>
                                </a:moveTo>
                                <a:lnTo>
                                  <a:pt x="7889" y="98"/>
                                </a:lnTo>
                                <a:lnTo>
                                  <a:pt x="7889" y="38"/>
                                </a:lnTo>
                                <a:lnTo>
                                  <a:pt x="7905" y="38"/>
                                </a:lnTo>
                                <a:lnTo>
                                  <a:pt x="7905" y="98"/>
                                </a:lnTo>
                                <a:close/>
                                <a:moveTo>
                                  <a:pt x="7881" y="17"/>
                                </a:moveTo>
                                <a:lnTo>
                                  <a:pt x="7821" y="17"/>
                                </a:lnTo>
                                <a:lnTo>
                                  <a:pt x="7821" y="0"/>
                                </a:lnTo>
                                <a:lnTo>
                                  <a:pt x="7881" y="0"/>
                                </a:lnTo>
                                <a:lnTo>
                                  <a:pt x="7881" y="17"/>
                                </a:lnTo>
                                <a:close/>
                                <a:moveTo>
                                  <a:pt x="7776" y="17"/>
                                </a:moveTo>
                                <a:lnTo>
                                  <a:pt x="7716" y="17"/>
                                </a:lnTo>
                                <a:lnTo>
                                  <a:pt x="7716" y="0"/>
                                </a:lnTo>
                                <a:lnTo>
                                  <a:pt x="7776" y="0"/>
                                </a:lnTo>
                                <a:lnTo>
                                  <a:pt x="7776" y="17"/>
                                </a:lnTo>
                                <a:close/>
                                <a:moveTo>
                                  <a:pt x="7673" y="17"/>
                                </a:moveTo>
                                <a:lnTo>
                                  <a:pt x="7613" y="17"/>
                                </a:lnTo>
                                <a:lnTo>
                                  <a:pt x="7613" y="0"/>
                                </a:lnTo>
                                <a:lnTo>
                                  <a:pt x="7673" y="0"/>
                                </a:lnTo>
                                <a:lnTo>
                                  <a:pt x="7673" y="17"/>
                                </a:lnTo>
                                <a:close/>
                                <a:moveTo>
                                  <a:pt x="7567" y="17"/>
                                </a:moveTo>
                                <a:lnTo>
                                  <a:pt x="7507" y="17"/>
                                </a:lnTo>
                                <a:lnTo>
                                  <a:pt x="7507" y="0"/>
                                </a:lnTo>
                                <a:lnTo>
                                  <a:pt x="7567" y="0"/>
                                </a:lnTo>
                                <a:lnTo>
                                  <a:pt x="7567" y="17"/>
                                </a:lnTo>
                                <a:close/>
                                <a:moveTo>
                                  <a:pt x="7461" y="17"/>
                                </a:moveTo>
                                <a:lnTo>
                                  <a:pt x="7401" y="17"/>
                                </a:lnTo>
                                <a:lnTo>
                                  <a:pt x="7401" y="0"/>
                                </a:lnTo>
                                <a:lnTo>
                                  <a:pt x="7461" y="0"/>
                                </a:lnTo>
                                <a:lnTo>
                                  <a:pt x="7461" y="17"/>
                                </a:lnTo>
                                <a:close/>
                                <a:moveTo>
                                  <a:pt x="7356" y="17"/>
                                </a:moveTo>
                                <a:lnTo>
                                  <a:pt x="7296" y="17"/>
                                </a:lnTo>
                                <a:lnTo>
                                  <a:pt x="7296" y="0"/>
                                </a:lnTo>
                                <a:lnTo>
                                  <a:pt x="7356" y="0"/>
                                </a:lnTo>
                                <a:lnTo>
                                  <a:pt x="7356" y="17"/>
                                </a:lnTo>
                                <a:close/>
                                <a:moveTo>
                                  <a:pt x="7253" y="17"/>
                                </a:moveTo>
                                <a:lnTo>
                                  <a:pt x="7193" y="17"/>
                                </a:lnTo>
                                <a:lnTo>
                                  <a:pt x="7193" y="0"/>
                                </a:lnTo>
                                <a:lnTo>
                                  <a:pt x="7253" y="0"/>
                                </a:lnTo>
                                <a:lnTo>
                                  <a:pt x="7253" y="17"/>
                                </a:lnTo>
                                <a:close/>
                                <a:moveTo>
                                  <a:pt x="7147" y="17"/>
                                </a:moveTo>
                                <a:lnTo>
                                  <a:pt x="7087" y="17"/>
                                </a:lnTo>
                                <a:lnTo>
                                  <a:pt x="7087" y="0"/>
                                </a:lnTo>
                                <a:lnTo>
                                  <a:pt x="7147" y="0"/>
                                </a:lnTo>
                                <a:lnTo>
                                  <a:pt x="7147" y="17"/>
                                </a:lnTo>
                                <a:close/>
                                <a:moveTo>
                                  <a:pt x="7041" y="17"/>
                                </a:moveTo>
                                <a:lnTo>
                                  <a:pt x="6981" y="17"/>
                                </a:lnTo>
                                <a:lnTo>
                                  <a:pt x="6981" y="0"/>
                                </a:lnTo>
                                <a:lnTo>
                                  <a:pt x="7041" y="0"/>
                                </a:lnTo>
                                <a:lnTo>
                                  <a:pt x="7041" y="17"/>
                                </a:lnTo>
                                <a:close/>
                                <a:moveTo>
                                  <a:pt x="6936" y="17"/>
                                </a:moveTo>
                                <a:lnTo>
                                  <a:pt x="6876" y="17"/>
                                </a:lnTo>
                                <a:lnTo>
                                  <a:pt x="6876" y="0"/>
                                </a:lnTo>
                                <a:lnTo>
                                  <a:pt x="6936" y="0"/>
                                </a:lnTo>
                                <a:lnTo>
                                  <a:pt x="6936" y="17"/>
                                </a:lnTo>
                                <a:close/>
                                <a:moveTo>
                                  <a:pt x="6833" y="17"/>
                                </a:moveTo>
                                <a:lnTo>
                                  <a:pt x="6773" y="17"/>
                                </a:lnTo>
                                <a:lnTo>
                                  <a:pt x="6773" y="0"/>
                                </a:lnTo>
                                <a:lnTo>
                                  <a:pt x="6833" y="0"/>
                                </a:lnTo>
                                <a:lnTo>
                                  <a:pt x="6833" y="17"/>
                                </a:lnTo>
                                <a:close/>
                                <a:moveTo>
                                  <a:pt x="6727" y="17"/>
                                </a:moveTo>
                                <a:lnTo>
                                  <a:pt x="6667" y="17"/>
                                </a:lnTo>
                                <a:lnTo>
                                  <a:pt x="6667" y="0"/>
                                </a:lnTo>
                                <a:lnTo>
                                  <a:pt x="6727" y="0"/>
                                </a:lnTo>
                                <a:lnTo>
                                  <a:pt x="6727" y="17"/>
                                </a:lnTo>
                                <a:close/>
                                <a:moveTo>
                                  <a:pt x="6621" y="17"/>
                                </a:moveTo>
                                <a:lnTo>
                                  <a:pt x="6561" y="17"/>
                                </a:lnTo>
                                <a:lnTo>
                                  <a:pt x="6561" y="0"/>
                                </a:lnTo>
                                <a:lnTo>
                                  <a:pt x="6621" y="0"/>
                                </a:lnTo>
                                <a:lnTo>
                                  <a:pt x="6621" y="17"/>
                                </a:lnTo>
                                <a:close/>
                                <a:moveTo>
                                  <a:pt x="6516" y="17"/>
                                </a:moveTo>
                                <a:lnTo>
                                  <a:pt x="6456" y="17"/>
                                </a:lnTo>
                                <a:lnTo>
                                  <a:pt x="6456" y="0"/>
                                </a:lnTo>
                                <a:lnTo>
                                  <a:pt x="6516" y="0"/>
                                </a:lnTo>
                                <a:lnTo>
                                  <a:pt x="6516" y="17"/>
                                </a:lnTo>
                                <a:close/>
                                <a:moveTo>
                                  <a:pt x="6413" y="17"/>
                                </a:moveTo>
                                <a:lnTo>
                                  <a:pt x="6353" y="17"/>
                                </a:lnTo>
                                <a:lnTo>
                                  <a:pt x="6353" y="0"/>
                                </a:lnTo>
                                <a:lnTo>
                                  <a:pt x="6413" y="0"/>
                                </a:lnTo>
                                <a:lnTo>
                                  <a:pt x="6413" y="17"/>
                                </a:lnTo>
                                <a:close/>
                                <a:moveTo>
                                  <a:pt x="6307" y="17"/>
                                </a:moveTo>
                                <a:lnTo>
                                  <a:pt x="6247" y="17"/>
                                </a:lnTo>
                                <a:lnTo>
                                  <a:pt x="6247" y="0"/>
                                </a:lnTo>
                                <a:lnTo>
                                  <a:pt x="6307" y="0"/>
                                </a:lnTo>
                                <a:lnTo>
                                  <a:pt x="6307" y="17"/>
                                </a:lnTo>
                                <a:close/>
                                <a:moveTo>
                                  <a:pt x="6201" y="17"/>
                                </a:moveTo>
                                <a:lnTo>
                                  <a:pt x="6141" y="17"/>
                                </a:lnTo>
                                <a:lnTo>
                                  <a:pt x="6141" y="0"/>
                                </a:lnTo>
                                <a:lnTo>
                                  <a:pt x="6201" y="0"/>
                                </a:lnTo>
                                <a:lnTo>
                                  <a:pt x="6201" y="17"/>
                                </a:lnTo>
                                <a:close/>
                                <a:moveTo>
                                  <a:pt x="6096" y="17"/>
                                </a:moveTo>
                                <a:lnTo>
                                  <a:pt x="6036" y="17"/>
                                </a:lnTo>
                                <a:lnTo>
                                  <a:pt x="6036" y="0"/>
                                </a:lnTo>
                                <a:lnTo>
                                  <a:pt x="6096" y="0"/>
                                </a:lnTo>
                                <a:lnTo>
                                  <a:pt x="6096" y="17"/>
                                </a:lnTo>
                                <a:close/>
                                <a:moveTo>
                                  <a:pt x="5993" y="17"/>
                                </a:moveTo>
                                <a:lnTo>
                                  <a:pt x="5933" y="17"/>
                                </a:lnTo>
                                <a:lnTo>
                                  <a:pt x="5933" y="0"/>
                                </a:lnTo>
                                <a:lnTo>
                                  <a:pt x="5993" y="0"/>
                                </a:lnTo>
                                <a:lnTo>
                                  <a:pt x="5993" y="17"/>
                                </a:lnTo>
                                <a:close/>
                                <a:moveTo>
                                  <a:pt x="5887" y="17"/>
                                </a:moveTo>
                                <a:lnTo>
                                  <a:pt x="5827" y="17"/>
                                </a:lnTo>
                                <a:lnTo>
                                  <a:pt x="5827" y="0"/>
                                </a:lnTo>
                                <a:lnTo>
                                  <a:pt x="5887" y="0"/>
                                </a:lnTo>
                                <a:lnTo>
                                  <a:pt x="5887" y="17"/>
                                </a:lnTo>
                                <a:close/>
                                <a:moveTo>
                                  <a:pt x="5781" y="17"/>
                                </a:moveTo>
                                <a:lnTo>
                                  <a:pt x="5721" y="17"/>
                                </a:lnTo>
                                <a:lnTo>
                                  <a:pt x="5721" y="0"/>
                                </a:lnTo>
                                <a:lnTo>
                                  <a:pt x="5781" y="0"/>
                                </a:lnTo>
                                <a:lnTo>
                                  <a:pt x="5781" y="17"/>
                                </a:lnTo>
                                <a:close/>
                                <a:moveTo>
                                  <a:pt x="5676" y="17"/>
                                </a:moveTo>
                                <a:lnTo>
                                  <a:pt x="5616" y="17"/>
                                </a:lnTo>
                                <a:lnTo>
                                  <a:pt x="5616" y="0"/>
                                </a:lnTo>
                                <a:lnTo>
                                  <a:pt x="5676" y="0"/>
                                </a:lnTo>
                                <a:lnTo>
                                  <a:pt x="5676" y="17"/>
                                </a:lnTo>
                                <a:close/>
                                <a:moveTo>
                                  <a:pt x="5573" y="17"/>
                                </a:moveTo>
                                <a:lnTo>
                                  <a:pt x="5513" y="17"/>
                                </a:lnTo>
                                <a:lnTo>
                                  <a:pt x="5513" y="0"/>
                                </a:lnTo>
                                <a:lnTo>
                                  <a:pt x="5573" y="0"/>
                                </a:lnTo>
                                <a:lnTo>
                                  <a:pt x="5573" y="17"/>
                                </a:lnTo>
                                <a:close/>
                                <a:moveTo>
                                  <a:pt x="5467" y="17"/>
                                </a:moveTo>
                                <a:lnTo>
                                  <a:pt x="5407" y="17"/>
                                </a:lnTo>
                                <a:lnTo>
                                  <a:pt x="5407" y="0"/>
                                </a:lnTo>
                                <a:lnTo>
                                  <a:pt x="5467" y="0"/>
                                </a:lnTo>
                                <a:lnTo>
                                  <a:pt x="5467" y="17"/>
                                </a:lnTo>
                                <a:close/>
                                <a:moveTo>
                                  <a:pt x="5361" y="17"/>
                                </a:moveTo>
                                <a:lnTo>
                                  <a:pt x="5301" y="17"/>
                                </a:lnTo>
                                <a:lnTo>
                                  <a:pt x="5301" y="0"/>
                                </a:lnTo>
                                <a:lnTo>
                                  <a:pt x="5361" y="0"/>
                                </a:lnTo>
                                <a:lnTo>
                                  <a:pt x="5361" y="17"/>
                                </a:lnTo>
                                <a:close/>
                                <a:moveTo>
                                  <a:pt x="5256" y="17"/>
                                </a:moveTo>
                                <a:lnTo>
                                  <a:pt x="5196" y="17"/>
                                </a:lnTo>
                                <a:lnTo>
                                  <a:pt x="5196" y="0"/>
                                </a:lnTo>
                                <a:lnTo>
                                  <a:pt x="5256" y="0"/>
                                </a:lnTo>
                                <a:lnTo>
                                  <a:pt x="5256" y="17"/>
                                </a:lnTo>
                                <a:close/>
                                <a:moveTo>
                                  <a:pt x="5153" y="17"/>
                                </a:moveTo>
                                <a:lnTo>
                                  <a:pt x="5093" y="17"/>
                                </a:lnTo>
                                <a:lnTo>
                                  <a:pt x="5093" y="0"/>
                                </a:lnTo>
                                <a:lnTo>
                                  <a:pt x="5153" y="0"/>
                                </a:lnTo>
                                <a:lnTo>
                                  <a:pt x="5153" y="17"/>
                                </a:lnTo>
                                <a:close/>
                                <a:moveTo>
                                  <a:pt x="5047" y="17"/>
                                </a:moveTo>
                                <a:lnTo>
                                  <a:pt x="4987" y="17"/>
                                </a:lnTo>
                                <a:lnTo>
                                  <a:pt x="4987" y="0"/>
                                </a:lnTo>
                                <a:lnTo>
                                  <a:pt x="5047" y="0"/>
                                </a:lnTo>
                                <a:lnTo>
                                  <a:pt x="5047" y="17"/>
                                </a:lnTo>
                                <a:close/>
                                <a:moveTo>
                                  <a:pt x="4941" y="17"/>
                                </a:moveTo>
                                <a:lnTo>
                                  <a:pt x="4881" y="17"/>
                                </a:lnTo>
                                <a:lnTo>
                                  <a:pt x="4881" y="0"/>
                                </a:lnTo>
                                <a:lnTo>
                                  <a:pt x="4941" y="0"/>
                                </a:lnTo>
                                <a:lnTo>
                                  <a:pt x="4941" y="17"/>
                                </a:lnTo>
                                <a:close/>
                                <a:moveTo>
                                  <a:pt x="4836" y="17"/>
                                </a:moveTo>
                                <a:lnTo>
                                  <a:pt x="4776" y="17"/>
                                </a:lnTo>
                                <a:lnTo>
                                  <a:pt x="4776" y="0"/>
                                </a:lnTo>
                                <a:lnTo>
                                  <a:pt x="4836" y="0"/>
                                </a:lnTo>
                                <a:lnTo>
                                  <a:pt x="4836" y="17"/>
                                </a:lnTo>
                                <a:close/>
                                <a:moveTo>
                                  <a:pt x="4733" y="17"/>
                                </a:moveTo>
                                <a:lnTo>
                                  <a:pt x="4673" y="17"/>
                                </a:lnTo>
                                <a:lnTo>
                                  <a:pt x="4673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17"/>
                                </a:lnTo>
                                <a:close/>
                                <a:moveTo>
                                  <a:pt x="4627" y="17"/>
                                </a:moveTo>
                                <a:lnTo>
                                  <a:pt x="4567" y="17"/>
                                </a:lnTo>
                                <a:lnTo>
                                  <a:pt x="4567" y="0"/>
                                </a:lnTo>
                                <a:lnTo>
                                  <a:pt x="4627" y="0"/>
                                </a:lnTo>
                                <a:lnTo>
                                  <a:pt x="4627" y="17"/>
                                </a:lnTo>
                                <a:close/>
                                <a:moveTo>
                                  <a:pt x="4521" y="17"/>
                                </a:moveTo>
                                <a:lnTo>
                                  <a:pt x="4461" y="17"/>
                                </a:lnTo>
                                <a:lnTo>
                                  <a:pt x="4461" y="0"/>
                                </a:lnTo>
                                <a:lnTo>
                                  <a:pt x="4521" y="0"/>
                                </a:lnTo>
                                <a:lnTo>
                                  <a:pt x="4521" y="17"/>
                                </a:lnTo>
                                <a:close/>
                                <a:moveTo>
                                  <a:pt x="4416" y="17"/>
                                </a:moveTo>
                                <a:lnTo>
                                  <a:pt x="4356" y="17"/>
                                </a:lnTo>
                                <a:lnTo>
                                  <a:pt x="4356" y="0"/>
                                </a:lnTo>
                                <a:lnTo>
                                  <a:pt x="4416" y="0"/>
                                </a:lnTo>
                                <a:lnTo>
                                  <a:pt x="4416" y="17"/>
                                </a:lnTo>
                                <a:close/>
                                <a:moveTo>
                                  <a:pt x="4313" y="17"/>
                                </a:moveTo>
                                <a:lnTo>
                                  <a:pt x="4253" y="17"/>
                                </a:lnTo>
                                <a:lnTo>
                                  <a:pt x="4253" y="0"/>
                                </a:lnTo>
                                <a:lnTo>
                                  <a:pt x="4313" y="0"/>
                                </a:lnTo>
                                <a:lnTo>
                                  <a:pt x="4313" y="17"/>
                                </a:lnTo>
                                <a:close/>
                                <a:moveTo>
                                  <a:pt x="4207" y="17"/>
                                </a:moveTo>
                                <a:lnTo>
                                  <a:pt x="4147" y="17"/>
                                </a:lnTo>
                                <a:lnTo>
                                  <a:pt x="4147" y="0"/>
                                </a:lnTo>
                                <a:lnTo>
                                  <a:pt x="4207" y="0"/>
                                </a:lnTo>
                                <a:lnTo>
                                  <a:pt x="4207" y="17"/>
                                </a:lnTo>
                                <a:close/>
                                <a:moveTo>
                                  <a:pt x="4101" y="17"/>
                                </a:moveTo>
                                <a:lnTo>
                                  <a:pt x="4041" y="17"/>
                                </a:lnTo>
                                <a:lnTo>
                                  <a:pt x="4041" y="0"/>
                                </a:lnTo>
                                <a:lnTo>
                                  <a:pt x="4101" y="0"/>
                                </a:lnTo>
                                <a:lnTo>
                                  <a:pt x="4101" y="17"/>
                                </a:lnTo>
                                <a:close/>
                                <a:moveTo>
                                  <a:pt x="3996" y="17"/>
                                </a:moveTo>
                                <a:lnTo>
                                  <a:pt x="3936" y="17"/>
                                </a:lnTo>
                                <a:lnTo>
                                  <a:pt x="3936" y="0"/>
                                </a:lnTo>
                                <a:lnTo>
                                  <a:pt x="3996" y="0"/>
                                </a:lnTo>
                                <a:lnTo>
                                  <a:pt x="3996" y="17"/>
                                </a:lnTo>
                                <a:close/>
                                <a:moveTo>
                                  <a:pt x="3893" y="17"/>
                                </a:moveTo>
                                <a:lnTo>
                                  <a:pt x="3833" y="17"/>
                                </a:lnTo>
                                <a:lnTo>
                                  <a:pt x="3833" y="0"/>
                                </a:lnTo>
                                <a:lnTo>
                                  <a:pt x="3893" y="0"/>
                                </a:lnTo>
                                <a:lnTo>
                                  <a:pt x="3893" y="17"/>
                                </a:lnTo>
                                <a:close/>
                                <a:moveTo>
                                  <a:pt x="3787" y="17"/>
                                </a:moveTo>
                                <a:lnTo>
                                  <a:pt x="3727" y="17"/>
                                </a:lnTo>
                                <a:lnTo>
                                  <a:pt x="3727" y="0"/>
                                </a:lnTo>
                                <a:lnTo>
                                  <a:pt x="3787" y="0"/>
                                </a:lnTo>
                                <a:lnTo>
                                  <a:pt x="3787" y="17"/>
                                </a:lnTo>
                                <a:close/>
                                <a:moveTo>
                                  <a:pt x="3681" y="17"/>
                                </a:moveTo>
                                <a:lnTo>
                                  <a:pt x="3621" y="17"/>
                                </a:lnTo>
                                <a:lnTo>
                                  <a:pt x="3621" y="0"/>
                                </a:lnTo>
                                <a:lnTo>
                                  <a:pt x="3681" y="0"/>
                                </a:lnTo>
                                <a:lnTo>
                                  <a:pt x="3681" y="17"/>
                                </a:lnTo>
                                <a:close/>
                                <a:moveTo>
                                  <a:pt x="3576" y="17"/>
                                </a:moveTo>
                                <a:lnTo>
                                  <a:pt x="3516" y="17"/>
                                </a:lnTo>
                                <a:lnTo>
                                  <a:pt x="3516" y="0"/>
                                </a:lnTo>
                                <a:lnTo>
                                  <a:pt x="3576" y="0"/>
                                </a:lnTo>
                                <a:lnTo>
                                  <a:pt x="3576" y="17"/>
                                </a:lnTo>
                                <a:close/>
                                <a:moveTo>
                                  <a:pt x="3473" y="17"/>
                                </a:moveTo>
                                <a:lnTo>
                                  <a:pt x="3413" y="17"/>
                                </a:lnTo>
                                <a:lnTo>
                                  <a:pt x="3413" y="0"/>
                                </a:lnTo>
                                <a:lnTo>
                                  <a:pt x="3473" y="0"/>
                                </a:lnTo>
                                <a:lnTo>
                                  <a:pt x="3473" y="17"/>
                                </a:lnTo>
                                <a:close/>
                                <a:moveTo>
                                  <a:pt x="3367" y="17"/>
                                </a:moveTo>
                                <a:lnTo>
                                  <a:pt x="3307" y="17"/>
                                </a:lnTo>
                                <a:lnTo>
                                  <a:pt x="3307" y="0"/>
                                </a:lnTo>
                                <a:lnTo>
                                  <a:pt x="3367" y="0"/>
                                </a:lnTo>
                                <a:lnTo>
                                  <a:pt x="3367" y="17"/>
                                </a:lnTo>
                                <a:close/>
                                <a:moveTo>
                                  <a:pt x="3261" y="17"/>
                                </a:moveTo>
                                <a:lnTo>
                                  <a:pt x="3201" y="17"/>
                                </a:lnTo>
                                <a:lnTo>
                                  <a:pt x="3201" y="0"/>
                                </a:lnTo>
                                <a:lnTo>
                                  <a:pt x="3261" y="0"/>
                                </a:lnTo>
                                <a:lnTo>
                                  <a:pt x="3261" y="17"/>
                                </a:lnTo>
                                <a:close/>
                                <a:moveTo>
                                  <a:pt x="3156" y="17"/>
                                </a:moveTo>
                                <a:lnTo>
                                  <a:pt x="3096" y="17"/>
                                </a:lnTo>
                                <a:lnTo>
                                  <a:pt x="3096" y="0"/>
                                </a:lnTo>
                                <a:lnTo>
                                  <a:pt x="3156" y="0"/>
                                </a:lnTo>
                                <a:lnTo>
                                  <a:pt x="3156" y="17"/>
                                </a:lnTo>
                                <a:close/>
                                <a:moveTo>
                                  <a:pt x="3053" y="17"/>
                                </a:moveTo>
                                <a:lnTo>
                                  <a:pt x="2993" y="17"/>
                                </a:lnTo>
                                <a:lnTo>
                                  <a:pt x="2993" y="0"/>
                                </a:lnTo>
                                <a:lnTo>
                                  <a:pt x="3053" y="0"/>
                                </a:lnTo>
                                <a:lnTo>
                                  <a:pt x="3053" y="17"/>
                                </a:lnTo>
                                <a:close/>
                                <a:moveTo>
                                  <a:pt x="2947" y="17"/>
                                </a:moveTo>
                                <a:lnTo>
                                  <a:pt x="2887" y="17"/>
                                </a:lnTo>
                                <a:lnTo>
                                  <a:pt x="2887" y="0"/>
                                </a:lnTo>
                                <a:lnTo>
                                  <a:pt x="2947" y="0"/>
                                </a:lnTo>
                                <a:lnTo>
                                  <a:pt x="2947" y="17"/>
                                </a:lnTo>
                                <a:close/>
                                <a:moveTo>
                                  <a:pt x="2841" y="17"/>
                                </a:moveTo>
                                <a:lnTo>
                                  <a:pt x="2781" y="17"/>
                                </a:lnTo>
                                <a:lnTo>
                                  <a:pt x="2781" y="0"/>
                                </a:lnTo>
                                <a:lnTo>
                                  <a:pt x="2841" y="0"/>
                                </a:lnTo>
                                <a:lnTo>
                                  <a:pt x="2841" y="17"/>
                                </a:lnTo>
                                <a:close/>
                                <a:moveTo>
                                  <a:pt x="2736" y="17"/>
                                </a:moveTo>
                                <a:lnTo>
                                  <a:pt x="2676" y="17"/>
                                </a:lnTo>
                                <a:lnTo>
                                  <a:pt x="2676" y="0"/>
                                </a:lnTo>
                                <a:lnTo>
                                  <a:pt x="2736" y="0"/>
                                </a:lnTo>
                                <a:lnTo>
                                  <a:pt x="2736" y="17"/>
                                </a:lnTo>
                                <a:close/>
                                <a:moveTo>
                                  <a:pt x="2633" y="17"/>
                                </a:moveTo>
                                <a:lnTo>
                                  <a:pt x="2573" y="17"/>
                                </a:lnTo>
                                <a:lnTo>
                                  <a:pt x="2573" y="0"/>
                                </a:lnTo>
                                <a:lnTo>
                                  <a:pt x="2633" y="0"/>
                                </a:lnTo>
                                <a:lnTo>
                                  <a:pt x="2633" y="17"/>
                                </a:lnTo>
                                <a:close/>
                                <a:moveTo>
                                  <a:pt x="2527" y="17"/>
                                </a:moveTo>
                                <a:lnTo>
                                  <a:pt x="2467" y="17"/>
                                </a:lnTo>
                                <a:lnTo>
                                  <a:pt x="2467" y="0"/>
                                </a:lnTo>
                                <a:lnTo>
                                  <a:pt x="2527" y="0"/>
                                </a:lnTo>
                                <a:lnTo>
                                  <a:pt x="2527" y="17"/>
                                </a:lnTo>
                                <a:close/>
                                <a:moveTo>
                                  <a:pt x="2421" y="17"/>
                                </a:moveTo>
                                <a:lnTo>
                                  <a:pt x="2361" y="17"/>
                                </a:lnTo>
                                <a:lnTo>
                                  <a:pt x="2361" y="0"/>
                                </a:lnTo>
                                <a:lnTo>
                                  <a:pt x="2421" y="0"/>
                                </a:lnTo>
                                <a:lnTo>
                                  <a:pt x="2421" y="17"/>
                                </a:lnTo>
                                <a:close/>
                                <a:moveTo>
                                  <a:pt x="2316" y="17"/>
                                </a:moveTo>
                                <a:lnTo>
                                  <a:pt x="2256" y="17"/>
                                </a:lnTo>
                                <a:lnTo>
                                  <a:pt x="2256" y="0"/>
                                </a:lnTo>
                                <a:lnTo>
                                  <a:pt x="2316" y="0"/>
                                </a:lnTo>
                                <a:lnTo>
                                  <a:pt x="2316" y="17"/>
                                </a:lnTo>
                                <a:close/>
                                <a:moveTo>
                                  <a:pt x="2213" y="17"/>
                                </a:moveTo>
                                <a:lnTo>
                                  <a:pt x="2153" y="17"/>
                                </a:lnTo>
                                <a:lnTo>
                                  <a:pt x="2153" y="0"/>
                                </a:lnTo>
                                <a:lnTo>
                                  <a:pt x="2213" y="0"/>
                                </a:lnTo>
                                <a:lnTo>
                                  <a:pt x="2213" y="17"/>
                                </a:lnTo>
                                <a:close/>
                                <a:moveTo>
                                  <a:pt x="2107" y="17"/>
                                </a:moveTo>
                                <a:lnTo>
                                  <a:pt x="2047" y="17"/>
                                </a:lnTo>
                                <a:lnTo>
                                  <a:pt x="2047" y="0"/>
                                </a:lnTo>
                                <a:lnTo>
                                  <a:pt x="2107" y="0"/>
                                </a:lnTo>
                                <a:lnTo>
                                  <a:pt x="2107" y="17"/>
                                </a:lnTo>
                                <a:close/>
                                <a:moveTo>
                                  <a:pt x="2001" y="17"/>
                                </a:moveTo>
                                <a:lnTo>
                                  <a:pt x="1941" y="17"/>
                                </a:lnTo>
                                <a:lnTo>
                                  <a:pt x="1941" y="0"/>
                                </a:lnTo>
                                <a:lnTo>
                                  <a:pt x="2001" y="0"/>
                                </a:lnTo>
                                <a:lnTo>
                                  <a:pt x="2001" y="17"/>
                                </a:lnTo>
                                <a:close/>
                                <a:moveTo>
                                  <a:pt x="1896" y="17"/>
                                </a:moveTo>
                                <a:lnTo>
                                  <a:pt x="1836" y="17"/>
                                </a:lnTo>
                                <a:lnTo>
                                  <a:pt x="1836" y="0"/>
                                </a:lnTo>
                                <a:lnTo>
                                  <a:pt x="1896" y="0"/>
                                </a:lnTo>
                                <a:lnTo>
                                  <a:pt x="1896" y="17"/>
                                </a:lnTo>
                                <a:close/>
                                <a:moveTo>
                                  <a:pt x="1793" y="17"/>
                                </a:moveTo>
                                <a:lnTo>
                                  <a:pt x="1733" y="17"/>
                                </a:lnTo>
                                <a:lnTo>
                                  <a:pt x="1733" y="0"/>
                                </a:lnTo>
                                <a:lnTo>
                                  <a:pt x="1793" y="0"/>
                                </a:lnTo>
                                <a:lnTo>
                                  <a:pt x="1793" y="17"/>
                                </a:lnTo>
                                <a:close/>
                                <a:moveTo>
                                  <a:pt x="1687" y="17"/>
                                </a:moveTo>
                                <a:lnTo>
                                  <a:pt x="1627" y="17"/>
                                </a:lnTo>
                                <a:lnTo>
                                  <a:pt x="1627" y="0"/>
                                </a:lnTo>
                                <a:lnTo>
                                  <a:pt x="1687" y="0"/>
                                </a:lnTo>
                                <a:lnTo>
                                  <a:pt x="1687" y="17"/>
                                </a:lnTo>
                                <a:close/>
                                <a:moveTo>
                                  <a:pt x="1581" y="17"/>
                                </a:moveTo>
                                <a:lnTo>
                                  <a:pt x="1521" y="17"/>
                                </a:lnTo>
                                <a:lnTo>
                                  <a:pt x="1521" y="0"/>
                                </a:lnTo>
                                <a:lnTo>
                                  <a:pt x="1581" y="0"/>
                                </a:lnTo>
                                <a:lnTo>
                                  <a:pt x="1581" y="17"/>
                                </a:lnTo>
                                <a:close/>
                                <a:moveTo>
                                  <a:pt x="1476" y="17"/>
                                </a:moveTo>
                                <a:lnTo>
                                  <a:pt x="1416" y="17"/>
                                </a:lnTo>
                                <a:lnTo>
                                  <a:pt x="1416" y="0"/>
                                </a:lnTo>
                                <a:lnTo>
                                  <a:pt x="1476" y="0"/>
                                </a:lnTo>
                                <a:lnTo>
                                  <a:pt x="1476" y="17"/>
                                </a:lnTo>
                                <a:close/>
                                <a:moveTo>
                                  <a:pt x="1373" y="17"/>
                                </a:moveTo>
                                <a:lnTo>
                                  <a:pt x="1313" y="17"/>
                                </a:lnTo>
                                <a:lnTo>
                                  <a:pt x="1313" y="0"/>
                                </a:lnTo>
                                <a:lnTo>
                                  <a:pt x="1373" y="0"/>
                                </a:lnTo>
                                <a:lnTo>
                                  <a:pt x="1373" y="17"/>
                                </a:lnTo>
                                <a:close/>
                                <a:moveTo>
                                  <a:pt x="1267" y="17"/>
                                </a:moveTo>
                                <a:lnTo>
                                  <a:pt x="1207" y="17"/>
                                </a:lnTo>
                                <a:lnTo>
                                  <a:pt x="1207" y="0"/>
                                </a:lnTo>
                                <a:lnTo>
                                  <a:pt x="1267" y="0"/>
                                </a:lnTo>
                                <a:lnTo>
                                  <a:pt x="1267" y="17"/>
                                </a:lnTo>
                                <a:close/>
                                <a:moveTo>
                                  <a:pt x="1161" y="17"/>
                                </a:moveTo>
                                <a:lnTo>
                                  <a:pt x="1101" y="17"/>
                                </a:lnTo>
                                <a:lnTo>
                                  <a:pt x="1101" y="0"/>
                                </a:lnTo>
                                <a:lnTo>
                                  <a:pt x="1161" y="0"/>
                                </a:lnTo>
                                <a:lnTo>
                                  <a:pt x="1161" y="17"/>
                                </a:lnTo>
                                <a:close/>
                                <a:moveTo>
                                  <a:pt x="1056" y="17"/>
                                </a:moveTo>
                                <a:lnTo>
                                  <a:pt x="996" y="17"/>
                                </a:lnTo>
                                <a:lnTo>
                                  <a:pt x="996" y="0"/>
                                </a:lnTo>
                                <a:lnTo>
                                  <a:pt x="1056" y="0"/>
                                </a:lnTo>
                                <a:lnTo>
                                  <a:pt x="1056" y="17"/>
                                </a:lnTo>
                                <a:close/>
                                <a:moveTo>
                                  <a:pt x="953" y="17"/>
                                </a:moveTo>
                                <a:lnTo>
                                  <a:pt x="893" y="17"/>
                                </a:lnTo>
                                <a:lnTo>
                                  <a:pt x="893" y="0"/>
                                </a:lnTo>
                                <a:lnTo>
                                  <a:pt x="953" y="0"/>
                                </a:lnTo>
                                <a:lnTo>
                                  <a:pt x="953" y="17"/>
                                </a:lnTo>
                                <a:close/>
                                <a:moveTo>
                                  <a:pt x="847" y="17"/>
                                </a:moveTo>
                                <a:lnTo>
                                  <a:pt x="787" y="17"/>
                                </a:lnTo>
                                <a:lnTo>
                                  <a:pt x="787" y="0"/>
                                </a:lnTo>
                                <a:lnTo>
                                  <a:pt x="847" y="0"/>
                                </a:lnTo>
                                <a:lnTo>
                                  <a:pt x="847" y="17"/>
                                </a:lnTo>
                                <a:close/>
                                <a:moveTo>
                                  <a:pt x="741" y="17"/>
                                </a:moveTo>
                                <a:lnTo>
                                  <a:pt x="681" y="17"/>
                                </a:lnTo>
                                <a:lnTo>
                                  <a:pt x="681" y="0"/>
                                </a:lnTo>
                                <a:lnTo>
                                  <a:pt x="741" y="0"/>
                                </a:lnTo>
                                <a:lnTo>
                                  <a:pt x="741" y="17"/>
                                </a:lnTo>
                                <a:close/>
                                <a:moveTo>
                                  <a:pt x="636" y="17"/>
                                </a:moveTo>
                                <a:lnTo>
                                  <a:pt x="576" y="17"/>
                                </a:lnTo>
                                <a:lnTo>
                                  <a:pt x="576" y="0"/>
                                </a:lnTo>
                                <a:lnTo>
                                  <a:pt x="636" y="0"/>
                                </a:lnTo>
                                <a:lnTo>
                                  <a:pt x="636" y="17"/>
                                </a:lnTo>
                                <a:close/>
                                <a:moveTo>
                                  <a:pt x="533" y="17"/>
                                </a:moveTo>
                                <a:lnTo>
                                  <a:pt x="473" y="17"/>
                                </a:lnTo>
                                <a:lnTo>
                                  <a:pt x="473" y="0"/>
                                </a:lnTo>
                                <a:lnTo>
                                  <a:pt x="533" y="0"/>
                                </a:lnTo>
                                <a:lnTo>
                                  <a:pt x="533" y="17"/>
                                </a:lnTo>
                                <a:close/>
                                <a:moveTo>
                                  <a:pt x="427" y="17"/>
                                </a:moveTo>
                                <a:lnTo>
                                  <a:pt x="367" y="17"/>
                                </a:lnTo>
                                <a:lnTo>
                                  <a:pt x="367" y="0"/>
                                </a:lnTo>
                                <a:lnTo>
                                  <a:pt x="427" y="0"/>
                                </a:lnTo>
                                <a:lnTo>
                                  <a:pt x="427" y="17"/>
                                </a:lnTo>
                                <a:close/>
                                <a:moveTo>
                                  <a:pt x="321" y="17"/>
                                </a:moveTo>
                                <a:lnTo>
                                  <a:pt x="261" y="17"/>
                                </a:lnTo>
                                <a:lnTo>
                                  <a:pt x="261" y="0"/>
                                </a:lnTo>
                                <a:lnTo>
                                  <a:pt x="321" y="0"/>
                                </a:lnTo>
                                <a:lnTo>
                                  <a:pt x="321" y="17"/>
                                </a:lnTo>
                                <a:close/>
                                <a:moveTo>
                                  <a:pt x="216" y="17"/>
                                </a:moveTo>
                                <a:lnTo>
                                  <a:pt x="156" y="17"/>
                                </a:lnTo>
                                <a:lnTo>
                                  <a:pt x="156" y="0"/>
                                </a:lnTo>
                                <a:lnTo>
                                  <a:pt x="216" y="0"/>
                                </a:lnTo>
                                <a:lnTo>
                                  <a:pt x="216" y="17"/>
                                </a:lnTo>
                                <a:close/>
                                <a:moveTo>
                                  <a:pt x="113" y="17"/>
                                </a:moveTo>
                                <a:lnTo>
                                  <a:pt x="53" y="17"/>
                                </a:lnTo>
                                <a:lnTo>
                                  <a:pt x="53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17"/>
                                </a:lnTo>
                                <a:close/>
                                <a:moveTo>
                                  <a:pt x="14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9"/>
                                </a:lnTo>
                                <a:lnTo>
                                  <a:pt x="14" y="9"/>
                                </a:lnTo>
                                <a:lnTo>
                                  <a:pt x="14" y="69"/>
                                </a:lnTo>
                                <a:close/>
                                <a:moveTo>
                                  <a:pt x="14" y="173"/>
                                </a:moveTo>
                                <a:lnTo>
                                  <a:pt x="0" y="173"/>
                                </a:lnTo>
                                <a:lnTo>
                                  <a:pt x="0" y="113"/>
                                </a:lnTo>
                                <a:lnTo>
                                  <a:pt x="14" y="113"/>
                                </a:lnTo>
                                <a:lnTo>
                                  <a:pt x="14" y="173"/>
                                </a:lnTo>
                                <a:close/>
                                <a:moveTo>
                                  <a:pt x="14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218"/>
                                </a:lnTo>
                                <a:lnTo>
                                  <a:pt x="14" y="218"/>
                                </a:lnTo>
                                <a:lnTo>
                                  <a:pt x="14" y="278"/>
                                </a:lnTo>
                                <a:close/>
                                <a:moveTo>
                                  <a:pt x="14" y="384"/>
                                </a:moveTo>
                                <a:lnTo>
                                  <a:pt x="0" y="384"/>
                                </a:lnTo>
                                <a:lnTo>
                                  <a:pt x="0" y="324"/>
                                </a:lnTo>
                                <a:lnTo>
                                  <a:pt x="14" y="324"/>
                                </a:lnTo>
                                <a:lnTo>
                                  <a:pt x="14" y="384"/>
                                </a:lnTo>
                                <a:close/>
                                <a:moveTo>
                                  <a:pt x="14" y="489"/>
                                </a:moveTo>
                                <a:lnTo>
                                  <a:pt x="0" y="489"/>
                                </a:lnTo>
                                <a:lnTo>
                                  <a:pt x="0" y="429"/>
                                </a:lnTo>
                                <a:lnTo>
                                  <a:pt x="14" y="429"/>
                                </a:lnTo>
                                <a:lnTo>
                                  <a:pt x="14" y="489"/>
                                </a:lnTo>
                                <a:close/>
                                <a:moveTo>
                                  <a:pt x="67" y="511"/>
                                </a:moveTo>
                                <a:lnTo>
                                  <a:pt x="7" y="511"/>
                                </a:lnTo>
                                <a:lnTo>
                                  <a:pt x="7" y="497"/>
                                </a:lnTo>
                                <a:lnTo>
                                  <a:pt x="67" y="497"/>
                                </a:lnTo>
                                <a:lnTo>
                                  <a:pt x="67" y="5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1" name="Text Box 3249"/>
                        <wps:cNvSpPr txBox="1">
                          <a:spLocks/>
                        </wps:cNvSpPr>
                        <wps:spPr bwMode="auto">
                          <a:xfrm>
                            <a:off x="2152" y="305"/>
                            <a:ext cx="7906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EABAD5" w14:textId="77777777" w:rsidR="00393F18" w:rsidRDefault="00393F18" w:rsidP="00393F18">
                              <w:pPr>
                                <w:spacing w:before="86"/>
                                <w:ind w:left="158"/>
                              </w:pPr>
                              <w:r>
                                <w:t xml:space="preserve">$ kubectl create -f </w:t>
                              </w:r>
                              <w:proofErr w:type="spellStart"/>
                              <w:r>
                                <w:t>php.yaml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D6407" id="Group 3247" o:spid="_x0000_s1038" style="position:absolute;margin-left:107.65pt;margin-top:15.3pt;width:395.3pt;height:25.6pt;z-index:-251642880;mso-wrap-distance-left:0;mso-wrap-distance-right:0;mso-position-horizontal-relative:page" coordorigin="2153,306" coordsize="7906,51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">
                <v:shape id="AutoShape 3248" o:spid="_x0000_s1039" style="position:absolute;left:2152;top:305;width:7906;height:512;visibility:visible;mso-wrap-style:square;v-text-anchor:top" coordsize="7906,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" path="m173,511r-60,l113,497r60,l173,511xm276,511r-60,l216,497r60,l276,511xm381,511r-60,l321,497r60,l381,511xm487,511r-60,l427,497r60,l487,511xm593,511r-60,l533,497r60,l593,511xm698,511r-60,l638,497r60,l698,511xm801,511r-60,l741,497r60,l801,511xm907,511r-60,l847,497r60,l907,511xm1013,511r-60,l953,497r60,l1013,511xm1118,511r-60,l1058,497r60,l1118,511xm1221,511r-60,l1161,497r60,l1221,511xm1327,511r-60,l1267,497r60,l1327,511xm1433,511r-60,l1373,497r60,l1433,511xm1538,511r-60,l1478,497r60,l1538,511xm1641,511r-60,l1581,497r60,l1641,511xm1747,511r-60,l1687,497r60,l1747,511xm1853,511r-60,l1793,497r60,l1853,511xm1956,511r-60,l1896,497r60,l1956,511xm2061,511r-60,l2001,497r60,l2061,511xm2167,511r-60,l2107,497r60,l2167,511xm2273,511r-60,l2213,497r60,l2273,511xm2378,511r-62,l2316,497r62,l2378,511xm2481,511r-60,l2421,497r60,l2481,511xm2587,511r-60,l2527,497r60,l2587,511xm2693,511r-60,l2633,497r60,l2693,511xm2798,511r-60,l2738,497r60,l2798,511xm2901,511r-60,l2841,497r60,l2901,511xm3007,511r-60,l2947,497r60,l3007,511xm3113,511r-60,l3053,497r60,l3113,511xm3218,511r-60,l3158,497r60,l3218,511xm3321,511r-60,l3261,497r60,l3321,511xm3427,511r-60,l3367,497r60,l3427,511xm3533,511r-60,l3473,497r60,l3533,511xm3638,511r-60,l3578,497r60,l3638,511xm3741,511r-60,l3681,497r60,l3741,511xm3847,511r-60,l3787,497r60,l3847,511xm3953,511r-60,l3893,497r60,l3953,511xm4058,511r-60,l3998,497r60,l4058,511xm4161,511r-60,l4101,497r60,l4161,511xm4267,511r-60,l4207,497r60,l4267,511xm4373,511r-60,l4313,497r60,l4373,511xm4478,511r-60,l4418,497r60,l4478,511xm4581,511r-60,l4521,497r60,l4581,511xm4687,511r-60,l4627,497r60,l4687,511xm4793,511r-60,l4733,497r60,l4793,511xm4898,511r-60,l4838,497r60,l4898,511xm5001,511r-60,l4941,497r60,l5001,511xm5107,511r-60,l5047,497r60,l5107,511xm5213,511r-60,l5153,497r60,l5213,511xm5318,511r-60,l5258,497r60,l5318,511xm5421,511r-60,l5361,497r60,l5421,511xm5527,511r-60,l5467,497r60,l5527,511xm5633,511r-60,l5573,497r60,l5633,511xm5738,511r-60,l5678,497r60,l5738,511xm5841,511r-60,l5781,497r60,l5841,511xm5947,511r-60,l5887,497r60,l5947,511xm6053,511r-60,l5993,497r60,l6053,511xm6158,511r-60,l6098,497r60,l6158,511xm6261,511r-60,l6201,497r60,l6261,511xm6367,511r-60,l6307,497r60,l6367,511xm6473,511r-60,l6413,497r60,l6473,511xm6578,511r-60,l6518,497r60,l6578,511xm6681,511r-60,l6621,497r60,l6681,511xm6787,511r-60,l6727,497r60,l6787,511xm6893,511r-60,l6833,497r60,l6893,511xm6998,511r-60,l6938,497r60,l6998,511xm7101,511r-60,l7041,497r60,l7101,511xm7207,511r-60,l7147,497r60,l7207,511xm7313,511r-60,l7253,497r60,l7313,511xm7418,511r-60,l7358,497r60,l7418,511xm7521,511r-60,l7461,497r60,l7521,511xm7627,511r-60,l7567,497r60,l7627,511xm7733,511r-60,l7673,497r60,l7733,511xm7838,511r-60,l7778,497r60,l7838,511xm7905,511r-24,l7881,497r8,l7889,458r16,l7905,511xm7905,413r-16,l7889,353r16,l7905,413xm7905,307r-16,l7889,247r16,l7905,307xm7905,204r-16,l7889,144r16,l7905,204xm7905,98r-16,l7889,38r16,l7905,98xm7881,17r-60,l7821,r60,l7881,17xm7776,17r-60,l7716,r60,l7776,17xm7673,17r-60,l7613,r60,l7673,17xm7567,17r-60,l7507,r60,l7567,17xm7461,17r-60,l7401,r60,l7461,17xm7356,17r-60,l7296,r60,l7356,17xm7253,17r-60,l7193,r60,l7253,17xm7147,17r-60,l7087,r60,l7147,17xm7041,17r-60,l6981,r60,l7041,17xm6936,17r-60,l6876,r60,l6936,17xm6833,17r-60,l6773,r60,l6833,17xm6727,17r-60,l6667,r60,l6727,17xm6621,17r-60,l6561,r60,l6621,17xm6516,17r-60,l6456,r60,l6516,17xm6413,17r-60,l6353,r60,l6413,17xm6307,17r-60,l6247,r60,l6307,17xm6201,17r-60,l6141,r60,l6201,17xm6096,17r-60,l6036,r60,l6096,17xm5993,17r-60,l5933,r60,l5993,17xm5887,17r-60,l5827,r60,l5887,17xm5781,17r-60,l5721,r60,l5781,17xm5676,17r-60,l5616,r60,l5676,17xm5573,17r-60,l5513,r60,l5573,17xm5467,17r-60,l5407,r60,l5467,17xm5361,17r-60,l5301,r60,l5361,17xm5256,17r-60,l5196,r60,l5256,17xm5153,17r-60,l5093,r60,l5153,17xm5047,17r-60,l4987,r60,l5047,17xm4941,17r-60,l4881,r60,l4941,17xm4836,17r-60,l4776,r60,l4836,17xm4733,17r-60,l4673,r60,l4733,17xm4627,17r-60,l4567,r60,l4627,17xm4521,17r-60,l4461,r60,l4521,17xm4416,17r-60,l4356,r60,l4416,17xm4313,17r-60,l4253,r60,l4313,17xm4207,17r-60,l4147,r60,l4207,17xm4101,17r-60,l4041,r60,l4101,17xm3996,17r-60,l3936,r60,l3996,17xm3893,17r-60,l3833,r60,l3893,17xm3787,17r-60,l3727,r60,l3787,17xm3681,17r-60,l3621,r60,l3681,17xm3576,17r-60,l3516,r60,l3576,17xm3473,17r-60,l3413,r60,l3473,17xm3367,17r-60,l3307,r60,l3367,17xm3261,17r-60,l3201,r60,l3261,17xm3156,17r-60,l3096,r60,l3156,17xm3053,17r-60,l2993,r60,l3053,17xm2947,17r-60,l2887,r60,l2947,17xm2841,17r-60,l2781,r60,l2841,17xm2736,17r-60,l2676,r60,l2736,17xm2633,17r-60,l2573,r60,l2633,17xm2527,17r-60,l2467,r60,l2527,17xm2421,17r-60,l2361,r60,l2421,17xm2316,17r-60,l2256,r60,l2316,17xm2213,17r-60,l2153,r60,l2213,17xm2107,17r-60,l2047,r60,l2107,17xm2001,17r-60,l1941,r60,l2001,17xm1896,17r-60,l1836,r60,l1896,17xm1793,17r-60,l1733,r60,l1793,17xm1687,17r-60,l1627,r60,l1687,17xm1581,17r-60,l1521,r60,l1581,17xm1476,17r-60,l1416,r60,l1476,17xm1373,17r-60,l1313,r60,l1373,17xm1267,17r-60,l1207,r60,l1267,17xm1161,17r-60,l1101,r60,l1161,17xm1056,17r-60,l996,r60,l1056,17xm953,17r-60,l893,r60,l953,17xm847,17r-60,l787,r60,l847,17xm741,17r-60,l681,r60,l741,17xm636,17r-60,l576,r60,l636,17xm533,17r-60,l473,r60,l533,17xm427,17r-60,l367,r60,l427,17xm321,17r-60,l261,r60,l321,17xm216,17r-60,l156,r60,l216,17xm113,17r-60,l53,r60,l113,17xm14,69l,69,,9r14,l14,69xm14,173l,173,,113r14,l14,173xm14,278l,278,,218r14,l14,278xm14,384l,384,,324r14,l14,384xm14,489l,489,,429r14,l14,489xm67,511r-60,l7,497r60,l67,511xe" fillcolor="black" stroked="f">
                  <v:path arrowok="t" o:connecttype="custom" o:connectlocs="321,803;698,817;907,803;1161,817;1433,817;1687,803;2061,817;2273,803;2527,817;2798,817;3053,803;3427,817;3638,803;3893,817;4161,817;4418,803;4793,817;5001,803;5258,817;5527,817;5781,803;6158,817;6367,803;6621,817;6893,817;7147,803;7521,817;7733,803;7905,817;7889,450;7776,323;7567,306;7193,323;7041,323;6667,306;6413,323;6201,306;5827,323;5676,323;5301,306;5047,323;4836,306;4461,323;4313,323;3936,306;3681,323;3473,306;3096,323;2947,323;2573,306;2316,323;2107,306;1733,323;1581,323;1207,306;953,323;741,306;367,323;216,323;0,419;14,795" o:connectangles="0,0,0,0,0,0,0,0,0,0,0,0,0,0,0,0,0,0,0,0,0,0,0,0,0,0,0,0,0,0,0,0,0,0,0,0,0,0,0,0,0,0,0,0,0,0,0,0,0,0,0,0,0,0,0,0,0,0,0,0,0"/>
                </v:shape>
                <v:shape id="Text Box 3249" o:spid="_x0000_s1040" type="#_x0000_t202" style="position:absolute;left:2152;top:305;width:7906;height:51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393F18" w:rsidRDefault="00393F18" w:rsidP="00393F18">
                        <w:pPr>
                          <w:spacing w:before="86"/>
                          <w:ind w:left="158"/>
                        </w:pPr>
                        <w:r>
                          <w:t xml:space="preserve">$ kubectl create -f </w:t>
                        </w:r>
                        <w:proofErr w:type="spellStart"/>
                        <w:r>
                          <w:t>php.yaml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4624" behindDoc="1" locked="0" layoutInCell="1" allowOverlap="1" wp14:anchorId="56E7468A" wp14:editId="018A1213">
                <wp:simplePos x="0" y="0"/>
                <wp:positionH relativeFrom="page">
                  <wp:posOffset>1380490</wp:posOffset>
                </wp:positionH>
                <wp:positionV relativeFrom="paragraph">
                  <wp:posOffset>749935</wp:posOffset>
                </wp:positionV>
                <wp:extent cx="5038725" cy="772160"/>
                <wp:effectExtent l="0" t="0" r="0" b="0"/>
                <wp:wrapTopAndBottom/>
                <wp:docPr id="3396" name="Group 3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772160"/>
                          <a:chOff x="2174" y="1181"/>
                          <a:chExt cx="7935" cy="1216"/>
                        </a:xfrm>
                      </wpg:grpSpPr>
                      <pic:pic xmlns:pic="http://schemas.openxmlformats.org/drawingml/2006/picture">
                        <pic:nvPicPr>
                          <pic:cNvPr id="3397" name="Picture 3245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196"/>
                            <a:ext cx="7908" cy="11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8" name="Freeform 3246"/>
                        <wps:cNvSpPr>
                          <a:spLocks/>
                        </wps:cNvSpPr>
                        <wps:spPr bwMode="auto">
                          <a:xfrm>
                            <a:off x="2174" y="1181"/>
                            <a:ext cx="7935" cy="1216"/>
                          </a:xfrm>
                          <a:custGeom>
                            <a:avLst/>
                            <a:gdLst>
                              <a:gd name="T0" fmla="+- 0 10109 2174"/>
                              <a:gd name="T1" fmla="*/ T0 w 7935"/>
                              <a:gd name="T2" fmla="+- 0 1181 1181"/>
                              <a:gd name="T3" fmla="*/ 1181 h 1216"/>
                              <a:gd name="T4" fmla="+- 0 10092 2174"/>
                              <a:gd name="T5" fmla="*/ T4 w 7935"/>
                              <a:gd name="T6" fmla="+- 0 1181 1181"/>
                              <a:gd name="T7" fmla="*/ 1181 h 1216"/>
                              <a:gd name="T8" fmla="+- 0 10092 2174"/>
                              <a:gd name="T9" fmla="*/ T8 w 7935"/>
                              <a:gd name="T10" fmla="+- 0 1197 1181"/>
                              <a:gd name="T11" fmla="*/ 1197 h 1216"/>
                              <a:gd name="T12" fmla="+- 0 10092 2174"/>
                              <a:gd name="T13" fmla="*/ T12 w 7935"/>
                              <a:gd name="T14" fmla="+- 0 2381 1181"/>
                              <a:gd name="T15" fmla="*/ 2381 h 1216"/>
                              <a:gd name="T16" fmla="+- 0 2191 2174"/>
                              <a:gd name="T17" fmla="*/ T16 w 7935"/>
                              <a:gd name="T18" fmla="+- 0 2381 1181"/>
                              <a:gd name="T19" fmla="*/ 2381 h 1216"/>
                              <a:gd name="T20" fmla="+- 0 2191 2174"/>
                              <a:gd name="T21" fmla="*/ T20 w 7935"/>
                              <a:gd name="T22" fmla="+- 0 2382 1181"/>
                              <a:gd name="T23" fmla="*/ 2382 h 1216"/>
                              <a:gd name="T24" fmla="+- 0 2182 2174"/>
                              <a:gd name="T25" fmla="*/ T24 w 7935"/>
                              <a:gd name="T26" fmla="+- 0 2382 1181"/>
                              <a:gd name="T27" fmla="*/ 2382 h 1216"/>
                              <a:gd name="T28" fmla="+- 0 2182 2174"/>
                              <a:gd name="T29" fmla="*/ T28 w 7935"/>
                              <a:gd name="T30" fmla="+- 0 2381 1181"/>
                              <a:gd name="T31" fmla="*/ 2381 h 1216"/>
                              <a:gd name="T32" fmla="+- 0 2191 2174"/>
                              <a:gd name="T33" fmla="*/ T32 w 7935"/>
                              <a:gd name="T34" fmla="+- 0 2381 1181"/>
                              <a:gd name="T35" fmla="*/ 2381 h 1216"/>
                              <a:gd name="T36" fmla="+- 0 2191 2174"/>
                              <a:gd name="T37" fmla="*/ T36 w 7935"/>
                              <a:gd name="T38" fmla="+- 0 1197 1181"/>
                              <a:gd name="T39" fmla="*/ 1197 h 1216"/>
                              <a:gd name="T40" fmla="+- 0 10092 2174"/>
                              <a:gd name="T41" fmla="*/ T40 w 7935"/>
                              <a:gd name="T42" fmla="+- 0 1197 1181"/>
                              <a:gd name="T43" fmla="*/ 1197 h 1216"/>
                              <a:gd name="T44" fmla="+- 0 10092 2174"/>
                              <a:gd name="T45" fmla="*/ T44 w 7935"/>
                              <a:gd name="T46" fmla="+- 0 1181 1181"/>
                              <a:gd name="T47" fmla="*/ 1181 h 1216"/>
                              <a:gd name="T48" fmla="+- 0 2174 2174"/>
                              <a:gd name="T49" fmla="*/ T48 w 7935"/>
                              <a:gd name="T50" fmla="+- 0 1181 1181"/>
                              <a:gd name="T51" fmla="*/ 1181 h 1216"/>
                              <a:gd name="T52" fmla="+- 0 2174 2174"/>
                              <a:gd name="T53" fmla="*/ T52 w 7935"/>
                              <a:gd name="T54" fmla="+- 0 1197 1181"/>
                              <a:gd name="T55" fmla="*/ 1197 h 1216"/>
                              <a:gd name="T56" fmla="+- 0 2174 2174"/>
                              <a:gd name="T57" fmla="*/ T56 w 7935"/>
                              <a:gd name="T58" fmla="+- 0 2381 1181"/>
                              <a:gd name="T59" fmla="*/ 2381 h 1216"/>
                              <a:gd name="T60" fmla="+- 0 2174 2174"/>
                              <a:gd name="T61" fmla="*/ T60 w 7935"/>
                              <a:gd name="T62" fmla="+- 0 2389 1181"/>
                              <a:gd name="T63" fmla="*/ 2389 h 1216"/>
                              <a:gd name="T64" fmla="+- 0 2174 2174"/>
                              <a:gd name="T65" fmla="*/ T64 w 7935"/>
                              <a:gd name="T66" fmla="+- 0 2397 1181"/>
                              <a:gd name="T67" fmla="*/ 2397 h 1216"/>
                              <a:gd name="T68" fmla="+- 0 10109 2174"/>
                              <a:gd name="T69" fmla="*/ T68 w 7935"/>
                              <a:gd name="T70" fmla="+- 0 2397 1181"/>
                              <a:gd name="T71" fmla="*/ 2397 h 1216"/>
                              <a:gd name="T72" fmla="+- 0 10109 2174"/>
                              <a:gd name="T73" fmla="*/ T72 w 7935"/>
                              <a:gd name="T74" fmla="+- 0 2389 1181"/>
                              <a:gd name="T75" fmla="*/ 2389 h 1216"/>
                              <a:gd name="T76" fmla="+- 0 10109 2174"/>
                              <a:gd name="T77" fmla="*/ T76 w 7935"/>
                              <a:gd name="T78" fmla="+- 0 2381 1181"/>
                              <a:gd name="T79" fmla="*/ 2381 h 1216"/>
                              <a:gd name="T80" fmla="+- 0 10109 2174"/>
                              <a:gd name="T81" fmla="*/ T80 w 7935"/>
                              <a:gd name="T82" fmla="+- 0 1197 1181"/>
                              <a:gd name="T83" fmla="*/ 1197 h 1216"/>
                              <a:gd name="T84" fmla="+- 0 10109 2174"/>
                              <a:gd name="T85" fmla="*/ T84 w 7935"/>
                              <a:gd name="T86" fmla="+- 0 1181 1181"/>
                              <a:gd name="T87" fmla="*/ 1181 h 12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35" h="1216">
                                <a:moveTo>
                                  <a:pt x="7935" y="0"/>
                                </a:moveTo>
                                <a:lnTo>
                                  <a:pt x="7918" y="0"/>
                                </a:lnTo>
                                <a:lnTo>
                                  <a:pt x="7918" y="16"/>
                                </a:lnTo>
                                <a:lnTo>
                                  <a:pt x="7918" y="1200"/>
                                </a:lnTo>
                                <a:lnTo>
                                  <a:pt x="17" y="1200"/>
                                </a:lnTo>
                                <a:lnTo>
                                  <a:pt x="17" y="1201"/>
                                </a:lnTo>
                                <a:lnTo>
                                  <a:pt x="8" y="1201"/>
                                </a:lnTo>
                                <a:lnTo>
                                  <a:pt x="8" y="1200"/>
                                </a:lnTo>
                                <a:lnTo>
                                  <a:pt x="17" y="1200"/>
                                </a:lnTo>
                                <a:lnTo>
                                  <a:pt x="17" y="16"/>
                                </a:lnTo>
                                <a:lnTo>
                                  <a:pt x="7918" y="16"/>
                                </a:lnTo>
                                <a:lnTo>
                                  <a:pt x="791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1200"/>
                                </a:lnTo>
                                <a:lnTo>
                                  <a:pt x="0" y="1208"/>
                                </a:lnTo>
                                <a:lnTo>
                                  <a:pt x="0" y="1216"/>
                                </a:lnTo>
                                <a:lnTo>
                                  <a:pt x="7935" y="1216"/>
                                </a:lnTo>
                                <a:lnTo>
                                  <a:pt x="7935" y="1208"/>
                                </a:lnTo>
                                <a:lnTo>
                                  <a:pt x="7935" y="1200"/>
                                </a:lnTo>
                                <a:lnTo>
                                  <a:pt x="7935" y="16"/>
                                </a:lnTo>
                                <a:lnTo>
                                  <a:pt x="7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801FF" id="Group 3244" o:spid="_x0000_s1026" style="position:absolute;margin-left:108.7pt;margin-top:59.05pt;width:396.75pt;height:60.8pt;z-index:-251641856;mso-wrap-distance-left:0;mso-wrap-distance-right:0;mso-position-horizontal-relative:page" coordorigin="2174,1181" coordsize="7935,12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">
                <v:shape id="Picture 3245" o:spid="_x0000_s1027" type="#_x0000_t75" style="position:absolute;left:2188;top:1196;width:7908;height:11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">
                  <v:imagedata r:id="rId17" o:title=""/>
                  <v:path arrowok="t"/>
                  <o:lock v:ext="edit" aspectratio="f"/>
                </v:shape>
                <v:shape id="Freeform 3246" o:spid="_x0000_s1028" style="position:absolute;left:2174;top:1181;width:7935;height:1216;visibility:visible;mso-wrap-style:square;v-text-anchor:top" coordsize="7935,12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" path="m7935,r-17,l7918,16r,1184l17,1200r,1l8,1201r,-1l17,1200,17,16r7901,l7918,,,,,16,,1200r,8l,1216r7935,l7935,1208r,-8l7935,16r,-16xe" fillcolor="black" stroked="f">
                  <v:path arrowok="t" o:connecttype="custom" o:connectlocs="7935,1181;7918,1181;7918,1197;7918,2381;17,2381;17,2382;8,2382;8,2381;17,2381;17,1197;7918,1197;7918,1181;0,1181;0,1197;0,2381;0,2389;0,2397;7935,2397;7935,2389;7935,2381;7935,1197;7935,1181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591E820E" w14:textId="77777777" w:rsidR="00393F18" w:rsidRDefault="00393F18" w:rsidP="00393F18">
      <w:pPr>
        <w:pStyle w:val="BodyText0"/>
        <w:spacing w:before="3"/>
        <w:rPr>
          <w:b/>
        </w:rPr>
      </w:pPr>
    </w:p>
    <w:p w14:paraId="02703146" w14:textId="77777777" w:rsidR="00393F18" w:rsidRDefault="00393F18" w:rsidP="00393F18">
      <w:pPr>
        <w:pStyle w:val="BodyText0"/>
        <w:spacing w:before="3"/>
        <w:rPr>
          <w:b/>
          <w:sz w:val="23"/>
        </w:rPr>
      </w:pPr>
    </w:p>
    <w:p w14:paraId="251F0A45" w14:textId="77777777" w:rsidR="00393F18" w:rsidRDefault="00393F18" w:rsidP="00393F18">
      <w:pPr>
        <w:pStyle w:val="ListParagraph"/>
        <w:widowControl w:val="0"/>
        <w:numPr>
          <w:ilvl w:val="0"/>
          <w:numId w:val="38"/>
        </w:numPr>
        <w:tabs>
          <w:tab w:val="left" w:pos="1261"/>
        </w:tabs>
        <w:autoSpaceDE w:val="0"/>
        <w:autoSpaceDN w:val="0"/>
        <w:contextualSpacing w:val="0"/>
        <w:rPr>
          <w:sz w:val="24"/>
        </w:rPr>
      </w:pPr>
      <w:r>
        <w:rPr>
          <w:sz w:val="24"/>
        </w:rPr>
        <w:t>Verify the previous step by running the command</w:t>
      </w:r>
      <w:r>
        <w:rPr>
          <w:spacing w:val="-3"/>
          <w:sz w:val="24"/>
        </w:rPr>
        <w:t xml:space="preserve"> </w:t>
      </w:r>
      <w:r>
        <w:rPr>
          <w:sz w:val="24"/>
        </w:rPr>
        <w:t>below:</w:t>
      </w:r>
    </w:p>
    <w:p w14:paraId="32D9C99E" w14:textId="77777777" w:rsidR="00393F18" w:rsidRDefault="00393F18" w:rsidP="00393F18">
      <w:pPr>
        <w:pStyle w:val="BodyText0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28E412A2" wp14:editId="50AB9F60">
                <wp:simplePos x="0" y="0"/>
                <wp:positionH relativeFrom="page">
                  <wp:posOffset>1367155</wp:posOffset>
                </wp:positionH>
                <wp:positionV relativeFrom="paragraph">
                  <wp:posOffset>193675</wp:posOffset>
                </wp:positionV>
                <wp:extent cx="5029200" cy="497205"/>
                <wp:effectExtent l="12700" t="0" r="0" b="0"/>
                <wp:wrapTopAndBottom/>
                <wp:docPr id="3393" name="Group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497205"/>
                          <a:chOff x="2153" y="305"/>
                          <a:chExt cx="7920" cy="783"/>
                        </a:xfrm>
                      </wpg:grpSpPr>
                      <wps:wsp>
                        <wps:cNvPr id="3394" name="AutoShape 3242"/>
                        <wps:cNvSpPr>
                          <a:spLocks/>
                        </wps:cNvSpPr>
                        <wps:spPr bwMode="auto">
                          <a:xfrm>
                            <a:off x="2152" y="305"/>
                            <a:ext cx="7920" cy="783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20"/>
                              <a:gd name="T2" fmla="+- 0 1073 305"/>
                              <a:gd name="T3" fmla="*/ 1073 h 783"/>
                              <a:gd name="T4" fmla="+- 0 2851 2153"/>
                              <a:gd name="T5" fmla="*/ T4 w 7920"/>
                              <a:gd name="T6" fmla="+- 0 1088 305"/>
                              <a:gd name="T7" fmla="*/ 1088 h 783"/>
                              <a:gd name="T8" fmla="+- 0 3060 2153"/>
                              <a:gd name="T9" fmla="*/ T8 w 7920"/>
                              <a:gd name="T10" fmla="+- 0 1073 305"/>
                              <a:gd name="T11" fmla="*/ 1073 h 783"/>
                              <a:gd name="T12" fmla="+- 0 3314 2153"/>
                              <a:gd name="T13" fmla="*/ T12 w 7920"/>
                              <a:gd name="T14" fmla="+- 0 1088 305"/>
                              <a:gd name="T15" fmla="*/ 1088 h 783"/>
                              <a:gd name="T16" fmla="+- 0 3586 2153"/>
                              <a:gd name="T17" fmla="*/ T16 w 7920"/>
                              <a:gd name="T18" fmla="+- 0 1088 305"/>
                              <a:gd name="T19" fmla="*/ 1088 h 783"/>
                              <a:gd name="T20" fmla="+- 0 3840 2153"/>
                              <a:gd name="T21" fmla="*/ T20 w 7920"/>
                              <a:gd name="T22" fmla="+- 0 1073 305"/>
                              <a:gd name="T23" fmla="*/ 1073 h 783"/>
                              <a:gd name="T24" fmla="+- 0 4214 2153"/>
                              <a:gd name="T25" fmla="*/ T24 w 7920"/>
                              <a:gd name="T26" fmla="+- 0 1088 305"/>
                              <a:gd name="T27" fmla="*/ 1088 h 783"/>
                              <a:gd name="T28" fmla="+- 0 4426 2153"/>
                              <a:gd name="T29" fmla="*/ T28 w 7920"/>
                              <a:gd name="T30" fmla="+- 0 1073 305"/>
                              <a:gd name="T31" fmla="*/ 1073 h 783"/>
                              <a:gd name="T32" fmla="+- 0 4680 2153"/>
                              <a:gd name="T33" fmla="*/ T32 w 7920"/>
                              <a:gd name="T34" fmla="+- 0 1088 305"/>
                              <a:gd name="T35" fmla="*/ 1088 h 783"/>
                              <a:gd name="T36" fmla="+- 0 4951 2153"/>
                              <a:gd name="T37" fmla="*/ T36 w 7920"/>
                              <a:gd name="T38" fmla="+- 0 1088 305"/>
                              <a:gd name="T39" fmla="*/ 1088 h 783"/>
                              <a:gd name="T40" fmla="+- 0 5206 2153"/>
                              <a:gd name="T41" fmla="*/ T40 w 7920"/>
                              <a:gd name="T42" fmla="+- 0 1073 305"/>
                              <a:gd name="T43" fmla="*/ 1073 h 783"/>
                              <a:gd name="T44" fmla="+- 0 5580 2153"/>
                              <a:gd name="T45" fmla="*/ T44 w 7920"/>
                              <a:gd name="T46" fmla="+- 0 1088 305"/>
                              <a:gd name="T47" fmla="*/ 1088 h 783"/>
                              <a:gd name="T48" fmla="+- 0 5791 2153"/>
                              <a:gd name="T49" fmla="*/ T48 w 7920"/>
                              <a:gd name="T50" fmla="+- 0 1073 305"/>
                              <a:gd name="T51" fmla="*/ 1073 h 783"/>
                              <a:gd name="T52" fmla="+- 0 6046 2153"/>
                              <a:gd name="T53" fmla="*/ T52 w 7920"/>
                              <a:gd name="T54" fmla="+- 0 1088 305"/>
                              <a:gd name="T55" fmla="*/ 1088 h 783"/>
                              <a:gd name="T56" fmla="+- 0 6314 2153"/>
                              <a:gd name="T57" fmla="*/ T56 w 7920"/>
                              <a:gd name="T58" fmla="+- 0 1088 305"/>
                              <a:gd name="T59" fmla="*/ 1088 h 783"/>
                              <a:gd name="T60" fmla="+- 0 6571 2153"/>
                              <a:gd name="T61" fmla="*/ T60 w 7920"/>
                              <a:gd name="T62" fmla="+- 0 1073 305"/>
                              <a:gd name="T63" fmla="*/ 1073 h 783"/>
                              <a:gd name="T64" fmla="+- 0 6946 2153"/>
                              <a:gd name="T65" fmla="*/ T64 w 7920"/>
                              <a:gd name="T66" fmla="+- 0 1088 305"/>
                              <a:gd name="T67" fmla="*/ 1088 h 783"/>
                              <a:gd name="T68" fmla="+- 0 7154 2153"/>
                              <a:gd name="T69" fmla="*/ T68 w 7920"/>
                              <a:gd name="T70" fmla="+- 0 1073 305"/>
                              <a:gd name="T71" fmla="*/ 1073 h 783"/>
                              <a:gd name="T72" fmla="+- 0 7411 2153"/>
                              <a:gd name="T73" fmla="*/ T72 w 7920"/>
                              <a:gd name="T74" fmla="+- 0 1088 305"/>
                              <a:gd name="T75" fmla="*/ 1088 h 783"/>
                              <a:gd name="T76" fmla="+- 0 7680 2153"/>
                              <a:gd name="T77" fmla="*/ T76 w 7920"/>
                              <a:gd name="T78" fmla="+- 0 1088 305"/>
                              <a:gd name="T79" fmla="*/ 1088 h 783"/>
                              <a:gd name="T80" fmla="+- 0 7934 2153"/>
                              <a:gd name="T81" fmla="*/ T80 w 7920"/>
                              <a:gd name="T82" fmla="+- 0 1073 305"/>
                              <a:gd name="T83" fmla="*/ 1073 h 783"/>
                              <a:gd name="T84" fmla="+- 0 8309 2153"/>
                              <a:gd name="T85" fmla="*/ T84 w 7920"/>
                              <a:gd name="T86" fmla="+- 0 1088 305"/>
                              <a:gd name="T87" fmla="*/ 1088 h 783"/>
                              <a:gd name="T88" fmla="+- 0 8520 2153"/>
                              <a:gd name="T89" fmla="*/ T88 w 7920"/>
                              <a:gd name="T90" fmla="+- 0 1073 305"/>
                              <a:gd name="T91" fmla="*/ 1073 h 783"/>
                              <a:gd name="T92" fmla="+- 0 8774 2153"/>
                              <a:gd name="T93" fmla="*/ T92 w 7920"/>
                              <a:gd name="T94" fmla="+- 0 1088 305"/>
                              <a:gd name="T95" fmla="*/ 1088 h 783"/>
                              <a:gd name="T96" fmla="+- 0 9046 2153"/>
                              <a:gd name="T97" fmla="*/ T96 w 7920"/>
                              <a:gd name="T98" fmla="+- 0 1088 305"/>
                              <a:gd name="T99" fmla="*/ 1088 h 783"/>
                              <a:gd name="T100" fmla="+- 0 9300 2153"/>
                              <a:gd name="T101" fmla="*/ T100 w 7920"/>
                              <a:gd name="T102" fmla="+- 0 1073 305"/>
                              <a:gd name="T103" fmla="*/ 1073 h 783"/>
                              <a:gd name="T104" fmla="+- 0 9674 2153"/>
                              <a:gd name="T105" fmla="*/ T104 w 7920"/>
                              <a:gd name="T106" fmla="+- 0 1088 305"/>
                              <a:gd name="T107" fmla="*/ 1088 h 783"/>
                              <a:gd name="T108" fmla="+- 0 9886 2153"/>
                              <a:gd name="T109" fmla="*/ T108 w 7920"/>
                              <a:gd name="T110" fmla="+- 0 1073 305"/>
                              <a:gd name="T111" fmla="*/ 1073 h 783"/>
                              <a:gd name="T112" fmla="+- 0 10073 2153"/>
                              <a:gd name="T113" fmla="*/ T112 w 7920"/>
                              <a:gd name="T114" fmla="+- 0 1088 305"/>
                              <a:gd name="T115" fmla="*/ 1088 h 783"/>
                              <a:gd name="T116" fmla="+- 0 10058 2153"/>
                              <a:gd name="T117" fmla="*/ T116 w 7920"/>
                              <a:gd name="T118" fmla="+- 0 735 305"/>
                              <a:gd name="T119" fmla="*/ 735 h 783"/>
                              <a:gd name="T120" fmla="+- 0 10073 2153"/>
                              <a:gd name="T121" fmla="*/ T120 w 7920"/>
                              <a:gd name="T122" fmla="+- 0 481 305"/>
                              <a:gd name="T123" fmla="*/ 481 h 783"/>
                              <a:gd name="T124" fmla="+- 0 10022 2153"/>
                              <a:gd name="T125" fmla="*/ T124 w 7920"/>
                              <a:gd name="T126" fmla="+- 0 305 305"/>
                              <a:gd name="T127" fmla="*/ 305 h 783"/>
                              <a:gd name="T128" fmla="+- 0 9648 2153"/>
                              <a:gd name="T129" fmla="*/ T128 w 7920"/>
                              <a:gd name="T130" fmla="+- 0 320 305"/>
                              <a:gd name="T131" fmla="*/ 320 h 783"/>
                              <a:gd name="T132" fmla="+- 0 9497 2153"/>
                              <a:gd name="T133" fmla="*/ T132 w 7920"/>
                              <a:gd name="T134" fmla="+- 0 320 305"/>
                              <a:gd name="T135" fmla="*/ 320 h 783"/>
                              <a:gd name="T136" fmla="+- 0 9122 2153"/>
                              <a:gd name="T137" fmla="*/ T136 w 7920"/>
                              <a:gd name="T138" fmla="+- 0 305 305"/>
                              <a:gd name="T139" fmla="*/ 305 h 783"/>
                              <a:gd name="T140" fmla="+- 0 8868 2153"/>
                              <a:gd name="T141" fmla="*/ T140 w 7920"/>
                              <a:gd name="T142" fmla="+- 0 320 305"/>
                              <a:gd name="T143" fmla="*/ 320 h 783"/>
                              <a:gd name="T144" fmla="+- 0 8657 2153"/>
                              <a:gd name="T145" fmla="*/ T144 w 7920"/>
                              <a:gd name="T146" fmla="+- 0 305 305"/>
                              <a:gd name="T147" fmla="*/ 305 h 783"/>
                              <a:gd name="T148" fmla="+- 0 8282 2153"/>
                              <a:gd name="T149" fmla="*/ T148 w 7920"/>
                              <a:gd name="T150" fmla="+- 0 320 305"/>
                              <a:gd name="T151" fmla="*/ 320 h 783"/>
                              <a:gd name="T152" fmla="+- 0 8131 2153"/>
                              <a:gd name="T153" fmla="*/ T152 w 7920"/>
                              <a:gd name="T154" fmla="+- 0 320 305"/>
                              <a:gd name="T155" fmla="*/ 320 h 783"/>
                              <a:gd name="T156" fmla="+- 0 7757 2153"/>
                              <a:gd name="T157" fmla="*/ T156 w 7920"/>
                              <a:gd name="T158" fmla="+- 0 305 305"/>
                              <a:gd name="T159" fmla="*/ 305 h 783"/>
                              <a:gd name="T160" fmla="+- 0 7502 2153"/>
                              <a:gd name="T161" fmla="*/ T160 w 7920"/>
                              <a:gd name="T162" fmla="+- 0 320 305"/>
                              <a:gd name="T163" fmla="*/ 320 h 783"/>
                              <a:gd name="T164" fmla="+- 0 7291 2153"/>
                              <a:gd name="T165" fmla="*/ T164 w 7920"/>
                              <a:gd name="T166" fmla="+- 0 305 305"/>
                              <a:gd name="T167" fmla="*/ 305 h 783"/>
                              <a:gd name="T168" fmla="+- 0 6917 2153"/>
                              <a:gd name="T169" fmla="*/ T168 w 7920"/>
                              <a:gd name="T170" fmla="+- 0 320 305"/>
                              <a:gd name="T171" fmla="*/ 320 h 783"/>
                              <a:gd name="T172" fmla="+- 0 6768 2153"/>
                              <a:gd name="T173" fmla="*/ T172 w 7920"/>
                              <a:gd name="T174" fmla="+- 0 320 305"/>
                              <a:gd name="T175" fmla="*/ 320 h 783"/>
                              <a:gd name="T176" fmla="+- 0 6391 2153"/>
                              <a:gd name="T177" fmla="*/ T176 w 7920"/>
                              <a:gd name="T178" fmla="+- 0 305 305"/>
                              <a:gd name="T179" fmla="*/ 305 h 783"/>
                              <a:gd name="T180" fmla="+- 0 6137 2153"/>
                              <a:gd name="T181" fmla="*/ T180 w 7920"/>
                              <a:gd name="T182" fmla="+- 0 320 305"/>
                              <a:gd name="T183" fmla="*/ 320 h 783"/>
                              <a:gd name="T184" fmla="+- 0 5928 2153"/>
                              <a:gd name="T185" fmla="*/ T184 w 7920"/>
                              <a:gd name="T186" fmla="+- 0 305 305"/>
                              <a:gd name="T187" fmla="*/ 305 h 783"/>
                              <a:gd name="T188" fmla="+- 0 5551 2153"/>
                              <a:gd name="T189" fmla="*/ T188 w 7920"/>
                              <a:gd name="T190" fmla="+- 0 320 305"/>
                              <a:gd name="T191" fmla="*/ 320 h 783"/>
                              <a:gd name="T192" fmla="+- 0 5402 2153"/>
                              <a:gd name="T193" fmla="*/ T192 w 7920"/>
                              <a:gd name="T194" fmla="+- 0 320 305"/>
                              <a:gd name="T195" fmla="*/ 320 h 783"/>
                              <a:gd name="T196" fmla="+- 0 5028 2153"/>
                              <a:gd name="T197" fmla="*/ T196 w 7920"/>
                              <a:gd name="T198" fmla="+- 0 305 305"/>
                              <a:gd name="T199" fmla="*/ 305 h 783"/>
                              <a:gd name="T200" fmla="+- 0 4771 2153"/>
                              <a:gd name="T201" fmla="*/ T200 w 7920"/>
                              <a:gd name="T202" fmla="+- 0 320 305"/>
                              <a:gd name="T203" fmla="*/ 320 h 783"/>
                              <a:gd name="T204" fmla="+- 0 4562 2153"/>
                              <a:gd name="T205" fmla="*/ T204 w 7920"/>
                              <a:gd name="T206" fmla="+- 0 305 305"/>
                              <a:gd name="T207" fmla="*/ 305 h 783"/>
                              <a:gd name="T208" fmla="+- 0 4188 2153"/>
                              <a:gd name="T209" fmla="*/ T208 w 7920"/>
                              <a:gd name="T210" fmla="+- 0 320 305"/>
                              <a:gd name="T211" fmla="*/ 320 h 783"/>
                              <a:gd name="T212" fmla="+- 0 4037 2153"/>
                              <a:gd name="T213" fmla="*/ T212 w 7920"/>
                              <a:gd name="T214" fmla="+- 0 320 305"/>
                              <a:gd name="T215" fmla="*/ 320 h 783"/>
                              <a:gd name="T216" fmla="+- 0 3662 2153"/>
                              <a:gd name="T217" fmla="*/ T216 w 7920"/>
                              <a:gd name="T218" fmla="+- 0 305 305"/>
                              <a:gd name="T219" fmla="*/ 305 h 783"/>
                              <a:gd name="T220" fmla="+- 0 3408 2153"/>
                              <a:gd name="T221" fmla="*/ T220 w 7920"/>
                              <a:gd name="T222" fmla="+- 0 320 305"/>
                              <a:gd name="T223" fmla="*/ 320 h 783"/>
                              <a:gd name="T224" fmla="+- 0 3197 2153"/>
                              <a:gd name="T225" fmla="*/ T224 w 7920"/>
                              <a:gd name="T226" fmla="+- 0 305 305"/>
                              <a:gd name="T227" fmla="*/ 305 h 783"/>
                              <a:gd name="T228" fmla="+- 0 2822 2153"/>
                              <a:gd name="T229" fmla="*/ T228 w 7920"/>
                              <a:gd name="T230" fmla="+- 0 320 305"/>
                              <a:gd name="T231" fmla="*/ 320 h 783"/>
                              <a:gd name="T232" fmla="+- 0 2671 2153"/>
                              <a:gd name="T233" fmla="*/ T232 w 7920"/>
                              <a:gd name="T234" fmla="+- 0 320 305"/>
                              <a:gd name="T235" fmla="*/ 320 h 783"/>
                              <a:gd name="T236" fmla="+- 0 2297 2153"/>
                              <a:gd name="T237" fmla="*/ T236 w 7920"/>
                              <a:gd name="T238" fmla="+- 0 305 305"/>
                              <a:gd name="T239" fmla="*/ 305 h 783"/>
                              <a:gd name="T240" fmla="+- 0 2167 2153"/>
                              <a:gd name="T241" fmla="*/ T240 w 7920"/>
                              <a:gd name="T242" fmla="+- 0 490 305"/>
                              <a:gd name="T243" fmla="*/ 490 h 783"/>
                              <a:gd name="T244" fmla="+- 0 2167 2153"/>
                              <a:gd name="T245" fmla="*/ T244 w 7920"/>
                              <a:gd name="T246" fmla="+- 0 641 305"/>
                              <a:gd name="T247" fmla="*/ 641 h 783"/>
                              <a:gd name="T248" fmla="+- 0 2153 2153"/>
                              <a:gd name="T249" fmla="*/ T248 w 7920"/>
                              <a:gd name="T250" fmla="+- 0 1016 305"/>
                              <a:gd name="T251" fmla="*/ 1016 h 7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920" h="783">
                                <a:moveTo>
                                  <a:pt x="173" y="783"/>
                                </a:moveTo>
                                <a:lnTo>
                                  <a:pt x="113" y="783"/>
                                </a:lnTo>
                                <a:lnTo>
                                  <a:pt x="113" y="768"/>
                                </a:lnTo>
                                <a:lnTo>
                                  <a:pt x="173" y="768"/>
                                </a:lnTo>
                                <a:lnTo>
                                  <a:pt x="173" y="783"/>
                                </a:lnTo>
                                <a:close/>
                                <a:moveTo>
                                  <a:pt x="276" y="783"/>
                                </a:moveTo>
                                <a:lnTo>
                                  <a:pt x="216" y="783"/>
                                </a:lnTo>
                                <a:lnTo>
                                  <a:pt x="216" y="768"/>
                                </a:lnTo>
                                <a:lnTo>
                                  <a:pt x="276" y="768"/>
                                </a:lnTo>
                                <a:lnTo>
                                  <a:pt x="276" y="783"/>
                                </a:lnTo>
                                <a:close/>
                                <a:moveTo>
                                  <a:pt x="381" y="783"/>
                                </a:moveTo>
                                <a:lnTo>
                                  <a:pt x="321" y="783"/>
                                </a:lnTo>
                                <a:lnTo>
                                  <a:pt x="321" y="768"/>
                                </a:lnTo>
                                <a:lnTo>
                                  <a:pt x="381" y="768"/>
                                </a:lnTo>
                                <a:lnTo>
                                  <a:pt x="381" y="783"/>
                                </a:lnTo>
                                <a:close/>
                                <a:moveTo>
                                  <a:pt x="487" y="783"/>
                                </a:moveTo>
                                <a:lnTo>
                                  <a:pt x="427" y="783"/>
                                </a:lnTo>
                                <a:lnTo>
                                  <a:pt x="427" y="768"/>
                                </a:lnTo>
                                <a:lnTo>
                                  <a:pt x="487" y="768"/>
                                </a:lnTo>
                                <a:lnTo>
                                  <a:pt x="487" y="783"/>
                                </a:lnTo>
                                <a:close/>
                                <a:moveTo>
                                  <a:pt x="593" y="783"/>
                                </a:moveTo>
                                <a:lnTo>
                                  <a:pt x="533" y="783"/>
                                </a:lnTo>
                                <a:lnTo>
                                  <a:pt x="533" y="768"/>
                                </a:lnTo>
                                <a:lnTo>
                                  <a:pt x="593" y="768"/>
                                </a:lnTo>
                                <a:lnTo>
                                  <a:pt x="593" y="783"/>
                                </a:lnTo>
                                <a:close/>
                                <a:moveTo>
                                  <a:pt x="698" y="783"/>
                                </a:moveTo>
                                <a:lnTo>
                                  <a:pt x="638" y="783"/>
                                </a:lnTo>
                                <a:lnTo>
                                  <a:pt x="638" y="768"/>
                                </a:lnTo>
                                <a:lnTo>
                                  <a:pt x="698" y="768"/>
                                </a:lnTo>
                                <a:lnTo>
                                  <a:pt x="698" y="783"/>
                                </a:lnTo>
                                <a:close/>
                                <a:moveTo>
                                  <a:pt x="801" y="783"/>
                                </a:moveTo>
                                <a:lnTo>
                                  <a:pt x="741" y="783"/>
                                </a:lnTo>
                                <a:lnTo>
                                  <a:pt x="741" y="768"/>
                                </a:lnTo>
                                <a:lnTo>
                                  <a:pt x="801" y="768"/>
                                </a:lnTo>
                                <a:lnTo>
                                  <a:pt x="801" y="783"/>
                                </a:lnTo>
                                <a:close/>
                                <a:moveTo>
                                  <a:pt x="907" y="783"/>
                                </a:moveTo>
                                <a:lnTo>
                                  <a:pt x="847" y="783"/>
                                </a:lnTo>
                                <a:lnTo>
                                  <a:pt x="847" y="768"/>
                                </a:lnTo>
                                <a:lnTo>
                                  <a:pt x="907" y="768"/>
                                </a:lnTo>
                                <a:lnTo>
                                  <a:pt x="907" y="783"/>
                                </a:lnTo>
                                <a:close/>
                                <a:moveTo>
                                  <a:pt x="1013" y="783"/>
                                </a:moveTo>
                                <a:lnTo>
                                  <a:pt x="953" y="783"/>
                                </a:lnTo>
                                <a:lnTo>
                                  <a:pt x="953" y="768"/>
                                </a:lnTo>
                                <a:lnTo>
                                  <a:pt x="1013" y="768"/>
                                </a:lnTo>
                                <a:lnTo>
                                  <a:pt x="1013" y="783"/>
                                </a:lnTo>
                                <a:close/>
                                <a:moveTo>
                                  <a:pt x="1118" y="783"/>
                                </a:moveTo>
                                <a:lnTo>
                                  <a:pt x="1058" y="783"/>
                                </a:lnTo>
                                <a:lnTo>
                                  <a:pt x="1058" y="768"/>
                                </a:lnTo>
                                <a:lnTo>
                                  <a:pt x="1118" y="768"/>
                                </a:lnTo>
                                <a:lnTo>
                                  <a:pt x="1118" y="783"/>
                                </a:lnTo>
                                <a:close/>
                                <a:moveTo>
                                  <a:pt x="1221" y="783"/>
                                </a:moveTo>
                                <a:lnTo>
                                  <a:pt x="1161" y="783"/>
                                </a:lnTo>
                                <a:lnTo>
                                  <a:pt x="1161" y="768"/>
                                </a:lnTo>
                                <a:lnTo>
                                  <a:pt x="1221" y="768"/>
                                </a:lnTo>
                                <a:lnTo>
                                  <a:pt x="1221" y="783"/>
                                </a:lnTo>
                                <a:close/>
                                <a:moveTo>
                                  <a:pt x="1327" y="783"/>
                                </a:moveTo>
                                <a:lnTo>
                                  <a:pt x="1267" y="783"/>
                                </a:lnTo>
                                <a:lnTo>
                                  <a:pt x="1267" y="768"/>
                                </a:lnTo>
                                <a:lnTo>
                                  <a:pt x="1327" y="768"/>
                                </a:lnTo>
                                <a:lnTo>
                                  <a:pt x="1327" y="783"/>
                                </a:lnTo>
                                <a:close/>
                                <a:moveTo>
                                  <a:pt x="1433" y="783"/>
                                </a:moveTo>
                                <a:lnTo>
                                  <a:pt x="1373" y="783"/>
                                </a:lnTo>
                                <a:lnTo>
                                  <a:pt x="1373" y="768"/>
                                </a:lnTo>
                                <a:lnTo>
                                  <a:pt x="1433" y="768"/>
                                </a:lnTo>
                                <a:lnTo>
                                  <a:pt x="1433" y="783"/>
                                </a:lnTo>
                                <a:close/>
                                <a:moveTo>
                                  <a:pt x="1538" y="783"/>
                                </a:moveTo>
                                <a:lnTo>
                                  <a:pt x="1478" y="783"/>
                                </a:lnTo>
                                <a:lnTo>
                                  <a:pt x="1478" y="768"/>
                                </a:lnTo>
                                <a:lnTo>
                                  <a:pt x="1538" y="768"/>
                                </a:lnTo>
                                <a:lnTo>
                                  <a:pt x="1538" y="783"/>
                                </a:lnTo>
                                <a:close/>
                                <a:moveTo>
                                  <a:pt x="1641" y="783"/>
                                </a:moveTo>
                                <a:lnTo>
                                  <a:pt x="1581" y="783"/>
                                </a:lnTo>
                                <a:lnTo>
                                  <a:pt x="1581" y="768"/>
                                </a:lnTo>
                                <a:lnTo>
                                  <a:pt x="1641" y="768"/>
                                </a:lnTo>
                                <a:lnTo>
                                  <a:pt x="1641" y="783"/>
                                </a:lnTo>
                                <a:close/>
                                <a:moveTo>
                                  <a:pt x="1747" y="783"/>
                                </a:moveTo>
                                <a:lnTo>
                                  <a:pt x="1687" y="783"/>
                                </a:lnTo>
                                <a:lnTo>
                                  <a:pt x="1687" y="768"/>
                                </a:lnTo>
                                <a:lnTo>
                                  <a:pt x="1747" y="768"/>
                                </a:lnTo>
                                <a:lnTo>
                                  <a:pt x="1747" y="783"/>
                                </a:lnTo>
                                <a:close/>
                                <a:moveTo>
                                  <a:pt x="1853" y="783"/>
                                </a:moveTo>
                                <a:lnTo>
                                  <a:pt x="1793" y="783"/>
                                </a:lnTo>
                                <a:lnTo>
                                  <a:pt x="1793" y="768"/>
                                </a:lnTo>
                                <a:lnTo>
                                  <a:pt x="1853" y="768"/>
                                </a:lnTo>
                                <a:lnTo>
                                  <a:pt x="1853" y="783"/>
                                </a:lnTo>
                                <a:close/>
                                <a:moveTo>
                                  <a:pt x="1956" y="783"/>
                                </a:moveTo>
                                <a:lnTo>
                                  <a:pt x="1896" y="783"/>
                                </a:lnTo>
                                <a:lnTo>
                                  <a:pt x="1896" y="768"/>
                                </a:lnTo>
                                <a:lnTo>
                                  <a:pt x="1956" y="768"/>
                                </a:lnTo>
                                <a:lnTo>
                                  <a:pt x="1956" y="783"/>
                                </a:lnTo>
                                <a:close/>
                                <a:moveTo>
                                  <a:pt x="2061" y="783"/>
                                </a:moveTo>
                                <a:lnTo>
                                  <a:pt x="2001" y="783"/>
                                </a:lnTo>
                                <a:lnTo>
                                  <a:pt x="2001" y="768"/>
                                </a:lnTo>
                                <a:lnTo>
                                  <a:pt x="2061" y="768"/>
                                </a:lnTo>
                                <a:lnTo>
                                  <a:pt x="2061" y="783"/>
                                </a:lnTo>
                                <a:close/>
                                <a:moveTo>
                                  <a:pt x="2167" y="783"/>
                                </a:moveTo>
                                <a:lnTo>
                                  <a:pt x="2107" y="783"/>
                                </a:lnTo>
                                <a:lnTo>
                                  <a:pt x="2107" y="768"/>
                                </a:lnTo>
                                <a:lnTo>
                                  <a:pt x="2167" y="768"/>
                                </a:lnTo>
                                <a:lnTo>
                                  <a:pt x="2167" y="783"/>
                                </a:lnTo>
                                <a:close/>
                                <a:moveTo>
                                  <a:pt x="2273" y="783"/>
                                </a:moveTo>
                                <a:lnTo>
                                  <a:pt x="2213" y="783"/>
                                </a:lnTo>
                                <a:lnTo>
                                  <a:pt x="2213" y="768"/>
                                </a:lnTo>
                                <a:lnTo>
                                  <a:pt x="2273" y="768"/>
                                </a:lnTo>
                                <a:lnTo>
                                  <a:pt x="2273" y="783"/>
                                </a:lnTo>
                                <a:close/>
                                <a:moveTo>
                                  <a:pt x="2378" y="783"/>
                                </a:moveTo>
                                <a:lnTo>
                                  <a:pt x="2318" y="783"/>
                                </a:lnTo>
                                <a:lnTo>
                                  <a:pt x="2318" y="768"/>
                                </a:lnTo>
                                <a:lnTo>
                                  <a:pt x="2378" y="768"/>
                                </a:lnTo>
                                <a:lnTo>
                                  <a:pt x="2378" y="783"/>
                                </a:lnTo>
                                <a:close/>
                                <a:moveTo>
                                  <a:pt x="2481" y="783"/>
                                </a:moveTo>
                                <a:lnTo>
                                  <a:pt x="2421" y="783"/>
                                </a:lnTo>
                                <a:lnTo>
                                  <a:pt x="2421" y="768"/>
                                </a:lnTo>
                                <a:lnTo>
                                  <a:pt x="2481" y="768"/>
                                </a:lnTo>
                                <a:lnTo>
                                  <a:pt x="2481" y="783"/>
                                </a:lnTo>
                                <a:close/>
                                <a:moveTo>
                                  <a:pt x="2587" y="783"/>
                                </a:moveTo>
                                <a:lnTo>
                                  <a:pt x="2527" y="783"/>
                                </a:lnTo>
                                <a:lnTo>
                                  <a:pt x="2527" y="768"/>
                                </a:lnTo>
                                <a:lnTo>
                                  <a:pt x="2587" y="768"/>
                                </a:lnTo>
                                <a:lnTo>
                                  <a:pt x="2587" y="783"/>
                                </a:lnTo>
                                <a:close/>
                                <a:moveTo>
                                  <a:pt x="2693" y="783"/>
                                </a:moveTo>
                                <a:lnTo>
                                  <a:pt x="2633" y="783"/>
                                </a:lnTo>
                                <a:lnTo>
                                  <a:pt x="2633" y="768"/>
                                </a:lnTo>
                                <a:lnTo>
                                  <a:pt x="2693" y="768"/>
                                </a:lnTo>
                                <a:lnTo>
                                  <a:pt x="2693" y="783"/>
                                </a:lnTo>
                                <a:close/>
                                <a:moveTo>
                                  <a:pt x="2798" y="783"/>
                                </a:moveTo>
                                <a:lnTo>
                                  <a:pt x="2738" y="783"/>
                                </a:lnTo>
                                <a:lnTo>
                                  <a:pt x="2738" y="768"/>
                                </a:lnTo>
                                <a:lnTo>
                                  <a:pt x="2798" y="768"/>
                                </a:lnTo>
                                <a:lnTo>
                                  <a:pt x="2798" y="783"/>
                                </a:lnTo>
                                <a:close/>
                                <a:moveTo>
                                  <a:pt x="2901" y="783"/>
                                </a:moveTo>
                                <a:lnTo>
                                  <a:pt x="2841" y="783"/>
                                </a:lnTo>
                                <a:lnTo>
                                  <a:pt x="2841" y="768"/>
                                </a:lnTo>
                                <a:lnTo>
                                  <a:pt x="2901" y="768"/>
                                </a:lnTo>
                                <a:lnTo>
                                  <a:pt x="2901" y="783"/>
                                </a:lnTo>
                                <a:close/>
                                <a:moveTo>
                                  <a:pt x="3007" y="783"/>
                                </a:moveTo>
                                <a:lnTo>
                                  <a:pt x="2947" y="783"/>
                                </a:lnTo>
                                <a:lnTo>
                                  <a:pt x="2947" y="768"/>
                                </a:lnTo>
                                <a:lnTo>
                                  <a:pt x="3007" y="768"/>
                                </a:lnTo>
                                <a:lnTo>
                                  <a:pt x="3007" y="783"/>
                                </a:lnTo>
                                <a:close/>
                                <a:moveTo>
                                  <a:pt x="3113" y="783"/>
                                </a:moveTo>
                                <a:lnTo>
                                  <a:pt x="3053" y="783"/>
                                </a:lnTo>
                                <a:lnTo>
                                  <a:pt x="3053" y="768"/>
                                </a:lnTo>
                                <a:lnTo>
                                  <a:pt x="3113" y="768"/>
                                </a:lnTo>
                                <a:lnTo>
                                  <a:pt x="3113" y="783"/>
                                </a:lnTo>
                                <a:close/>
                                <a:moveTo>
                                  <a:pt x="3218" y="783"/>
                                </a:moveTo>
                                <a:lnTo>
                                  <a:pt x="3158" y="783"/>
                                </a:lnTo>
                                <a:lnTo>
                                  <a:pt x="3158" y="768"/>
                                </a:lnTo>
                                <a:lnTo>
                                  <a:pt x="3218" y="768"/>
                                </a:lnTo>
                                <a:lnTo>
                                  <a:pt x="3218" y="783"/>
                                </a:lnTo>
                                <a:close/>
                                <a:moveTo>
                                  <a:pt x="3321" y="783"/>
                                </a:moveTo>
                                <a:lnTo>
                                  <a:pt x="3261" y="783"/>
                                </a:lnTo>
                                <a:lnTo>
                                  <a:pt x="3261" y="768"/>
                                </a:lnTo>
                                <a:lnTo>
                                  <a:pt x="3321" y="768"/>
                                </a:lnTo>
                                <a:lnTo>
                                  <a:pt x="3321" y="783"/>
                                </a:lnTo>
                                <a:close/>
                                <a:moveTo>
                                  <a:pt x="3427" y="783"/>
                                </a:moveTo>
                                <a:lnTo>
                                  <a:pt x="3367" y="783"/>
                                </a:lnTo>
                                <a:lnTo>
                                  <a:pt x="3367" y="768"/>
                                </a:lnTo>
                                <a:lnTo>
                                  <a:pt x="3427" y="768"/>
                                </a:lnTo>
                                <a:lnTo>
                                  <a:pt x="3427" y="783"/>
                                </a:lnTo>
                                <a:close/>
                                <a:moveTo>
                                  <a:pt x="3533" y="783"/>
                                </a:moveTo>
                                <a:lnTo>
                                  <a:pt x="3473" y="783"/>
                                </a:lnTo>
                                <a:lnTo>
                                  <a:pt x="3473" y="768"/>
                                </a:lnTo>
                                <a:lnTo>
                                  <a:pt x="3533" y="768"/>
                                </a:lnTo>
                                <a:lnTo>
                                  <a:pt x="3533" y="783"/>
                                </a:lnTo>
                                <a:close/>
                                <a:moveTo>
                                  <a:pt x="3638" y="783"/>
                                </a:moveTo>
                                <a:lnTo>
                                  <a:pt x="3578" y="783"/>
                                </a:lnTo>
                                <a:lnTo>
                                  <a:pt x="3578" y="768"/>
                                </a:lnTo>
                                <a:lnTo>
                                  <a:pt x="3638" y="768"/>
                                </a:lnTo>
                                <a:lnTo>
                                  <a:pt x="3638" y="783"/>
                                </a:lnTo>
                                <a:close/>
                                <a:moveTo>
                                  <a:pt x="3741" y="783"/>
                                </a:moveTo>
                                <a:lnTo>
                                  <a:pt x="3681" y="783"/>
                                </a:lnTo>
                                <a:lnTo>
                                  <a:pt x="3681" y="768"/>
                                </a:lnTo>
                                <a:lnTo>
                                  <a:pt x="3741" y="768"/>
                                </a:lnTo>
                                <a:lnTo>
                                  <a:pt x="3741" y="783"/>
                                </a:lnTo>
                                <a:close/>
                                <a:moveTo>
                                  <a:pt x="3847" y="783"/>
                                </a:moveTo>
                                <a:lnTo>
                                  <a:pt x="3787" y="783"/>
                                </a:lnTo>
                                <a:lnTo>
                                  <a:pt x="3787" y="768"/>
                                </a:lnTo>
                                <a:lnTo>
                                  <a:pt x="3847" y="768"/>
                                </a:lnTo>
                                <a:lnTo>
                                  <a:pt x="3847" y="783"/>
                                </a:lnTo>
                                <a:close/>
                                <a:moveTo>
                                  <a:pt x="3953" y="783"/>
                                </a:moveTo>
                                <a:lnTo>
                                  <a:pt x="3893" y="783"/>
                                </a:lnTo>
                                <a:lnTo>
                                  <a:pt x="3893" y="768"/>
                                </a:lnTo>
                                <a:lnTo>
                                  <a:pt x="3953" y="768"/>
                                </a:lnTo>
                                <a:lnTo>
                                  <a:pt x="3953" y="783"/>
                                </a:lnTo>
                                <a:close/>
                                <a:moveTo>
                                  <a:pt x="4058" y="783"/>
                                </a:moveTo>
                                <a:lnTo>
                                  <a:pt x="3998" y="783"/>
                                </a:lnTo>
                                <a:lnTo>
                                  <a:pt x="3998" y="768"/>
                                </a:lnTo>
                                <a:lnTo>
                                  <a:pt x="4058" y="768"/>
                                </a:lnTo>
                                <a:lnTo>
                                  <a:pt x="4058" y="783"/>
                                </a:lnTo>
                                <a:close/>
                                <a:moveTo>
                                  <a:pt x="4161" y="783"/>
                                </a:moveTo>
                                <a:lnTo>
                                  <a:pt x="4101" y="783"/>
                                </a:lnTo>
                                <a:lnTo>
                                  <a:pt x="4101" y="768"/>
                                </a:lnTo>
                                <a:lnTo>
                                  <a:pt x="4161" y="768"/>
                                </a:lnTo>
                                <a:lnTo>
                                  <a:pt x="4161" y="783"/>
                                </a:lnTo>
                                <a:close/>
                                <a:moveTo>
                                  <a:pt x="4267" y="783"/>
                                </a:moveTo>
                                <a:lnTo>
                                  <a:pt x="4207" y="783"/>
                                </a:lnTo>
                                <a:lnTo>
                                  <a:pt x="4207" y="768"/>
                                </a:lnTo>
                                <a:lnTo>
                                  <a:pt x="4267" y="768"/>
                                </a:lnTo>
                                <a:lnTo>
                                  <a:pt x="4267" y="783"/>
                                </a:lnTo>
                                <a:close/>
                                <a:moveTo>
                                  <a:pt x="4373" y="783"/>
                                </a:moveTo>
                                <a:lnTo>
                                  <a:pt x="4313" y="783"/>
                                </a:lnTo>
                                <a:lnTo>
                                  <a:pt x="4313" y="768"/>
                                </a:lnTo>
                                <a:lnTo>
                                  <a:pt x="4373" y="768"/>
                                </a:lnTo>
                                <a:lnTo>
                                  <a:pt x="4373" y="783"/>
                                </a:lnTo>
                                <a:close/>
                                <a:moveTo>
                                  <a:pt x="4478" y="783"/>
                                </a:moveTo>
                                <a:lnTo>
                                  <a:pt x="4418" y="783"/>
                                </a:lnTo>
                                <a:lnTo>
                                  <a:pt x="4418" y="768"/>
                                </a:lnTo>
                                <a:lnTo>
                                  <a:pt x="4478" y="768"/>
                                </a:lnTo>
                                <a:lnTo>
                                  <a:pt x="4478" y="783"/>
                                </a:lnTo>
                                <a:close/>
                                <a:moveTo>
                                  <a:pt x="4581" y="783"/>
                                </a:moveTo>
                                <a:lnTo>
                                  <a:pt x="4521" y="783"/>
                                </a:lnTo>
                                <a:lnTo>
                                  <a:pt x="4521" y="768"/>
                                </a:lnTo>
                                <a:lnTo>
                                  <a:pt x="4581" y="768"/>
                                </a:lnTo>
                                <a:lnTo>
                                  <a:pt x="4581" y="783"/>
                                </a:lnTo>
                                <a:close/>
                                <a:moveTo>
                                  <a:pt x="4687" y="783"/>
                                </a:moveTo>
                                <a:lnTo>
                                  <a:pt x="4627" y="783"/>
                                </a:lnTo>
                                <a:lnTo>
                                  <a:pt x="4627" y="768"/>
                                </a:lnTo>
                                <a:lnTo>
                                  <a:pt x="4687" y="768"/>
                                </a:lnTo>
                                <a:lnTo>
                                  <a:pt x="4687" y="783"/>
                                </a:lnTo>
                                <a:close/>
                                <a:moveTo>
                                  <a:pt x="4793" y="783"/>
                                </a:moveTo>
                                <a:lnTo>
                                  <a:pt x="4733" y="783"/>
                                </a:lnTo>
                                <a:lnTo>
                                  <a:pt x="4733" y="768"/>
                                </a:lnTo>
                                <a:lnTo>
                                  <a:pt x="4793" y="768"/>
                                </a:lnTo>
                                <a:lnTo>
                                  <a:pt x="4793" y="783"/>
                                </a:lnTo>
                                <a:close/>
                                <a:moveTo>
                                  <a:pt x="4898" y="783"/>
                                </a:moveTo>
                                <a:lnTo>
                                  <a:pt x="4838" y="783"/>
                                </a:lnTo>
                                <a:lnTo>
                                  <a:pt x="4838" y="768"/>
                                </a:lnTo>
                                <a:lnTo>
                                  <a:pt x="4898" y="768"/>
                                </a:lnTo>
                                <a:lnTo>
                                  <a:pt x="4898" y="783"/>
                                </a:lnTo>
                                <a:close/>
                                <a:moveTo>
                                  <a:pt x="5001" y="783"/>
                                </a:moveTo>
                                <a:lnTo>
                                  <a:pt x="4941" y="783"/>
                                </a:lnTo>
                                <a:lnTo>
                                  <a:pt x="4941" y="768"/>
                                </a:lnTo>
                                <a:lnTo>
                                  <a:pt x="5001" y="768"/>
                                </a:lnTo>
                                <a:lnTo>
                                  <a:pt x="5001" y="783"/>
                                </a:lnTo>
                                <a:close/>
                                <a:moveTo>
                                  <a:pt x="5107" y="783"/>
                                </a:moveTo>
                                <a:lnTo>
                                  <a:pt x="5047" y="783"/>
                                </a:lnTo>
                                <a:lnTo>
                                  <a:pt x="5047" y="768"/>
                                </a:lnTo>
                                <a:lnTo>
                                  <a:pt x="5107" y="768"/>
                                </a:lnTo>
                                <a:lnTo>
                                  <a:pt x="5107" y="783"/>
                                </a:lnTo>
                                <a:close/>
                                <a:moveTo>
                                  <a:pt x="5213" y="783"/>
                                </a:moveTo>
                                <a:lnTo>
                                  <a:pt x="5153" y="783"/>
                                </a:lnTo>
                                <a:lnTo>
                                  <a:pt x="5153" y="768"/>
                                </a:lnTo>
                                <a:lnTo>
                                  <a:pt x="5213" y="768"/>
                                </a:lnTo>
                                <a:lnTo>
                                  <a:pt x="5213" y="783"/>
                                </a:lnTo>
                                <a:close/>
                                <a:moveTo>
                                  <a:pt x="5318" y="783"/>
                                </a:moveTo>
                                <a:lnTo>
                                  <a:pt x="5258" y="783"/>
                                </a:lnTo>
                                <a:lnTo>
                                  <a:pt x="5258" y="768"/>
                                </a:lnTo>
                                <a:lnTo>
                                  <a:pt x="5318" y="768"/>
                                </a:lnTo>
                                <a:lnTo>
                                  <a:pt x="5318" y="783"/>
                                </a:lnTo>
                                <a:close/>
                                <a:moveTo>
                                  <a:pt x="5421" y="783"/>
                                </a:moveTo>
                                <a:lnTo>
                                  <a:pt x="5361" y="783"/>
                                </a:lnTo>
                                <a:lnTo>
                                  <a:pt x="5361" y="768"/>
                                </a:lnTo>
                                <a:lnTo>
                                  <a:pt x="5421" y="768"/>
                                </a:lnTo>
                                <a:lnTo>
                                  <a:pt x="5421" y="783"/>
                                </a:lnTo>
                                <a:close/>
                                <a:moveTo>
                                  <a:pt x="5527" y="783"/>
                                </a:moveTo>
                                <a:lnTo>
                                  <a:pt x="5467" y="783"/>
                                </a:lnTo>
                                <a:lnTo>
                                  <a:pt x="5467" y="768"/>
                                </a:lnTo>
                                <a:lnTo>
                                  <a:pt x="5527" y="768"/>
                                </a:lnTo>
                                <a:lnTo>
                                  <a:pt x="5527" y="783"/>
                                </a:lnTo>
                                <a:close/>
                                <a:moveTo>
                                  <a:pt x="5633" y="783"/>
                                </a:moveTo>
                                <a:lnTo>
                                  <a:pt x="5573" y="783"/>
                                </a:lnTo>
                                <a:lnTo>
                                  <a:pt x="5573" y="768"/>
                                </a:lnTo>
                                <a:lnTo>
                                  <a:pt x="5633" y="768"/>
                                </a:lnTo>
                                <a:lnTo>
                                  <a:pt x="5633" y="783"/>
                                </a:lnTo>
                                <a:close/>
                                <a:moveTo>
                                  <a:pt x="5736" y="783"/>
                                </a:moveTo>
                                <a:lnTo>
                                  <a:pt x="5676" y="783"/>
                                </a:lnTo>
                                <a:lnTo>
                                  <a:pt x="5676" y="768"/>
                                </a:lnTo>
                                <a:lnTo>
                                  <a:pt x="5736" y="768"/>
                                </a:lnTo>
                                <a:lnTo>
                                  <a:pt x="5736" y="783"/>
                                </a:lnTo>
                                <a:close/>
                                <a:moveTo>
                                  <a:pt x="5841" y="783"/>
                                </a:moveTo>
                                <a:lnTo>
                                  <a:pt x="5781" y="783"/>
                                </a:lnTo>
                                <a:lnTo>
                                  <a:pt x="5781" y="768"/>
                                </a:lnTo>
                                <a:lnTo>
                                  <a:pt x="5841" y="768"/>
                                </a:lnTo>
                                <a:lnTo>
                                  <a:pt x="5841" y="783"/>
                                </a:lnTo>
                                <a:close/>
                                <a:moveTo>
                                  <a:pt x="5947" y="783"/>
                                </a:moveTo>
                                <a:lnTo>
                                  <a:pt x="5887" y="783"/>
                                </a:lnTo>
                                <a:lnTo>
                                  <a:pt x="5887" y="768"/>
                                </a:lnTo>
                                <a:lnTo>
                                  <a:pt x="5947" y="768"/>
                                </a:lnTo>
                                <a:lnTo>
                                  <a:pt x="5947" y="783"/>
                                </a:lnTo>
                                <a:close/>
                                <a:moveTo>
                                  <a:pt x="6053" y="783"/>
                                </a:moveTo>
                                <a:lnTo>
                                  <a:pt x="5993" y="783"/>
                                </a:lnTo>
                                <a:lnTo>
                                  <a:pt x="5993" y="768"/>
                                </a:lnTo>
                                <a:lnTo>
                                  <a:pt x="6053" y="768"/>
                                </a:lnTo>
                                <a:lnTo>
                                  <a:pt x="6053" y="783"/>
                                </a:lnTo>
                                <a:close/>
                                <a:moveTo>
                                  <a:pt x="6156" y="783"/>
                                </a:moveTo>
                                <a:lnTo>
                                  <a:pt x="6096" y="783"/>
                                </a:lnTo>
                                <a:lnTo>
                                  <a:pt x="6096" y="768"/>
                                </a:lnTo>
                                <a:lnTo>
                                  <a:pt x="6156" y="768"/>
                                </a:lnTo>
                                <a:lnTo>
                                  <a:pt x="6156" y="783"/>
                                </a:lnTo>
                                <a:close/>
                                <a:moveTo>
                                  <a:pt x="6261" y="783"/>
                                </a:moveTo>
                                <a:lnTo>
                                  <a:pt x="6201" y="783"/>
                                </a:lnTo>
                                <a:lnTo>
                                  <a:pt x="6201" y="768"/>
                                </a:lnTo>
                                <a:lnTo>
                                  <a:pt x="6261" y="768"/>
                                </a:lnTo>
                                <a:lnTo>
                                  <a:pt x="6261" y="783"/>
                                </a:lnTo>
                                <a:close/>
                                <a:moveTo>
                                  <a:pt x="6367" y="783"/>
                                </a:moveTo>
                                <a:lnTo>
                                  <a:pt x="6307" y="783"/>
                                </a:lnTo>
                                <a:lnTo>
                                  <a:pt x="6307" y="768"/>
                                </a:lnTo>
                                <a:lnTo>
                                  <a:pt x="6367" y="768"/>
                                </a:lnTo>
                                <a:lnTo>
                                  <a:pt x="6367" y="783"/>
                                </a:lnTo>
                                <a:close/>
                                <a:moveTo>
                                  <a:pt x="6473" y="783"/>
                                </a:moveTo>
                                <a:lnTo>
                                  <a:pt x="6413" y="783"/>
                                </a:lnTo>
                                <a:lnTo>
                                  <a:pt x="6413" y="768"/>
                                </a:lnTo>
                                <a:lnTo>
                                  <a:pt x="6473" y="768"/>
                                </a:lnTo>
                                <a:lnTo>
                                  <a:pt x="6473" y="783"/>
                                </a:lnTo>
                                <a:close/>
                                <a:moveTo>
                                  <a:pt x="6576" y="783"/>
                                </a:moveTo>
                                <a:lnTo>
                                  <a:pt x="6516" y="783"/>
                                </a:lnTo>
                                <a:lnTo>
                                  <a:pt x="6516" y="768"/>
                                </a:lnTo>
                                <a:lnTo>
                                  <a:pt x="6576" y="768"/>
                                </a:lnTo>
                                <a:lnTo>
                                  <a:pt x="6576" y="783"/>
                                </a:lnTo>
                                <a:close/>
                                <a:moveTo>
                                  <a:pt x="6681" y="783"/>
                                </a:moveTo>
                                <a:lnTo>
                                  <a:pt x="6621" y="783"/>
                                </a:lnTo>
                                <a:lnTo>
                                  <a:pt x="6621" y="768"/>
                                </a:lnTo>
                                <a:lnTo>
                                  <a:pt x="6681" y="768"/>
                                </a:lnTo>
                                <a:lnTo>
                                  <a:pt x="6681" y="783"/>
                                </a:lnTo>
                                <a:close/>
                                <a:moveTo>
                                  <a:pt x="6787" y="783"/>
                                </a:moveTo>
                                <a:lnTo>
                                  <a:pt x="6727" y="783"/>
                                </a:lnTo>
                                <a:lnTo>
                                  <a:pt x="6727" y="768"/>
                                </a:lnTo>
                                <a:lnTo>
                                  <a:pt x="6787" y="768"/>
                                </a:lnTo>
                                <a:lnTo>
                                  <a:pt x="6787" y="783"/>
                                </a:lnTo>
                                <a:close/>
                                <a:moveTo>
                                  <a:pt x="6893" y="783"/>
                                </a:moveTo>
                                <a:lnTo>
                                  <a:pt x="6833" y="783"/>
                                </a:lnTo>
                                <a:lnTo>
                                  <a:pt x="6833" y="768"/>
                                </a:lnTo>
                                <a:lnTo>
                                  <a:pt x="6893" y="768"/>
                                </a:lnTo>
                                <a:lnTo>
                                  <a:pt x="6893" y="783"/>
                                </a:lnTo>
                                <a:close/>
                                <a:moveTo>
                                  <a:pt x="6996" y="783"/>
                                </a:moveTo>
                                <a:lnTo>
                                  <a:pt x="6936" y="783"/>
                                </a:lnTo>
                                <a:lnTo>
                                  <a:pt x="6936" y="768"/>
                                </a:lnTo>
                                <a:lnTo>
                                  <a:pt x="6996" y="768"/>
                                </a:lnTo>
                                <a:lnTo>
                                  <a:pt x="6996" y="783"/>
                                </a:lnTo>
                                <a:close/>
                                <a:moveTo>
                                  <a:pt x="7101" y="783"/>
                                </a:moveTo>
                                <a:lnTo>
                                  <a:pt x="7041" y="783"/>
                                </a:lnTo>
                                <a:lnTo>
                                  <a:pt x="7041" y="768"/>
                                </a:lnTo>
                                <a:lnTo>
                                  <a:pt x="7101" y="768"/>
                                </a:lnTo>
                                <a:lnTo>
                                  <a:pt x="7101" y="783"/>
                                </a:lnTo>
                                <a:close/>
                                <a:moveTo>
                                  <a:pt x="7207" y="783"/>
                                </a:moveTo>
                                <a:lnTo>
                                  <a:pt x="7147" y="783"/>
                                </a:lnTo>
                                <a:lnTo>
                                  <a:pt x="7147" y="768"/>
                                </a:lnTo>
                                <a:lnTo>
                                  <a:pt x="7207" y="768"/>
                                </a:lnTo>
                                <a:lnTo>
                                  <a:pt x="7207" y="783"/>
                                </a:lnTo>
                                <a:close/>
                                <a:moveTo>
                                  <a:pt x="7313" y="783"/>
                                </a:moveTo>
                                <a:lnTo>
                                  <a:pt x="7253" y="783"/>
                                </a:lnTo>
                                <a:lnTo>
                                  <a:pt x="7253" y="768"/>
                                </a:lnTo>
                                <a:lnTo>
                                  <a:pt x="7313" y="768"/>
                                </a:lnTo>
                                <a:lnTo>
                                  <a:pt x="7313" y="783"/>
                                </a:lnTo>
                                <a:close/>
                                <a:moveTo>
                                  <a:pt x="7416" y="783"/>
                                </a:moveTo>
                                <a:lnTo>
                                  <a:pt x="7356" y="783"/>
                                </a:lnTo>
                                <a:lnTo>
                                  <a:pt x="7356" y="768"/>
                                </a:lnTo>
                                <a:lnTo>
                                  <a:pt x="7416" y="768"/>
                                </a:lnTo>
                                <a:lnTo>
                                  <a:pt x="7416" y="783"/>
                                </a:lnTo>
                                <a:close/>
                                <a:moveTo>
                                  <a:pt x="7521" y="783"/>
                                </a:moveTo>
                                <a:lnTo>
                                  <a:pt x="7461" y="783"/>
                                </a:lnTo>
                                <a:lnTo>
                                  <a:pt x="7461" y="768"/>
                                </a:lnTo>
                                <a:lnTo>
                                  <a:pt x="7521" y="768"/>
                                </a:lnTo>
                                <a:lnTo>
                                  <a:pt x="7521" y="783"/>
                                </a:lnTo>
                                <a:close/>
                                <a:moveTo>
                                  <a:pt x="7627" y="783"/>
                                </a:moveTo>
                                <a:lnTo>
                                  <a:pt x="7567" y="783"/>
                                </a:lnTo>
                                <a:lnTo>
                                  <a:pt x="7567" y="768"/>
                                </a:lnTo>
                                <a:lnTo>
                                  <a:pt x="7627" y="768"/>
                                </a:lnTo>
                                <a:lnTo>
                                  <a:pt x="7627" y="783"/>
                                </a:lnTo>
                                <a:close/>
                                <a:moveTo>
                                  <a:pt x="7733" y="783"/>
                                </a:moveTo>
                                <a:lnTo>
                                  <a:pt x="7673" y="783"/>
                                </a:lnTo>
                                <a:lnTo>
                                  <a:pt x="7673" y="768"/>
                                </a:lnTo>
                                <a:lnTo>
                                  <a:pt x="7733" y="768"/>
                                </a:lnTo>
                                <a:lnTo>
                                  <a:pt x="7733" y="783"/>
                                </a:lnTo>
                                <a:close/>
                                <a:moveTo>
                                  <a:pt x="7836" y="783"/>
                                </a:moveTo>
                                <a:lnTo>
                                  <a:pt x="7776" y="783"/>
                                </a:lnTo>
                                <a:lnTo>
                                  <a:pt x="7776" y="768"/>
                                </a:lnTo>
                                <a:lnTo>
                                  <a:pt x="7836" y="768"/>
                                </a:lnTo>
                                <a:lnTo>
                                  <a:pt x="7836" y="783"/>
                                </a:lnTo>
                                <a:close/>
                                <a:moveTo>
                                  <a:pt x="7920" y="783"/>
                                </a:moveTo>
                                <a:lnTo>
                                  <a:pt x="7881" y="783"/>
                                </a:lnTo>
                                <a:lnTo>
                                  <a:pt x="7881" y="768"/>
                                </a:lnTo>
                                <a:lnTo>
                                  <a:pt x="7905" y="768"/>
                                </a:lnTo>
                                <a:lnTo>
                                  <a:pt x="7905" y="744"/>
                                </a:lnTo>
                                <a:lnTo>
                                  <a:pt x="7920" y="744"/>
                                </a:lnTo>
                                <a:lnTo>
                                  <a:pt x="7920" y="783"/>
                                </a:lnTo>
                                <a:close/>
                                <a:moveTo>
                                  <a:pt x="7920" y="701"/>
                                </a:moveTo>
                                <a:lnTo>
                                  <a:pt x="7905" y="701"/>
                                </a:lnTo>
                                <a:lnTo>
                                  <a:pt x="7905" y="641"/>
                                </a:lnTo>
                                <a:lnTo>
                                  <a:pt x="7920" y="641"/>
                                </a:lnTo>
                                <a:lnTo>
                                  <a:pt x="7920" y="701"/>
                                </a:lnTo>
                                <a:close/>
                                <a:moveTo>
                                  <a:pt x="7920" y="596"/>
                                </a:moveTo>
                                <a:lnTo>
                                  <a:pt x="7905" y="596"/>
                                </a:lnTo>
                                <a:lnTo>
                                  <a:pt x="7905" y="536"/>
                                </a:lnTo>
                                <a:lnTo>
                                  <a:pt x="7920" y="536"/>
                                </a:lnTo>
                                <a:lnTo>
                                  <a:pt x="7920" y="596"/>
                                </a:lnTo>
                                <a:close/>
                                <a:moveTo>
                                  <a:pt x="7920" y="490"/>
                                </a:moveTo>
                                <a:lnTo>
                                  <a:pt x="7905" y="490"/>
                                </a:lnTo>
                                <a:lnTo>
                                  <a:pt x="7905" y="430"/>
                                </a:lnTo>
                                <a:lnTo>
                                  <a:pt x="7920" y="430"/>
                                </a:lnTo>
                                <a:lnTo>
                                  <a:pt x="7920" y="490"/>
                                </a:lnTo>
                                <a:close/>
                                <a:moveTo>
                                  <a:pt x="7920" y="384"/>
                                </a:moveTo>
                                <a:lnTo>
                                  <a:pt x="7905" y="384"/>
                                </a:lnTo>
                                <a:lnTo>
                                  <a:pt x="7905" y="324"/>
                                </a:lnTo>
                                <a:lnTo>
                                  <a:pt x="7920" y="324"/>
                                </a:lnTo>
                                <a:lnTo>
                                  <a:pt x="7920" y="384"/>
                                </a:lnTo>
                                <a:close/>
                                <a:moveTo>
                                  <a:pt x="7920" y="281"/>
                                </a:moveTo>
                                <a:lnTo>
                                  <a:pt x="7905" y="281"/>
                                </a:lnTo>
                                <a:lnTo>
                                  <a:pt x="7905" y="221"/>
                                </a:lnTo>
                                <a:lnTo>
                                  <a:pt x="7920" y="221"/>
                                </a:lnTo>
                                <a:lnTo>
                                  <a:pt x="7920" y="281"/>
                                </a:lnTo>
                                <a:close/>
                                <a:moveTo>
                                  <a:pt x="7920" y="176"/>
                                </a:moveTo>
                                <a:lnTo>
                                  <a:pt x="7905" y="176"/>
                                </a:lnTo>
                                <a:lnTo>
                                  <a:pt x="7905" y="116"/>
                                </a:lnTo>
                                <a:lnTo>
                                  <a:pt x="7920" y="116"/>
                                </a:lnTo>
                                <a:lnTo>
                                  <a:pt x="7920" y="176"/>
                                </a:lnTo>
                                <a:close/>
                                <a:moveTo>
                                  <a:pt x="7920" y="70"/>
                                </a:moveTo>
                                <a:lnTo>
                                  <a:pt x="7905" y="70"/>
                                </a:lnTo>
                                <a:lnTo>
                                  <a:pt x="7905" y="10"/>
                                </a:lnTo>
                                <a:lnTo>
                                  <a:pt x="7920" y="10"/>
                                </a:lnTo>
                                <a:lnTo>
                                  <a:pt x="7920" y="70"/>
                                </a:lnTo>
                                <a:close/>
                                <a:moveTo>
                                  <a:pt x="7869" y="15"/>
                                </a:moveTo>
                                <a:lnTo>
                                  <a:pt x="7809" y="15"/>
                                </a:lnTo>
                                <a:lnTo>
                                  <a:pt x="7809" y="0"/>
                                </a:lnTo>
                                <a:lnTo>
                                  <a:pt x="7869" y="0"/>
                                </a:lnTo>
                                <a:lnTo>
                                  <a:pt x="7869" y="15"/>
                                </a:lnTo>
                                <a:close/>
                                <a:moveTo>
                                  <a:pt x="7764" y="15"/>
                                </a:moveTo>
                                <a:lnTo>
                                  <a:pt x="7704" y="15"/>
                                </a:lnTo>
                                <a:lnTo>
                                  <a:pt x="7704" y="0"/>
                                </a:lnTo>
                                <a:lnTo>
                                  <a:pt x="7764" y="0"/>
                                </a:lnTo>
                                <a:lnTo>
                                  <a:pt x="7764" y="15"/>
                                </a:lnTo>
                                <a:close/>
                                <a:moveTo>
                                  <a:pt x="7658" y="15"/>
                                </a:moveTo>
                                <a:lnTo>
                                  <a:pt x="7598" y="15"/>
                                </a:lnTo>
                                <a:lnTo>
                                  <a:pt x="7598" y="0"/>
                                </a:lnTo>
                                <a:lnTo>
                                  <a:pt x="7658" y="0"/>
                                </a:lnTo>
                                <a:lnTo>
                                  <a:pt x="7658" y="15"/>
                                </a:lnTo>
                                <a:close/>
                                <a:moveTo>
                                  <a:pt x="7555" y="15"/>
                                </a:moveTo>
                                <a:lnTo>
                                  <a:pt x="7495" y="15"/>
                                </a:lnTo>
                                <a:lnTo>
                                  <a:pt x="7495" y="0"/>
                                </a:lnTo>
                                <a:lnTo>
                                  <a:pt x="7555" y="0"/>
                                </a:lnTo>
                                <a:lnTo>
                                  <a:pt x="7555" y="15"/>
                                </a:lnTo>
                                <a:close/>
                                <a:moveTo>
                                  <a:pt x="7449" y="15"/>
                                </a:moveTo>
                                <a:lnTo>
                                  <a:pt x="7389" y="15"/>
                                </a:lnTo>
                                <a:lnTo>
                                  <a:pt x="7389" y="0"/>
                                </a:lnTo>
                                <a:lnTo>
                                  <a:pt x="7449" y="0"/>
                                </a:lnTo>
                                <a:lnTo>
                                  <a:pt x="7449" y="15"/>
                                </a:lnTo>
                                <a:close/>
                                <a:moveTo>
                                  <a:pt x="7344" y="15"/>
                                </a:moveTo>
                                <a:lnTo>
                                  <a:pt x="7284" y="15"/>
                                </a:lnTo>
                                <a:lnTo>
                                  <a:pt x="7284" y="0"/>
                                </a:lnTo>
                                <a:lnTo>
                                  <a:pt x="7344" y="0"/>
                                </a:lnTo>
                                <a:lnTo>
                                  <a:pt x="7344" y="15"/>
                                </a:lnTo>
                                <a:close/>
                                <a:moveTo>
                                  <a:pt x="7238" y="15"/>
                                </a:moveTo>
                                <a:lnTo>
                                  <a:pt x="7178" y="15"/>
                                </a:lnTo>
                                <a:lnTo>
                                  <a:pt x="7178" y="0"/>
                                </a:lnTo>
                                <a:lnTo>
                                  <a:pt x="7238" y="0"/>
                                </a:lnTo>
                                <a:lnTo>
                                  <a:pt x="7238" y="15"/>
                                </a:lnTo>
                                <a:close/>
                                <a:moveTo>
                                  <a:pt x="7135" y="15"/>
                                </a:moveTo>
                                <a:lnTo>
                                  <a:pt x="7075" y="15"/>
                                </a:lnTo>
                                <a:lnTo>
                                  <a:pt x="7075" y="0"/>
                                </a:lnTo>
                                <a:lnTo>
                                  <a:pt x="7135" y="0"/>
                                </a:lnTo>
                                <a:lnTo>
                                  <a:pt x="7135" y="15"/>
                                </a:lnTo>
                                <a:close/>
                                <a:moveTo>
                                  <a:pt x="7029" y="15"/>
                                </a:moveTo>
                                <a:lnTo>
                                  <a:pt x="6969" y="15"/>
                                </a:lnTo>
                                <a:lnTo>
                                  <a:pt x="6969" y="0"/>
                                </a:lnTo>
                                <a:lnTo>
                                  <a:pt x="7029" y="0"/>
                                </a:lnTo>
                                <a:lnTo>
                                  <a:pt x="7029" y="15"/>
                                </a:lnTo>
                                <a:close/>
                                <a:moveTo>
                                  <a:pt x="6924" y="15"/>
                                </a:moveTo>
                                <a:lnTo>
                                  <a:pt x="6864" y="15"/>
                                </a:lnTo>
                                <a:lnTo>
                                  <a:pt x="6864" y="0"/>
                                </a:lnTo>
                                <a:lnTo>
                                  <a:pt x="6924" y="0"/>
                                </a:lnTo>
                                <a:lnTo>
                                  <a:pt x="6924" y="15"/>
                                </a:lnTo>
                                <a:close/>
                                <a:moveTo>
                                  <a:pt x="6818" y="15"/>
                                </a:moveTo>
                                <a:lnTo>
                                  <a:pt x="6758" y="15"/>
                                </a:lnTo>
                                <a:lnTo>
                                  <a:pt x="6758" y="0"/>
                                </a:lnTo>
                                <a:lnTo>
                                  <a:pt x="6818" y="0"/>
                                </a:lnTo>
                                <a:lnTo>
                                  <a:pt x="6818" y="15"/>
                                </a:lnTo>
                                <a:close/>
                                <a:moveTo>
                                  <a:pt x="6715" y="15"/>
                                </a:moveTo>
                                <a:lnTo>
                                  <a:pt x="6655" y="15"/>
                                </a:lnTo>
                                <a:lnTo>
                                  <a:pt x="6655" y="0"/>
                                </a:lnTo>
                                <a:lnTo>
                                  <a:pt x="6715" y="0"/>
                                </a:lnTo>
                                <a:lnTo>
                                  <a:pt x="6715" y="15"/>
                                </a:lnTo>
                                <a:close/>
                                <a:moveTo>
                                  <a:pt x="6609" y="15"/>
                                </a:moveTo>
                                <a:lnTo>
                                  <a:pt x="6549" y="15"/>
                                </a:lnTo>
                                <a:lnTo>
                                  <a:pt x="6549" y="0"/>
                                </a:lnTo>
                                <a:lnTo>
                                  <a:pt x="6609" y="0"/>
                                </a:lnTo>
                                <a:lnTo>
                                  <a:pt x="6609" y="15"/>
                                </a:lnTo>
                                <a:close/>
                                <a:moveTo>
                                  <a:pt x="6504" y="15"/>
                                </a:moveTo>
                                <a:lnTo>
                                  <a:pt x="6444" y="15"/>
                                </a:lnTo>
                                <a:lnTo>
                                  <a:pt x="6444" y="0"/>
                                </a:lnTo>
                                <a:lnTo>
                                  <a:pt x="6504" y="0"/>
                                </a:lnTo>
                                <a:lnTo>
                                  <a:pt x="6504" y="15"/>
                                </a:lnTo>
                                <a:close/>
                                <a:moveTo>
                                  <a:pt x="6398" y="15"/>
                                </a:moveTo>
                                <a:lnTo>
                                  <a:pt x="6338" y="15"/>
                                </a:lnTo>
                                <a:lnTo>
                                  <a:pt x="6338" y="0"/>
                                </a:lnTo>
                                <a:lnTo>
                                  <a:pt x="6398" y="0"/>
                                </a:lnTo>
                                <a:lnTo>
                                  <a:pt x="6398" y="15"/>
                                </a:lnTo>
                                <a:close/>
                                <a:moveTo>
                                  <a:pt x="6295" y="15"/>
                                </a:moveTo>
                                <a:lnTo>
                                  <a:pt x="6235" y="15"/>
                                </a:lnTo>
                                <a:lnTo>
                                  <a:pt x="6235" y="0"/>
                                </a:lnTo>
                                <a:lnTo>
                                  <a:pt x="6295" y="0"/>
                                </a:lnTo>
                                <a:lnTo>
                                  <a:pt x="6295" y="15"/>
                                </a:lnTo>
                                <a:close/>
                                <a:moveTo>
                                  <a:pt x="6189" y="15"/>
                                </a:moveTo>
                                <a:lnTo>
                                  <a:pt x="6129" y="15"/>
                                </a:lnTo>
                                <a:lnTo>
                                  <a:pt x="6129" y="0"/>
                                </a:lnTo>
                                <a:lnTo>
                                  <a:pt x="6189" y="0"/>
                                </a:lnTo>
                                <a:lnTo>
                                  <a:pt x="6189" y="15"/>
                                </a:lnTo>
                                <a:close/>
                                <a:moveTo>
                                  <a:pt x="6084" y="15"/>
                                </a:moveTo>
                                <a:lnTo>
                                  <a:pt x="6024" y="15"/>
                                </a:lnTo>
                                <a:lnTo>
                                  <a:pt x="6024" y="0"/>
                                </a:lnTo>
                                <a:lnTo>
                                  <a:pt x="6084" y="0"/>
                                </a:lnTo>
                                <a:lnTo>
                                  <a:pt x="6084" y="15"/>
                                </a:lnTo>
                                <a:close/>
                                <a:moveTo>
                                  <a:pt x="5978" y="15"/>
                                </a:moveTo>
                                <a:lnTo>
                                  <a:pt x="5918" y="15"/>
                                </a:lnTo>
                                <a:lnTo>
                                  <a:pt x="5918" y="0"/>
                                </a:lnTo>
                                <a:lnTo>
                                  <a:pt x="5978" y="0"/>
                                </a:lnTo>
                                <a:lnTo>
                                  <a:pt x="5978" y="15"/>
                                </a:lnTo>
                                <a:close/>
                                <a:moveTo>
                                  <a:pt x="5875" y="15"/>
                                </a:moveTo>
                                <a:lnTo>
                                  <a:pt x="5815" y="15"/>
                                </a:lnTo>
                                <a:lnTo>
                                  <a:pt x="5815" y="0"/>
                                </a:lnTo>
                                <a:lnTo>
                                  <a:pt x="5875" y="0"/>
                                </a:lnTo>
                                <a:lnTo>
                                  <a:pt x="5875" y="15"/>
                                </a:lnTo>
                                <a:close/>
                                <a:moveTo>
                                  <a:pt x="5769" y="15"/>
                                </a:moveTo>
                                <a:lnTo>
                                  <a:pt x="5709" y="15"/>
                                </a:lnTo>
                                <a:lnTo>
                                  <a:pt x="5709" y="0"/>
                                </a:lnTo>
                                <a:lnTo>
                                  <a:pt x="5769" y="0"/>
                                </a:lnTo>
                                <a:lnTo>
                                  <a:pt x="5769" y="15"/>
                                </a:lnTo>
                                <a:close/>
                                <a:moveTo>
                                  <a:pt x="5664" y="15"/>
                                </a:moveTo>
                                <a:lnTo>
                                  <a:pt x="5604" y="15"/>
                                </a:lnTo>
                                <a:lnTo>
                                  <a:pt x="5604" y="0"/>
                                </a:lnTo>
                                <a:lnTo>
                                  <a:pt x="5664" y="0"/>
                                </a:lnTo>
                                <a:lnTo>
                                  <a:pt x="5664" y="15"/>
                                </a:lnTo>
                                <a:close/>
                                <a:moveTo>
                                  <a:pt x="5558" y="15"/>
                                </a:moveTo>
                                <a:lnTo>
                                  <a:pt x="5498" y="15"/>
                                </a:lnTo>
                                <a:lnTo>
                                  <a:pt x="5498" y="0"/>
                                </a:lnTo>
                                <a:lnTo>
                                  <a:pt x="5558" y="0"/>
                                </a:lnTo>
                                <a:lnTo>
                                  <a:pt x="5558" y="15"/>
                                </a:lnTo>
                                <a:close/>
                                <a:moveTo>
                                  <a:pt x="5455" y="15"/>
                                </a:moveTo>
                                <a:lnTo>
                                  <a:pt x="5395" y="15"/>
                                </a:lnTo>
                                <a:lnTo>
                                  <a:pt x="5395" y="0"/>
                                </a:lnTo>
                                <a:lnTo>
                                  <a:pt x="5455" y="0"/>
                                </a:lnTo>
                                <a:lnTo>
                                  <a:pt x="5455" y="15"/>
                                </a:lnTo>
                                <a:close/>
                                <a:moveTo>
                                  <a:pt x="5349" y="15"/>
                                </a:moveTo>
                                <a:lnTo>
                                  <a:pt x="5289" y="15"/>
                                </a:lnTo>
                                <a:lnTo>
                                  <a:pt x="5289" y="0"/>
                                </a:lnTo>
                                <a:lnTo>
                                  <a:pt x="5349" y="0"/>
                                </a:lnTo>
                                <a:lnTo>
                                  <a:pt x="5349" y="15"/>
                                </a:lnTo>
                                <a:close/>
                                <a:moveTo>
                                  <a:pt x="5244" y="15"/>
                                </a:moveTo>
                                <a:lnTo>
                                  <a:pt x="5184" y="15"/>
                                </a:lnTo>
                                <a:lnTo>
                                  <a:pt x="5184" y="0"/>
                                </a:lnTo>
                                <a:lnTo>
                                  <a:pt x="5244" y="0"/>
                                </a:lnTo>
                                <a:lnTo>
                                  <a:pt x="5244" y="15"/>
                                </a:lnTo>
                                <a:close/>
                                <a:moveTo>
                                  <a:pt x="5138" y="15"/>
                                </a:moveTo>
                                <a:lnTo>
                                  <a:pt x="5078" y="15"/>
                                </a:lnTo>
                                <a:lnTo>
                                  <a:pt x="5078" y="0"/>
                                </a:lnTo>
                                <a:lnTo>
                                  <a:pt x="5138" y="0"/>
                                </a:lnTo>
                                <a:lnTo>
                                  <a:pt x="5138" y="15"/>
                                </a:lnTo>
                                <a:close/>
                                <a:moveTo>
                                  <a:pt x="5035" y="15"/>
                                </a:moveTo>
                                <a:lnTo>
                                  <a:pt x="4975" y="15"/>
                                </a:lnTo>
                                <a:lnTo>
                                  <a:pt x="4975" y="0"/>
                                </a:lnTo>
                                <a:lnTo>
                                  <a:pt x="5035" y="0"/>
                                </a:lnTo>
                                <a:lnTo>
                                  <a:pt x="5035" y="15"/>
                                </a:lnTo>
                                <a:close/>
                                <a:moveTo>
                                  <a:pt x="4929" y="15"/>
                                </a:moveTo>
                                <a:lnTo>
                                  <a:pt x="4869" y="15"/>
                                </a:lnTo>
                                <a:lnTo>
                                  <a:pt x="4869" y="0"/>
                                </a:lnTo>
                                <a:lnTo>
                                  <a:pt x="4929" y="0"/>
                                </a:lnTo>
                                <a:lnTo>
                                  <a:pt x="4929" y="15"/>
                                </a:lnTo>
                                <a:close/>
                                <a:moveTo>
                                  <a:pt x="4824" y="15"/>
                                </a:moveTo>
                                <a:lnTo>
                                  <a:pt x="4764" y="15"/>
                                </a:lnTo>
                                <a:lnTo>
                                  <a:pt x="4764" y="0"/>
                                </a:lnTo>
                                <a:lnTo>
                                  <a:pt x="4824" y="0"/>
                                </a:lnTo>
                                <a:lnTo>
                                  <a:pt x="4824" y="15"/>
                                </a:lnTo>
                                <a:close/>
                                <a:moveTo>
                                  <a:pt x="4718" y="15"/>
                                </a:moveTo>
                                <a:lnTo>
                                  <a:pt x="4658" y="15"/>
                                </a:lnTo>
                                <a:lnTo>
                                  <a:pt x="4658" y="0"/>
                                </a:lnTo>
                                <a:lnTo>
                                  <a:pt x="4718" y="0"/>
                                </a:lnTo>
                                <a:lnTo>
                                  <a:pt x="4718" y="15"/>
                                </a:lnTo>
                                <a:close/>
                                <a:moveTo>
                                  <a:pt x="4615" y="15"/>
                                </a:moveTo>
                                <a:lnTo>
                                  <a:pt x="4555" y="15"/>
                                </a:lnTo>
                                <a:lnTo>
                                  <a:pt x="4555" y="0"/>
                                </a:lnTo>
                                <a:lnTo>
                                  <a:pt x="4615" y="0"/>
                                </a:lnTo>
                                <a:lnTo>
                                  <a:pt x="4615" y="15"/>
                                </a:lnTo>
                                <a:close/>
                                <a:moveTo>
                                  <a:pt x="4509" y="15"/>
                                </a:moveTo>
                                <a:lnTo>
                                  <a:pt x="4449" y="15"/>
                                </a:lnTo>
                                <a:lnTo>
                                  <a:pt x="4449" y="0"/>
                                </a:lnTo>
                                <a:lnTo>
                                  <a:pt x="4509" y="0"/>
                                </a:lnTo>
                                <a:lnTo>
                                  <a:pt x="4509" y="15"/>
                                </a:lnTo>
                                <a:close/>
                                <a:moveTo>
                                  <a:pt x="4404" y="15"/>
                                </a:moveTo>
                                <a:lnTo>
                                  <a:pt x="4344" y="15"/>
                                </a:lnTo>
                                <a:lnTo>
                                  <a:pt x="4344" y="0"/>
                                </a:lnTo>
                                <a:lnTo>
                                  <a:pt x="4404" y="0"/>
                                </a:lnTo>
                                <a:lnTo>
                                  <a:pt x="4404" y="15"/>
                                </a:lnTo>
                                <a:close/>
                                <a:moveTo>
                                  <a:pt x="4298" y="15"/>
                                </a:moveTo>
                                <a:lnTo>
                                  <a:pt x="4238" y="15"/>
                                </a:lnTo>
                                <a:lnTo>
                                  <a:pt x="4238" y="0"/>
                                </a:lnTo>
                                <a:lnTo>
                                  <a:pt x="4298" y="0"/>
                                </a:lnTo>
                                <a:lnTo>
                                  <a:pt x="4298" y="15"/>
                                </a:lnTo>
                                <a:close/>
                                <a:moveTo>
                                  <a:pt x="4195" y="15"/>
                                </a:moveTo>
                                <a:lnTo>
                                  <a:pt x="4135" y="15"/>
                                </a:lnTo>
                                <a:lnTo>
                                  <a:pt x="4135" y="0"/>
                                </a:lnTo>
                                <a:lnTo>
                                  <a:pt x="4195" y="0"/>
                                </a:lnTo>
                                <a:lnTo>
                                  <a:pt x="4195" y="15"/>
                                </a:lnTo>
                                <a:close/>
                                <a:moveTo>
                                  <a:pt x="4089" y="15"/>
                                </a:moveTo>
                                <a:lnTo>
                                  <a:pt x="4029" y="15"/>
                                </a:lnTo>
                                <a:lnTo>
                                  <a:pt x="4029" y="0"/>
                                </a:lnTo>
                                <a:lnTo>
                                  <a:pt x="4089" y="0"/>
                                </a:lnTo>
                                <a:lnTo>
                                  <a:pt x="4089" y="15"/>
                                </a:lnTo>
                                <a:close/>
                                <a:moveTo>
                                  <a:pt x="3984" y="15"/>
                                </a:moveTo>
                                <a:lnTo>
                                  <a:pt x="3924" y="15"/>
                                </a:lnTo>
                                <a:lnTo>
                                  <a:pt x="3924" y="0"/>
                                </a:lnTo>
                                <a:lnTo>
                                  <a:pt x="3984" y="0"/>
                                </a:lnTo>
                                <a:lnTo>
                                  <a:pt x="3984" y="15"/>
                                </a:lnTo>
                                <a:close/>
                                <a:moveTo>
                                  <a:pt x="3878" y="15"/>
                                </a:moveTo>
                                <a:lnTo>
                                  <a:pt x="3818" y="15"/>
                                </a:lnTo>
                                <a:lnTo>
                                  <a:pt x="3818" y="0"/>
                                </a:lnTo>
                                <a:lnTo>
                                  <a:pt x="3878" y="0"/>
                                </a:lnTo>
                                <a:lnTo>
                                  <a:pt x="3878" y="15"/>
                                </a:lnTo>
                                <a:close/>
                                <a:moveTo>
                                  <a:pt x="3775" y="15"/>
                                </a:moveTo>
                                <a:lnTo>
                                  <a:pt x="3715" y="15"/>
                                </a:lnTo>
                                <a:lnTo>
                                  <a:pt x="3715" y="0"/>
                                </a:lnTo>
                                <a:lnTo>
                                  <a:pt x="3775" y="0"/>
                                </a:lnTo>
                                <a:lnTo>
                                  <a:pt x="3775" y="15"/>
                                </a:lnTo>
                                <a:close/>
                                <a:moveTo>
                                  <a:pt x="3669" y="15"/>
                                </a:moveTo>
                                <a:lnTo>
                                  <a:pt x="3609" y="15"/>
                                </a:lnTo>
                                <a:lnTo>
                                  <a:pt x="3609" y="0"/>
                                </a:lnTo>
                                <a:lnTo>
                                  <a:pt x="3669" y="0"/>
                                </a:lnTo>
                                <a:lnTo>
                                  <a:pt x="3669" y="15"/>
                                </a:lnTo>
                                <a:close/>
                                <a:moveTo>
                                  <a:pt x="3564" y="15"/>
                                </a:moveTo>
                                <a:lnTo>
                                  <a:pt x="3504" y="15"/>
                                </a:lnTo>
                                <a:lnTo>
                                  <a:pt x="3504" y="0"/>
                                </a:lnTo>
                                <a:lnTo>
                                  <a:pt x="3564" y="0"/>
                                </a:lnTo>
                                <a:lnTo>
                                  <a:pt x="3564" y="15"/>
                                </a:lnTo>
                                <a:close/>
                                <a:moveTo>
                                  <a:pt x="3458" y="15"/>
                                </a:moveTo>
                                <a:lnTo>
                                  <a:pt x="3398" y="15"/>
                                </a:lnTo>
                                <a:lnTo>
                                  <a:pt x="3398" y="0"/>
                                </a:lnTo>
                                <a:lnTo>
                                  <a:pt x="3458" y="0"/>
                                </a:lnTo>
                                <a:lnTo>
                                  <a:pt x="3458" y="15"/>
                                </a:lnTo>
                                <a:close/>
                                <a:moveTo>
                                  <a:pt x="3355" y="15"/>
                                </a:moveTo>
                                <a:lnTo>
                                  <a:pt x="3295" y="15"/>
                                </a:lnTo>
                                <a:lnTo>
                                  <a:pt x="3295" y="0"/>
                                </a:lnTo>
                                <a:lnTo>
                                  <a:pt x="3355" y="0"/>
                                </a:lnTo>
                                <a:lnTo>
                                  <a:pt x="3355" y="15"/>
                                </a:lnTo>
                                <a:close/>
                                <a:moveTo>
                                  <a:pt x="3249" y="15"/>
                                </a:moveTo>
                                <a:lnTo>
                                  <a:pt x="3189" y="15"/>
                                </a:lnTo>
                                <a:lnTo>
                                  <a:pt x="3189" y="0"/>
                                </a:lnTo>
                                <a:lnTo>
                                  <a:pt x="3249" y="0"/>
                                </a:lnTo>
                                <a:lnTo>
                                  <a:pt x="3249" y="15"/>
                                </a:lnTo>
                                <a:close/>
                                <a:moveTo>
                                  <a:pt x="3144" y="15"/>
                                </a:moveTo>
                                <a:lnTo>
                                  <a:pt x="3084" y="15"/>
                                </a:lnTo>
                                <a:lnTo>
                                  <a:pt x="3084" y="0"/>
                                </a:lnTo>
                                <a:lnTo>
                                  <a:pt x="3144" y="0"/>
                                </a:lnTo>
                                <a:lnTo>
                                  <a:pt x="3144" y="15"/>
                                </a:lnTo>
                                <a:close/>
                                <a:moveTo>
                                  <a:pt x="3038" y="15"/>
                                </a:moveTo>
                                <a:lnTo>
                                  <a:pt x="2978" y="15"/>
                                </a:lnTo>
                                <a:lnTo>
                                  <a:pt x="2978" y="0"/>
                                </a:lnTo>
                                <a:lnTo>
                                  <a:pt x="3038" y="0"/>
                                </a:lnTo>
                                <a:lnTo>
                                  <a:pt x="3038" y="15"/>
                                </a:lnTo>
                                <a:close/>
                                <a:moveTo>
                                  <a:pt x="2935" y="15"/>
                                </a:moveTo>
                                <a:lnTo>
                                  <a:pt x="2875" y="15"/>
                                </a:lnTo>
                                <a:lnTo>
                                  <a:pt x="2875" y="0"/>
                                </a:lnTo>
                                <a:lnTo>
                                  <a:pt x="2935" y="0"/>
                                </a:lnTo>
                                <a:lnTo>
                                  <a:pt x="2935" y="15"/>
                                </a:lnTo>
                                <a:close/>
                                <a:moveTo>
                                  <a:pt x="2829" y="15"/>
                                </a:moveTo>
                                <a:lnTo>
                                  <a:pt x="2769" y="15"/>
                                </a:lnTo>
                                <a:lnTo>
                                  <a:pt x="2769" y="0"/>
                                </a:lnTo>
                                <a:lnTo>
                                  <a:pt x="2829" y="0"/>
                                </a:lnTo>
                                <a:lnTo>
                                  <a:pt x="2829" y="15"/>
                                </a:lnTo>
                                <a:close/>
                                <a:moveTo>
                                  <a:pt x="2724" y="15"/>
                                </a:moveTo>
                                <a:lnTo>
                                  <a:pt x="2664" y="15"/>
                                </a:lnTo>
                                <a:lnTo>
                                  <a:pt x="2664" y="0"/>
                                </a:lnTo>
                                <a:lnTo>
                                  <a:pt x="2724" y="0"/>
                                </a:lnTo>
                                <a:lnTo>
                                  <a:pt x="2724" y="15"/>
                                </a:lnTo>
                                <a:close/>
                                <a:moveTo>
                                  <a:pt x="2618" y="15"/>
                                </a:moveTo>
                                <a:lnTo>
                                  <a:pt x="2558" y="15"/>
                                </a:lnTo>
                                <a:lnTo>
                                  <a:pt x="2558" y="0"/>
                                </a:lnTo>
                                <a:lnTo>
                                  <a:pt x="2618" y="0"/>
                                </a:lnTo>
                                <a:lnTo>
                                  <a:pt x="2618" y="15"/>
                                </a:lnTo>
                                <a:close/>
                                <a:moveTo>
                                  <a:pt x="2515" y="15"/>
                                </a:moveTo>
                                <a:lnTo>
                                  <a:pt x="2455" y="15"/>
                                </a:lnTo>
                                <a:lnTo>
                                  <a:pt x="2455" y="0"/>
                                </a:lnTo>
                                <a:lnTo>
                                  <a:pt x="2515" y="0"/>
                                </a:lnTo>
                                <a:lnTo>
                                  <a:pt x="2515" y="15"/>
                                </a:lnTo>
                                <a:close/>
                                <a:moveTo>
                                  <a:pt x="2409" y="15"/>
                                </a:moveTo>
                                <a:lnTo>
                                  <a:pt x="2349" y="15"/>
                                </a:lnTo>
                                <a:lnTo>
                                  <a:pt x="2349" y="0"/>
                                </a:lnTo>
                                <a:lnTo>
                                  <a:pt x="2409" y="0"/>
                                </a:lnTo>
                                <a:lnTo>
                                  <a:pt x="2409" y="15"/>
                                </a:lnTo>
                                <a:close/>
                                <a:moveTo>
                                  <a:pt x="2304" y="15"/>
                                </a:moveTo>
                                <a:lnTo>
                                  <a:pt x="2244" y="15"/>
                                </a:lnTo>
                                <a:lnTo>
                                  <a:pt x="2244" y="0"/>
                                </a:lnTo>
                                <a:lnTo>
                                  <a:pt x="2304" y="0"/>
                                </a:lnTo>
                                <a:lnTo>
                                  <a:pt x="2304" y="15"/>
                                </a:lnTo>
                                <a:close/>
                                <a:moveTo>
                                  <a:pt x="2198" y="15"/>
                                </a:moveTo>
                                <a:lnTo>
                                  <a:pt x="2138" y="15"/>
                                </a:lnTo>
                                <a:lnTo>
                                  <a:pt x="2138" y="0"/>
                                </a:lnTo>
                                <a:lnTo>
                                  <a:pt x="2198" y="0"/>
                                </a:lnTo>
                                <a:lnTo>
                                  <a:pt x="2198" y="15"/>
                                </a:lnTo>
                                <a:close/>
                                <a:moveTo>
                                  <a:pt x="2095" y="15"/>
                                </a:moveTo>
                                <a:lnTo>
                                  <a:pt x="2035" y="15"/>
                                </a:lnTo>
                                <a:lnTo>
                                  <a:pt x="2035" y="0"/>
                                </a:lnTo>
                                <a:lnTo>
                                  <a:pt x="2095" y="0"/>
                                </a:lnTo>
                                <a:lnTo>
                                  <a:pt x="2095" y="15"/>
                                </a:lnTo>
                                <a:close/>
                                <a:moveTo>
                                  <a:pt x="1989" y="15"/>
                                </a:moveTo>
                                <a:lnTo>
                                  <a:pt x="1929" y="15"/>
                                </a:lnTo>
                                <a:lnTo>
                                  <a:pt x="1929" y="0"/>
                                </a:lnTo>
                                <a:lnTo>
                                  <a:pt x="1989" y="0"/>
                                </a:lnTo>
                                <a:lnTo>
                                  <a:pt x="1989" y="15"/>
                                </a:lnTo>
                                <a:close/>
                                <a:moveTo>
                                  <a:pt x="1884" y="15"/>
                                </a:moveTo>
                                <a:lnTo>
                                  <a:pt x="1824" y="15"/>
                                </a:lnTo>
                                <a:lnTo>
                                  <a:pt x="1824" y="0"/>
                                </a:lnTo>
                                <a:lnTo>
                                  <a:pt x="1884" y="0"/>
                                </a:lnTo>
                                <a:lnTo>
                                  <a:pt x="1884" y="15"/>
                                </a:lnTo>
                                <a:close/>
                                <a:moveTo>
                                  <a:pt x="1778" y="15"/>
                                </a:moveTo>
                                <a:lnTo>
                                  <a:pt x="1718" y="15"/>
                                </a:lnTo>
                                <a:lnTo>
                                  <a:pt x="1718" y="0"/>
                                </a:lnTo>
                                <a:lnTo>
                                  <a:pt x="1778" y="0"/>
                                </a:lnTo>
                                <a:lnTo>
                                  <a:pt x="1778" y="15"/>
                                </a:lnTo>
                                <a:close/>
                                <a:moveTo>
                                  <a:pt x="1675" y="15"/>
                                </a:moveTo>
                                <a:lnTo>
                                  <a:pt x="1615" y="15"/>
                                </a:lnTo>
                                <a:lnTo>
                                  <a:pt x="1615" y="0"/>
                                </a:lnTo>
                                <a:lnTo>
                                  <a:pt x="1675" y="0"/>
                                </a:lnTo>
                                <a:lnTo>
                                  <a:pt x="1675" y="15"/>
                                </a:lnTo>
                                <a:close/>
                                <a:moveTo>
                                  <a:pt x="1569" y="15"/>
                                </a:moveTo>
                                <a:lnTo>
                                  <a:pt x="1509" y="15"/>
                                </a:lnTo>
                                <a:lnTo>
                                  <a:pt x="1509" y="0"/>
                                </a:lnTo>
                                <a:lnTo>
                                  <a:pt x="1569" y="0"/>
                                </a:lnTo>
                                <a:lnTo>
                                  <a:pt x="1569" y="15"/>
                                </a:lnTo>
                                <a:close/>
                                <a:moveTo>
                                  <a:pt x="1464" y="15"/>
                                </a:moveTo>
                                <a:lnTo>
                                  <a:pt x="1404" y="15"/>
                                </a:lnTo>
                                <a:lnTo>
                                  <a:pt x="1404" y="0"/>
                                </a:lnTo>
                                <a:lnTo>
                                  <a:pt x="1464" y="0"/>
                                </a:lnTo>
                                <a:lnTo>
                                  <a:pt x="1464" y="15"/>
                                </a:lnTo>
                                <a:close/>
                                <a:moveTo>
                                  <a:pt x="1358" y="15"/>
                                </a:moveTo>
                                <a:lnTo>
                                  <a:pt x="1298" y="15"/>
                                </a:lnTo>
                                <a:lnTo>
                                  <a:pt x="1298" y="0"/>
                                </a:lnTo>
                                <a:lnTo>
                                  <a:pt x="1358" y="0"/>
                                </a:lnTo>
                                <a:lnTo>
                                  <a:pt x="1358" y="15"/>
                                </a:lnTo>
                                <a:close/>
                                <a:moveTo>
                                  <a:pt x="1255" y="15"/>
                                </a:moveTo>
                                <a:lnTo>
                                  <a:pt x="1195" y="15"/>
                                </a:lnTo>
                                <a:lnTo>
                                  <a:pt x="1195" y="0"/>
                                </a:lnTo>
                                <a:lnTo>
                                  <a:pt x="1255" y="0"/>
                                </a:lnTo>
                                <a:lnTo>
                                  <a:pt x="1255" y="15"/>
                                </a:lnTo>
                                <a:close/>
                                <a:moveTo>
                                  <a:pt x="1149" y="15"/>
                                </a:moveTo>
                                <a:lnTo>
                                  <a:pt x="1089" y="15"/>
                                </a:lnTo>
                                <a:lnTo>
                                  <a:pt x="1089" y="0"/>
                                </a:lnTo>
                                <a:lnTo>
                                  <a:pt x="1149" y="0"/>
                                </a:lnTo>
                                <a:lnTo>
                                  <a:pt x="1149" y="15"/>
                                </a:lnTo>
                                <a:close/>
                                <a:moveTo>
                                  <a:pt x="1044" y="15"/>
                                </a:moveTo>
                                <a:lnTo>
                                  <a:pt x="984" y="15"/>
                                </a:lnTo>
                                <a:lnTo>
                                  <a:pt x="984" y="0"/>
                                </a:lnTo>
                                <a:lnTo>
                                  <a:pt x="1044" y="0"/>
                                </a:lnTo>
                                <a:lnTo>
                                  <a:pt x="1044" y="15"/>
                                </a:lnTo>
                                <a:close/>
                                <a:moveTo>
                                  <a:pt x="938" y="15"/>
                                </a:moveTo>
                                <a:lnTo>
                                  <a:pt x="878" y="15"/>
                                </a:lnTo>
                                <a:lnTo>
                                  <a:pt x="878" y="0"/>
                                </a:lnTo>
                                <a:lnTo>
                                  <a:pt x="938" y="0"/>
                                </a:lnTo>
                                <a:lnTo>
                                  <a:pt x="938" y="15"/>
                                </a:lnTo>
                                <a:close/>
                                <a:moveTo>
                                  <a:pt x="835" y="15"/>
                                </a:moveTo>
                                <a:lnTo>
                                  <a:pt x="775" y="15"/>
                                </a:lnTo>
                                <a:lnTo>
                                  <a:pt x="775" y="0"/>
                                </a:lnTo>
                                <a:lnTo>
                                  <a:pt x="835" y="0"/>
                                </a:lnTo>
                                <a:lnTo>
                                  <a:pt x="835" y="15"/>
                                </a:lnTo>
                                <a:close/>
                                <a:moveTo>
                                  <a:pt x="729" y="15"/>
                                </a:moveTo>
                                <a:lnTo>
                                  <a:pt x="669" y="15"/>
                                </a:lnTo>
                                <a:lnTo>
                                  <a:pt x="669" y="0"/>
                                </a:lnTo>
                                <a:lnTo>
                                  <a:pt x="729" y="0"/>
                                </a:lnTo>
                                <a:lnTo>
                                  <a:pt x="729" y="15"/>
                                </a:lnTo>
                                <a:close/>
                                <a:moveTo>
                                  <a:pt x="624" y="15"/>
                                </a:moveTo>
                                <a:lnTo>
                                  <a:pt x="564" y="15"/>
                                </a:lnTo>
                                <a:lnTo>
                                  <a:pt x="564" y="0"/>
                                </a:lnTo>
                                <a:lnTo>
                                  <a:pt x="624" y="0"/>
                                </a:lnTo>
                                <a:lnTo>
                                  <a:pt x="624" y="15"/>
                                </a:lnTo>
                                <a:close/>
                                <a:moveTo>
                                  <a:pt x="518" y="15"/>
                                </a:moveTo>
                                <a:lnTo>
                                  <a:pt x="458" y="15"/>
                                </a:lnTo>
                                <a:lnTo>
                                  <a:pt x="458" y="0"/>
                                </a:lnTo>
                                <a:lnTo>
                                  <a:pt x="518" y="0"/>
                                </a:lnTo>
                                <a:lnTo>
                                  <a:pt x="518" y="15"/>
                                </a:lnTo>
                                <a:close/>
                                <a:moveTo>
                                  <a:pt x="415" y="15"/>
                                </a:moveTo>
                                <a:lnTo>
                                  <a:pt x="355" y="15"/>
                                </a:lnTo>
                                <a:lnTo>
                                  <a:pt x="355" y="0"/>
                                </a:lnTo>
                                <a:lnTo>
                                  <a:pt x="415" y="0"/>
                                </a:lnTo>
                                <a:lnTo>
                                  <a:pt x="415" y="15"/>
                                </a:lnTo>
                                <a:close/>
                                <a:moveTo>
                                  <a:pt x="309" y="15"/>
                                </a:moveTo>
                                <a:lnTo>
                                  <a:pt x="249" y="15"/>
                                </a:lnTo>
                                <a:lnTo>
                                  <a:pt x="249" y="0"/>
                                </a:lnTo>
                                <a:lnTo>
                                  <a:pt x="309" y="0"/>
                                </a:lnTo>
                                <a:lnTo>
                                  <a:pt x="309" y="15"/>
                                </a:lnTo>
                                <a:close/>
                                <a:moveTo>
                                  <a:pt x="204" y="15"/>
                                </a:moveTo>
                                <a:lnTo>
                                  <a:pt x="144" y="15"/>
                                </a:lnTo>
                                <a:lnTo>
                                  <a:pt x="144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15"/>
                                </a:lnTo>
                                <a:close/>
                                <a:moveTo>
                                  <a:pt x="98" y="15"/>
                                </a:moveTo>
                                <a:lnTo>
                                  <a:pt x="38" y="15"/>
                                </a:lnTo>
                                <a:lnTo>
                                  <a:pt x="38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15"/>
                                </a:lnTo>
                                <a:close/>
                                <a:moveTo>
                                  <a:pt x="14" y="82"/>
                                </a:moveTo>
                                <a:lnTo>
                                  <a:pt x="0" y="82"/>
                                </a:lnTo>
                                <a:lnTo>
                                  <a:pt x="0" y="22"/>
                                </a:lnTo>
                                <a:lnTo>
                                  <a:pt x="14" y="22"/>
                                </a:lnTo>
                                <a:lnTo>
                                  <a:pt x="14" y="82"/>
                                </a:lnTo>
                                <a:close/>
                                <a:moveTo>
                                  <a:pt x="14" y="185"/>
                                </a:moveTo>
                                <a:lnTo>
                                  <a:pt x="0" y="185"/>
                                </a:lnTo>
                                <a:lnTo>
                                  <a:pt x="0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85"/>
                                </a:lnTo>
                                <a:close/>
                                <a:moveTo>
                                  <a:pt x="14" y="291"/>
                                </a:moveTo>
                                <a:lnTo>
                                  <a:pt x="0" y="291"/>
                                </a:lnTo>
                                <a:lnTo>
                                  <a:pt x="0" y="231"/>
                                </a:lnTo>
                                <a:lnTo>
                                  <a:pt x="14" y="231"/>
                                </a:lnTo>
                                <a:lnTo>
                                  <a:pt x="14" y="291"/>
                                </a:lnTo>
                                <a:close/>
                                <a:moveTo>
                                  <a:pt x="14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336"/>
                                </a:lnTo>
                                <a:lnTo>
                                  <a:pt x="14" y="336"/>
                                </a:lnTo>
                                <a:lnTo>
                                  <a:pt x="14" y="396"/>
                                </a:lnTo>
                                <a:close/>
                                <a:moveTo>
                                  <a:pt x="14" y="502"/>
                                </a:moveTo>
                                <a:lnTo>
                                  <a:pt x="0" y="502"/>
                                </a:lnTo>
                                <a:lnTo>
                                  <a:pt x="0" y="442"/>
                                </a:lnTo>
                                <a:lnTo>
                                  <a:pt x="14" y="442"/>
                                </a:lnTo>
                                <a:lnTo>
                                  <a:pt x="14" y="502"/>
                                </a:lnTo>
                                <a:close/>
                                <a:moveTo>
                                  <a:pt x="14" y="605"/>
                                </a:moveTo>
                                <a:lnTo>
                                  <a:pt x="0" y="605"/>
                                </a:lnTo>
                                <a:lnTo>
                                  <a:pt x="0" y="545"/>
                                </a:lnTo>
                                <a:lnTo>
                                  <a:pt x="14" y="545"/>
                                </a:lnTo>
                                <a:lnTo>
                                  <a:pt x="14" y="605"/>
                                </a:lnTo>
                                <a:close/>
                                <a:moveTo>
                                  <a:pt x="14" y="711"/>
                                </a:moveTo>
                                <a:lnTo>
                                  <a:pt x="0" y="711"/>
                                </a:lnTo>
                                <a:lnTo>
                                  <a:pt x="0" y="651"/>
                                </a:lnTo>
                                <a:lnTo>
                                  <a:pt x="14" y="651"/>
                                </a:lnTo>
                                <a:lnTo>
                                  <a:pt x="14" y="711"/>
                                </a:lnTo>
                                <a:close/>
                                <a:moveTo>
                                  <a:pt x="67" y="783"/>
                                </a:moveTo>
                                <a:lnTo>
                                  <a:pt x="0" y="783"/>
                                </a:lnTo>
                                <a:lnTo>
                                  <a:pt x="0" y="756"/>
                                </a:lnTo>
                                <a:lnTo>
                                  <a:pt x="14" y="756"/>
                                </a:lnTo>
                                <a:lnTo>
                                  <a:pt x="14" y="768"/>
                                </a:lnTo>
                                <a:lnTo>
                                  <a:pt x="67" y="768"/>
                                </a:lnTo>
                                <a:lnTo>
                                  <a:pt x="67" y="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5" name="Text Box 3243"/>
                        <wps:cNvSpPr txBox="1">
                          <a:spLocks/>
                        </wps:cNvSpPr>
                        <wps:spPr bwMode="auto">
                          <a:xfrm>
                            <a:off x="2152" y="305"/>
                            <a:ext cx="7920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914F68" w14:textId="77777777" w:rsidR="00393F18" w:rsidRDefault="00393F18" w:rsidP="00393F18">
                              <w:pPr>
                                <w:spacing w:before="86"/>
                                <w:ind w:left="158"/>
                              </w:pPr>
                              <w:r>
                                <w:t>$ kubectl get deployments</w:t>
                              </w:r>
                            </w:p>
                            <w:p w14:paraId="1EA02B9D" w14:textId="77777777" w:rsidR="00393F18" w:rsidRDefault="00393F18" w:rsidP="00393F18">
                              <w:pPr>
                                <w:spacing w:before="16"/>
                                <w:ind w:left="158"/>
                              </w:pPr>
                              <w:r>
                                <w:t>$ kubectl get svc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71C44" id="Group 3241" o:spid="_x0000_s1041" style="position:absolute;margin-left:107.65pt;margin-top:15.25pt;width:396pt;height:39.15pt;z-index:-251640832;mso-wrap-distance-left:0;mso-wrap-distance-right:0;mso-position-horizontal-relative:page" coordorigin="2153,305" coordsize="7920,7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">
                <v:shape id="AutoShape 3242" o:spid="_x0000_s1042" style="position:absolute;left:2152;top:305;width:7920;height:783;visibility:visible;mso-wrap-style:square;v-text-anchor:top" coordsize="7920,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" path="m173,783r-60,l113,768r60,l173,783xm276,783r-60,l216,768r60,l276,783xm381,783r-60,l321,768r60,l381,783xm487,783r-60,l427,768r60,l487,783xm593,783r-60,l533,768r60,l593,783xm698,783r-60,l638,768r60,l698,783xm801,783r-60,l741,768r60,l801,783xm907,783r-60,l847,768r60,l907,783xm1013,783r-60,l953,768r60,l1013,783xm1118,783r-60,l1058,768r60,l1118,783xm1221,783r-60,l1161,768r60,l1221,783xm1327,783r-60,l1267,768r60,l1327,783xm1433,783r-60,l1373,768r60,l1433,783xm1538,783r-60,l1478,768r60,l1538,783xm1641,783r-60,l1581,768r60,l1641,783xm1747,783r-60,l1687,768r60,l1747,783xm1853,783r-60,l1793,768r60,l1853,783xm1956,783r-60,l1896,768r60,l1956,783xm2061,783r-60,l2001,768r60,l2061,783xm2167,783r-60,l2107,768r60,l2167,783xm2273,783r-60,l2213,768r60,l2273,783xm2378,783r-60,l2318,768r60,l2378,783xm2481,783r-60,l2421,768r60,l2481,783xm2587,783r-60,l2527,768r60,l2587,783xm2693,783r-60,l2633,768r60,l2693,783xm2798,783r-60,l2738,768r60,l2798,783xm2901,783r-60,l2841,768r60,l2901,783xm3007,783r-60,l2947,768r60,l3007,783xm3113,783r-60,l3053,768r60,l3113,783xm3218,783r-60,l3158,768r60,l3218,783xm3321,783r-60,l3261,768r60,l3321,783xm3427,783r-60,l3367,768r60,l3427,783xm3533,783r-60,l3473,768r60,l3533,783xm3638,783r-60,l3578,768r60,l3638,783xm3741,783r-60,l3681,768r60,l3741,783xm3847,783r-60,l3787,768r60,l3847,783xm3953,783r-60,l3893,768r60,l3953,783xm4058,783r-60,l3998,768r60,l4058,783xm4161,783r-60,l4101,768r60,l4161,783xm4267,783r-60,l4207,768r60,l4267,783xm4373,783r-60,l4313,768r60,l4373,783xm4478,783r-60,l4418,768r60,l4478,783xm4581,783r-60,l4521,768r60,l4581,783xm4687,783r-60,l4627,768r60,l4687,783xm4793,783r-60,l4733,768r60,l4793,783xm4898,783r-60,l4838,768r60,l4898,783xm5001,783r-60,l4941,768r60,l5001,783xm5107,783r-60,l5047,768r60,l5107,783xm5213,783r-60,l5153,768r60,l5213,783xm5318,783r-60,l5258,768r60,l5318,783xm5421,783r-60,l5361,768r60,l5421,783xm5527,783r-60,l5467,768r60,l5527,783xm5633,783r-60,l5573,768r60,l5633,783xm5736,783r-60,l5676,768r60,l5736,783xm5841,783r-60,l5781,768r60,l5841,783xm5947,783r-60,l5887,768r60,l5947,783xm6053,783r-60,l5993,768r60,l6053,783xm6156,783r-60,l6096,768r60,l6156,783xm6261,783r-60,l6201,768r60,l6261,783xm6367,783r-60,l6307,768r60,l6367,783xm6473,783r-60,l6413,768r60,l6473,783xm6576,783r-60,l6516,768r60,l6576,783xm6681,783r-60,l6621,768r60,l6681,783xm6787,783r-60,l6727,768r60,l6787,783xm6893,783r-60,l6833,768r60,l6893,783xm6996,783r-60,l6936,768r60,l6996,783xm7101,783r-60,l7041,768r60,l7101,783xm7207,783r-60,l7147,768r60,l7207,783xm7313,783r-60,l7253,768r60,l7313,783xm7416,783r-60,l7356,768r60,l7416,783xm7521,783r-60,l7461,768r60,l7521,783xm7627,783r-60,l7567,768r60,l7627,783xm7733,783r-60,l7673,768r60,l7733,783xm7836,783r-60,l7776,768r60,l7836,783xm7920,783r-39,l7881,768r24,l7905,744r15,l7920,783xm7920,701r-15,l7905,641r15,l7920,701xm7920,596r-15,l7905,536r15,l7920,596xm7920,490r-15,l7905,430r15,l7920,490xm7920,384r-15,l7905,324r15,l7920,384xm7920,281r-15,l7905,221r15,l7920,281xm7920,176r-15,l7905,116r15,l7920,176xm7920,70r-15,l7905,10r15,l7920,70xm7869,15r-60,l7809,r60,l7869,15xm7764,15r-60,l7704,r60,l7764,15xm7658,15r-60,l7598,r60,l7658,15xm7555,15r-60,l7495,r60,l7555,15xm7449,15r-60,l7389,r60,l7449,15xm7344,15r-60,l7284,r60,l7344,15xm7238,15r-60,l7178,r60,l7238,15xm7135,15r-60,l7075,r60,l7135,15xm7029,15r-60,l6969,r60,l7029,15xm6924,15r-60,l6864,r60,l6924,15xm6818,15r-60,l6758,r60,l6818,15xm6715,15r-60,l6655,r60,l6715,15xm6609,15r-60,l6549,r60,l6609,15xm6504,15r-60,l6444,r60,l6504,15xm6398,15r-60,l6338,r60,l6398,15xm6295,15r-60,l6235,r60,l6295,15xm6189,15r-60,l6129,r60,l6189,15xm6084,15r-60,l6024,r60,l6084,15xm5978,15r-60,l5918,r60,l5978,15xm5875,15r-60,l5815,r60,l5875,15xm5769,15r-60,l5709,r60,l5769,15xm5664,15r-60,l5604,r60,l5664,15xm5558,15r-60,l5498,r60,l5558,15xm5455,15r-60,l5395,r60,l5455,15xm5349,15r-60,l5289,r60,l5349,15xm5244,15r-60,l5184,r60,l5244,15xm5138,15r-60,l5078,r60,l5138,15xm5035,15r-60,l4975,r60,l5035,15xm4929,15r-60,l4869,r60,l4929,15xm4824,15r-60,l4764,r60,l4824,15xm4718,15r-60,l4658,r60,l4718,15xm4615,15r-60,l4555,r60,l4615,15xm4509,15r-60,l4449,r60,l4509,15xm4404,15r-60,l4344,r60,l4404,15xm4298,15r-60,l4238,r60,l4298,15xm4195,15r-60,l4135,r60,l4195,15xm4089,15r-60,l4029,r60,l4089,15xm3984,15r-60,l3924,r60,l3984,15xm3878,15r-60,l3818,r60,l3878,15xm3775,15r-60,l3715,r60,l3775,15xm3669,15r-60,l3609,r60,l3669,15xm3564,15r-60,l3504,r60,l3564,15xm3458,15r-60,l3398,r60,l3458,15xm3355,15r-60,l3295,r60,l3355,15xm3249,15r-60,l3189,r60,l3249,15xm3144,15r-60,l3084,r60,l3144,15xm3038,15r-60,l2978,r60,l3038,15xm2935,15r-60,l2875,r60,l2935,15xm2829,15r-60,l2769,r60,l2829,15xm2724,15r-60,l2664,r60,l2724,15xm2618,15r-60,l2558,r60,l2618,15xm2515,15r-60,l2455,r60,l2515,15xm2409,15r-60,l2349,r60,l2409,15xm2304,15r-60,l2244,r60,l2304,15xm2198,15r-60,l2138,r60,l2198,15xm2095,15r-60,l2035,r60,l2095,15xm1989,15r-60,l1929,r60,l1989,15xm1884,15r-60,l1824,r60,l1884,15xm1778,15r-60,l1718,r60,l1778,15xm1675,15r-60,l1615,r60,l1675,15xm1569,15r-60,l1509,r60,l1569,15xm1464,15r-60,l1404,r60,l1464,15xm1358,15r-60,l1298,r60,l1358,15xm1255,15r-60,l1195,r60,l1255,15xm1149,15r-60,l1089,r60,l1149,15xm1044,15r-60,l984,r60,l1044,15xm938,15r-60,l878,r60,l938,15xm835,15r-60,l775,r60,l835,15xm729,15r-60,l669,r60,l729,15xm624,15r-60,l564,r60,l624,15xm518,15r-60,l458,r60,l518,15xm415,15r-60,l355,r60,l415,15xm309,15r-60,l249,r60,l309,15xm204,15r-60,l144,r60,l204,15xm98,15r-60,l38,,98,r,15xm14,82l,82,,22r14,l14,82xm14,185l,185,,125r14,l14,185xm14,291l,291,,231r14,l14,291xm14,396l,396,,336r14,l14,396xm14,502l,502,,442r14,l14,502xm14,605l,605,,545r14,l14,605xm14,711l,711,,651r14,l14,711xm67,783l,783,,756r14,l14,768r53,l67,783xe" fillcolor="black" stroked="f">
                  <v:path arrowok="t" o:connecttype="custom" o:connectlocs="321,1073;698,1088;907,1073;1161,1088;1433,1088;1687,1073;2061,1088;2273,1073;2527,1088;2798,1088;3053,1073;3427,1088;3638,1073;3893,1088;4161,1088;4418,1073;4793,1088;5001,1073;5258,1088;5527,1088;5781,1073;6156,1088;6367,1073;6621,1088;6893,1088;7147,1073;7521,1088;7733,1073;7920,1088;7905,735;7920,481;7869,305;7495,320;7344,320;6969,305;6715,320;6504,305;6129,320;5978,320;5604,305;5349,320;5138,305;4764,320;4615,320;4238,305;3984,320;3775,305;3398,320;3249,320;2875,305;2618,320;2409,305;2035,320;1884,320;1509,305;1255,320;1044,305;669,320;518,320;144,305;14,490;14,641;0,1016" o:connectangles="0,0,0,0,0,0,0,0,0,0,0,0,0,0,0,0,0,0,0,0,0,0,0,0,0,0,0,0,0,0,0,0,0,0,0,0,0,0,0,0,0,0,0,0,0,0,0,0,0,0,0,0,0,0,0,0,0,0,0,0,0,0,0"/>
                </v:shape>
                <v:shape id="Text Box 3243" o:spid="_x0000_s1043" type="#_x0000_t202" style="position:absolute;left:2152;top:305;width:7920;height:7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:rsidR="00393F18" w:rsidRDefault="00393F18" w:rsidP="00393F18">
                        <w:pPr>
                          <w:spacing w:before="86"/>
                          <w:ind w:left="158"/>
                        </w:pPr>
                        <w:r>
                          <w:t>$ kubectl get deployments</w:t>
                        </w:r>
                      </w:p>
                      <w:p w:rsidR="00393F18" w:rsidRDefault="00393F18" w:rsidP="00393F18">
                        <w:pPr>
                          <w:spacing w:before="16"/>
                          <w:ind w:left="158"/>
                        </w:pPr>
                        <w:r>
                          <w:t>$ kubectl get svc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630E1900" wp14:editId="2EE2058B">
                <wp:simplePos x="0" y="0"/>
                <wp:positionH relativeFrom="page">
                  <wp:posOffset>1380490</wp:posOffset>
                </wp:positionH>
                <wp:positionV relativeFrom="paragraph">
                  <wp:posOffset>920115</wp:posOffset>
                </wp:positionV>
                <wp:extent cx="5029200" cy="1976120"/>
                <wp:effectExtent l="0" t="0" r="0" b="0"/>
                <wp:wrapTopAndBottom/>
                <wp:docPr id="3390" name="Group 3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976120"/>
                          <a:chOff x="2174" y="1449"/>
                          <a:chExt cx="7920" cy="3112"/>
                        </a:xfrm>
                      </wpg:grpSpPr>
                      <pic:pic xmlns:pic="http://schemas.openxmlformats.org/drawingml/2006/picture">
                        <pic:nvPicPr>
                          <pic:cNvPr id="3391" name="Picture 323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464"/>
                            <a:ext cx="7892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92" name="Freeform 3240"/>
                        <wps:cNvSpPr>
                          <a:spLocks/>
                        </wps:cNvSpPr>
                        <wps:spPr bwMode="auto">
                          <a:xfrm>
                            <a:off x="2174" y="1449"/>
                            <a:ext cx="7921" cy="3112"/>
                          </a:xfrm>
                          <a:custGeom>
                            <a:avLst/>
                            <a:gdLst>
                              <a:gd name="T0" fmla="+- 0 10094 2174"/>
                              <a:gd name="T1" fmla="*/ T0 w 7921"/>
                              <a:gd name="T2" fmla="+- 0 1449 1449"/>
                              <a:gd name="T3" fmla="*/ 1449 h 3112"/>
                              <a:gd name="T4" fmla="+- 0 10080 2174"/>
                              <a:gd name="T5" fmla="*/ T4 w 7921"/>
                              <a:gd name="T6" fmla="+- 0 1449 1449"/>
                              <a:gd name="T7" fmla="*/ 1449 h 3112"/>
                              <a:gd name="T8" fmla="+- 0 10080 2174"/>
                              <a:gd name="T9" fmla="*/ T8 w 7921"/>
                              <a:gd name="T10" fmla="+- 0 1467 1449"/>
                              <a:gd name="T11" fmla="*/ 1467 h 3112"/>
                              <a:gd name="T12" fmla="+- 0 10080 2174"/>
                              <a:gd name="T13" fmla="*/ T12 w 7921"/>
                              <a:gd name="T14" fmla="+- 0 4545 1449"/>
                              <a:gd name="T15" fmla="*/ 4545 h 3112"/>
                              <a:gd name="T16" fmla="+- 0 2191 2174"/>
                              <a:gd name="T17" fmla="*/ T16 w 7921"/>
                              <a:gd name="T18" fmla="+- 0 4545 1449"/>
                              <a:gd name="T19" fmla="*/ 4545 h 3112"/>
                              <a:gd name="T20" fmla="+- 0 2191 2174"/>
                              <a:gd name="T21" fmla="*/ T20 w 7921"/>
                              <a:gd name="T22" fmla="+- 0 4546 1449"/>
                              <a:gd name="T23" fmla="*/ 4546 h 3112"/>
                              <a:gd name="T24" fmla="+- 0 2182 2174"/>
                              <a:gd name="T25" fmla="*/ T24 w 7921"/>
                              <a:gd name="T26" fmla="+- 0 4546 1449"/>
                              <a:gd name="T27" fmla="*/ 4546 h 3112"/>
                              <a:gd name="T28" fmla="+- 0 2182 2174"/>
                              <a:gd name="T29" fmla="*/ T28 w 7921"/>
                              <a:gd name="T30" fmla="+- 0 4545 1449"/>
                              <a:gd name="T31" fmla="*/ 4545 h 3112"/>
                              <a:gd name="T32" fmla="+- 0 2191 2174"/>
                              <a:gd name="T33" fmla="*/ T32 w 7921"/>
                              <a:gd name="T34" fmla="+- 0 4545 1449"/>
                              <a:gd name="T35" fmla="*/ 4545 h 3112"/>
                              <a:gd name="T36" fmla="+- 0 2191 2174"/>
                              <a:gd name="T37" fmla="*/ T36 w 7921"/>
                              <a:gd name="T38" fmla="+- 0 1467 1449"/>
                              <a:gd name="T39" fmla="*/ 1467 h 3112"/>
                              <a:gd name="T40" fmla="+- 0 10080 2174"/>
                              <a:gd name="T41" fmla="*/ T40 w 7921"/>
                              <a:gd name="T42" fmla="+- 0 1467 1449"/>
                              <a:gd name="T43" fmla="*/ 1467 h 3112"/>
                              <a:gd name="T44" fmla="+- 0 10080 2174"/>
                              <a:gd name="T45" fmla="*/ T44 w 7921"/>
                              <a:gd name="T46" fmla="+- 0 1449 1449"/>
                              <a:gd name="T47" fmla="*/ 1449 h 3112"/>
                              <a:gd name="T48" fmla="+- 0 2174 2174"/>
                              <a:gd name="T49" fmla="*/ T48 w 7921"/>
                              <a:gd name="T50" fmla="+- 0 1449 1449"/>
                              <a:gd name="T51" fmla="*/ 1449 h 3112"/>
                              <a:gd name="T52" fmla="+- 0 2174 2174"/>
                              <a:gd name="T53" fmla="*/ T52 w 7921"/>
                              <a:gd name="T54" fmla="+- 0 1467 1449"/>
                              <a:gd name="T55" fmla="*/ 1467 h 3112"/>
                              <a:gd name="T56" fmla="+- 0 2174 2174"/>
                              <a:gd name="T57" fmla="*/ T56 w 7921"/>
                              <a:gd name="T58" fmla="+- 0 4545 1449"/>
                              <a:gd name="T59" fmla="*/ 4545 h 3112"/>
                              <a:gd name="T60" fmla="+- 0 2174 2174"/>
                              <a:gd name="T61" fmla="*/ T60 w 7921"/>
                              <a:gd name="T62" fmla="+- 0 4553 1449"/>
                              <a:gd name="T63" fmla="*/ 4553 h 3112"/>
                              <a:gd name="T64" fmla="+- 0 2174 2174"/>
                              <a:gd name="T65" fmla="*/ T64 w 7921"/>
                              <a:gd name="T66" fmla="+- 0 4561 1449"/>
                              <a:gd name="T67" fmla="*/ 4561 h 3112"/>
                              <a:gd name="T68" fmla="+- 0 10094 2174"/>
                              <a:gd name="T69" fmla="*/ T68 w 7921"/>
                              <a:gd name="T70" fmla="+- 0 4561 1449"/>
                              <a:gd name="T71" fmla="*/ 4561 h 3112"/>
                              <a:gd name="T72" fmla="+- 0 10094 2174"/>
                              <a:gd name="T73" fmla="*/ T72 w 7921"/>
                              <a:gd name="T74" fmla="+- 0 4553 1449"/>
                              <a:gd name="T75" fmla="*/ 4553 h 3112"/>
                              <a:gd name="T76" fmla="+- 0 10094 2174"/>
                              <a:gd name="T77" fmla="*/ T76 w 7921"/>
                              <a:gd name="T78" fmla="+- 0 4545 1449"/>
                              <a:gd name="T79" fmla="*/ 4545 h 3112"/>
                              <a:gd name="T80" fmla="+- 0 10094 2174"/>
                              <a:gd name="T81" fmla="*/ T80 w 7921"/>
                              <a:gd name="T82" fmla="+- 0 1467 1449"/>
                              <a:gd name="T83" fmla="*/ 1467 h 3112"/>
                              <a:gd name="T84" fmla="+- 0 10094 2174"/>
                              <a:gd name="T85" fmla="*/ T84 w 7921"/>
                              <a:gd name="T86" fmla="+- 0 1449 1449"/>
                              <a:gd name="T87" fmla="*/ 1449 h 3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21" h="3112">
                                <a:moveTo>
                                  <a:pt x="7920" y="0"/>
                                </a:moveTo>
                                <a:lnTo>
                                  <a:pt x="7906" y="0"/>
                                </a:lnTo>
                                <a:lnTo>
                                  <a:pt x="7906" y="18"/>
                                </a:lnTo>
                                <a:lnTo>
                                  <a:pt x="7906" y="3096"/>
                                </a:lnTo>
                                <a:lnTo>
                                  <a:pt x="17" y="3096"/>
                                </a:lnTo>
                                <a:lnTo>
                                  <a:pt x="17" y="3097"/>
                                </a:lnTo>
                                <a:lnTo>
                                  <a:pt x="8" y="3097"/>
                                </a:lnTo>
                                <a:lnTo>
                                  <a:pt x="8" y="3096"/>
                                </a:lnTo>
                                <a:lnTo>
                                  <a:pt x="17" y="3096"/>
                                </a:lnTo>
                                <a:lnTo>
                                  <a:pt x="17" y="18"/>
                                </a:lnTo>
                                <a:lnTo>
                                  <a:pt x="7906" y="18"/>
                                </a:lnTo>
                                <a:lnTo>
                                  <a:pt x="7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3096"/>
                                </a:lnTo>
                                <a:lnTo>
                                  <a:pt x="0" y="3104"/>
                                </a:lnTo>
                                <a:lnTo>
                                  <a:pt x="0" y="3112"/>
                                </a:lnTo>
                                <a:lnTo>
                                  <a:pt x="7920" y="3112"/>
                                </a:lnTo>
                                <a:lnTo>
                                  <a:pt x="7920" y="3104"/>
                                </a:lnTo>
                                <a:lnTo>
                                  <a:pt x="7920" y="3096"/>
                                </a:lnTo>
                                <a:lnTo>
                                  <a:pt x="7920" y="18"/>
                                </a:lnTo>
                                <a:lnTo>
                                  <a:pt x="7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696236" id="Group 3238" o:spid="_x0000_s1026" style="position:absolute;margin-left:108.7pt;margin-top:72.45pt;width:396pt;height:155.6pt;z-index:-251639808;mso-wrap-distance-left:0;mso-wrap-distance-right:0;mso-position-horizontal-relative:page" coordorigin="2174,1449" coordsize="7920,31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">
                <v:shape id="Picture 3239" o:spid="_x0000_s1027" type="#_x0000_t75" style="position:absolute;left:2188;top:1464;width:7892;height:3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">
                  <v:imagedata r:id="rId19" o:title=""/>
                  <v:path arrowok="t"/>
                  <o:lock v:ext="edit" aspectratio="f"/>
                </v:shape>
                <v:shape id="Freeform 3240" o:spid="_x0000_s1028" style="position:absolute;left:2174;top:1449;width:7921;height:3112;visibility:visible;mso-wrap-style:square;v-text-anchor:top" coordsize="7921,31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" path="m7920,r-14,l7906,18r,3078l17,3096r,1l8,3097r,-1l17,3096,17,18r7889,l7906,,,,,18,,3096r,8l,3112r7920,l7920,3104r,-8l7920,18r,-18xe" fillcolor="black" stroked="f">
                  <v:path arrowok="t" o:connecttype="custom" o:connectlocs="7920,1449;7906,1449;7906,1467;7906,4545;17,4545;17,4546;8,4546;8,4545;17,4545;17,1467;7906,1467;7906,1449;0,1449;0,1467;0,4545;0,4553;0,4561;7920,4561;7920,4553;7920,4545;7920,1467;7920,1449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681886FE" w14:textId="77777777" w:rsidR="008A6DDA" w:rsidRDefault="008A6DDA" w:rsidP="00746422">
      <w:pPr>
        <w:widowControl w:val="0"/>
        <w:tabs>
          <w:tab w:val="left" w:pos="1261"/>
        </w:tabs>
        <w:autoSpaceDE w:val="0"/>
        <w:autoSpaceDN w:val="0"/>
        <w:spacing w:before="259"/>
      </w:pPr>
    </w:p>
    <w:p w14:paraId="0FFF9AE3" w14:textId="77777777" w:rsidR="00746422" w:rsidRDefault="00746422" w:rsidP="00746422">
      <w:pPr>
        <w:pStyle w:val="ListParagraph"/>
        <w:widowControl w:val="0"/>
        <w:numPr>
          <w:ilvl w:val="0"/>
          <w:numId w:val="38"/>
        </w:numPr>
        <w:tabs>
          <w:tab w:val="left" w:pos="1261"/>
        </w:tabs>
        <w:autoSpaceDE w:val="0"/>
        <w:autoSpaceDN w:val="0"/>
        <w:contextualSpacing w:val="0"/>
        <w:rPr>
          <w:sz w:val="24"/>
        </w:rPr>
      </w:pPr>
      <w:r>
        <w:rPr>
          <w:sz w:val="24"/>
        </w:rPr>
        <w:t>Verify the previous step by running the command</w:t>
      </w:r>
      <w:r>
        <w:rPr>
          <w:spacing w:val="-3"/>
          <w:sz w:val="24"/>
        </w:rPr>
        <w:t xml:space="preserve"> </w:t>
      </w:r>
      <w:r>
        <w:rPr>
          <w:sz w:val="24"/>
        </w:rPr>
        <w:t>below:</w:t>
      </w:r>
    </w:p>
    <w:p w14:paraId="5BE5BD6C" w14:textId="77777777" w:rsidR="00746422" w:rsidRDefault="00746422" w:rsidP="00746422">
      <w:pPr>
        <w:pStyle w:val="BodyText0"/>
        <w:spacing w:before="10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2FFB7898" wp14:editId="5D4E238D">
                <wp:simplePos x="0" y="0"/>
                <wp:positionH relativeFrom="page">
                  <wp:posOffset>1367155</wp:posOffset>
                </wp:positionH>
                <wp:positionV relativeFrom="paragraph">
                  <wp:posOffset>193675</wp:posOffset>
                </wp:positionV>
                <wp:extent cx="5029200" cy="497205"/>
                <wp:effectExtent l="12700" t="0" r="0" b="0"/>
                <wp:wrapTopAndBottom/>
                <wp:docPr id="1" name="Group 3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497205"/>
                          <a:chOff x="2153" y="305"/>
                          <a:chExt cx="7920" cy="783"/>
                        </a:xfrm>
                      </wpg:grpSpPr>
                      <wps:wsp>
                        <wps:cNvPr id="2" name="AutoShape 3242"/>
                        <wps:cNvSpPr>
                          <a:spLocks/>
                        </wps:cNvSpPr>
                        <wps:spPr bwMode="auto">
                          <a:xfrm>
                            <a:off x="2152" y="305"/>
                            <a:ext cx="7920" cy="783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20"/>
                              <a:gd name="T2" fmla="+- 0 1073 305"/>
                              <a:gd name="T3" fmla="*/ 1073 h 783"/>
                              <a:gd name="T4" fmla="+- 0 2851 2153"/>
                              <a:gd name="T5" fmla="*/ T4 w 7920"/>
                              <a:gd name="T6" fmla="+- 0 1088 305"/>
                              <a:gd name="T7" fmla="*/ 1088 h 783"/>
                              <a:gd name="T8" fmla="+- 0 3060 2153"/>
                              <a:gd name="T9" fmla="*/ T8 w 7920"/>
                              <a:gd name="T10" fmla="+- 0 1073 305"/>
                              <a:gd name="T11" fmla="*/ 1073 h 783"/>
                              <a:gd name="T12" fmla="+- 0 3314 2153"/>
                              <a:gd name="T13" fmla="*/ T12 w 7920"/>
                              <a:gd name="T14" fmla="+- 0 1088 305"/>
                              <a:gd name="T15" fmla="*/ 1088 h 783"/>
                              <a:gd name="T16" fmla="+- 0 3586 2153"/>
                              <a:gd name="T17" fmla="*/ T16 w 7920"/>
                              <a:gd name="T18" fmla="+- 0 1088 305"/>
                              <a:gd name="T19" fmla="*/ 1088 h 783"/>
                              <a:gd name="T20" fmla="+- 0 3840 2153"/>
                              <a:gd name="T21" fmla="*/ T20 w 7920"/>
                              <a:gd name="T22" fmla="+- 0 1073 305"/>
                              <a:gd name="T23" fmla="*/ 1073 h 783"/>
                              <a:gd name="T24" fmla="+- 0 4214 2153"/>
                              <a:gd name="T25" fmla="*/ T24 w 7920"/>
                              <a:gd name="T26" fmla="+- 0 1088 305"/>
                              <a:gd name="T27" fmla="*/ 1088 h 783"/>
                              <a:gd name="T28" fmla="+- 0 4426 2153"/>
                              <a:gd name="T29" fmla="*/ T28 w 7920"/>
                              <a:gd name="T30" fmla="+- 0 1073 305"/>
                              <a:gd name="T31" fmla="*/ 1073 h 783"/>
                              <a:gd name="T32" fmla="+- 0 4680 2153"/>
                              <a:gd name="T33" fmla="*/ T32 w 7920"/>
                              <a:gd name="T34" fmla="+- 0 1088 305"/>
                              <a:gd name="T35" fmla="*/ 1088 h 783"/>
                              <a:gd name="T36" fmla="+- 0 4951 2153"/>
                              <a:gd name="T37" fmla="*/ T36 w 7920"/>
                              <a:gd name="T38" fmla="+- 0 1088 305"/>
                              <a:gd name="T39" fmla="*/ 1088 h 783"/>
                              <a:gd name="T40" fmla="+- 0 5206 2153"/>
                              <a:gd name="T41" fmla="*/ T40 w 7920"/>
                              <a:gd name="T42" fmla="+- 0 1073 305"/>
                              <a:gd name="T43" fmla="*/ 1073 h 783"/>
                              <a:gd name="T44" fmla="+- 0 5580 2153"/>
                              <a:gd name="T45" fmla="*/ T44 w 7920"/>
                              <a:gd name="T46" fmla="+- 0 1088 305"/>
                              <a:gd name="T47" fmla="*/ 1088 h 783"/>
                              <a:gd name="T48" fmla="+- 0 5791 2153"/>
                              <a:gd name="T49" fmla="*/ T48 w 7920"/>
                              <a:gd name="T50" fmla="+- 0 1073 305"/>
                              <a:gd name="T51" fmla="*/ 1073 h 783"/>
                              <a:gd name="T52" fmla="+- 0 6046 2153"/>
                              <a:gd name="T53" fmla="*/ T52 w 7920"/>
                              <a:gd name="T54" fmla="+- 0 1088 305"/>
                              <a:gd name="T55" fmla="*/ 1088 h 783"/>
                              <a:gd name="T56" fmla="+- 0 6314 2153"/>
                              <a:gd name="T57" fmla="*/ T56 w 7920"/>
                              <a:gd name="T58" fmla="+- 0 1088 305"/>
                              <a:gd name="T59" fmla="*/ 1088 h 783"/>
                              <a:gd name="T60" fmla="+- 0 6571 2153"/>
                              <a:gd name="T61" fmla="*/ T60 w 7920"/>
                              <a:gd name="T62" fmla="+- 0 1073 305"/>
                              <a:gd name="T63" fmla="*/ 1073 h 783"/>
                              <a:gd name="T64" fmla="+- 0 6946 2153"/>
                              <a:gd name="T65" fmla="*/ T64 w 7920"/>
                              <a:gd name="T66" fmla="+- 0 1088 305"/>
                              <a:gd name="T67" fmla="*/ 1088 h 783"/>
                              <a:gd name="T68" fmla="+- 0 7154 2153"/>
                              <a:gd name="T69" fmla="*/ T68 w 7920"/>
                              <a:gd name="T70" fmla="+- 0 1073 305"/>
                              <a:gd name="T71" fmla="*/ 1073 h 783"/>
                              <a:gd name="T72" fmla="+- 0 7411 2153"/>
                              <a:gd name="T73" fmla="*/ T72 w 7920"/>
                              <a:gd name="T74" fmla="+- 0 1088 305"/>
                              <a:gd name="T75" fmla="*/ 1088 h 783"/>
                              <a:gd name="T76" fmla="+- 0 7680 2153"/>
                              <a:gd name="T77" fmla="*/ T76 w 7920"/>
                              <a:gd name="T78" fmla="+- 0 1088 305"/>
                              <a:gd name="T79" fmla="*/ 1088 h 783"/>
                              <a:gd name="T80" fmla="+- 0 7934 2153"/>
                              <a:gd name="T81" fmla="*/ T80 w 7920"/>
                              <a:gd name="T82" fmla="+- 0 1073 305"/>
                              <a:gd name="T83" fmla="*/ 1073 h 783"/>
                              <a:gd name="T84" fmla="+- 0 8309 2153"/>
                              <a:gd name="T85" fmla="*/ T84 w 7920"/>
                              <a:gd name="T86" fmla="+- 0 1088 305"/>
                              <a:gd name="T87" fmla="*/ 1088 h 783"/>
                              <a:gd name="T88" fmla="+- 0 8520 2153"/>
                              <a:gd name="T89" fmla="*/ T88 w 7920"/>
                              <a:gd name="T90" fmla="+- 0 1073 305"/>
                              <a:gd name="T91" fmla="*/ 1073 h 783"/>
                              <a:gd name="T92" fmla="+- 0 8774 2153"/>
                              <a:gd name="T93" fmla="*/ T92 w 7920"/>
                              <a:gd name="T94" fmla="+- 0 1088 305"/>
                              <a:gd name="T95" fmla="*/ 1088 h 783"/>
                              <a:gd name="T96" fmla="+- 0 9046 2153"/>
                              <a:gd name="T97" fmla="*/ T96 w 7920"/>
                              <a:gd name="T98" fmla="+- 0 1088 305"/>
                              <a:gd name="T99" fmla="*/ 1088 h 783"/>
                              <a:gd name="T100" fmla="+- 0 9300 2153"/>
                              <a:gd name="T101" fmla="*/ T100 w 7920"/>
                              <a:gd name="T102" fmla="+- 0 1073 305"/>
                              <a:gd name="T103" fmla="*/ 1073 h 783"/>
                              <a:gd name="T104" fmla="+- 0 9674 2153"/>
                              <a:gd name="T105" fmla="*/ T104 w 7920"/>
                              <a:gd name="T106" fmla="+- 0 1088 305"/>
                              <a:gd name="T107" fmla="*/ 1088 h 783"/>
                              <a:gd name="T108" fmla="+- 0 9886 2153"/>
                              <a:gd name="T109" fmla="*/ T108 w 7920"/>
                              <a:gd name="T110" fmla="+- 0 1073 305"/>
                              <a:gd name="T111" fmla="*/ 1073 h 783"/>
                              <a:gd name="T112" fmla="+- 0 10073 2153"/>
                              <a:gd name="T113" fmla="*/ T112 w 7920"/>
                              <a:gd name="T114" fmla="+- 0 1088 305"/>
                              <a:gd name="T115" fmla="*/ 1088 h 783"/>
                              <a:gd name="T116" fmla="+- 0 10058 2153"/>
                              <a:gd name="T117" fmla="*/ T116 w 7920"/>
                              <a:gd name="T118" fmla="+- 0 735 305"/>
                              <a:gd name="T119" fmla="*/ 735 h 783"/>
                              <a:gd name="T120" fmla="+- 0 10073 2153"/>
                              <a:gd name="T121" fmla="*/ T120 w 7920"/>
                              <a:gd name="T122" fmla="+- 0 481 305"/>
                              <a:gd name="T123" fmla="*/ 481 h 783"/>
                              <a:gd name="T124" fmla="+- 0 10022 2153"/>
                              <a:gd name="T125" fmla="*/ T124 w 7920"/>
                              <a:gd name="T126" fmla="+- 0 305 305"/>
                              <a:gd name="T127" fmla="*/ 305 h 783"/>
                              <a:gd name="T128" fmla="+- 0 9648 2153"/>
                              <a:gd name="T129" fmla="*/ T128 w 7920"/>
                              <a:gd name="T130" fmla="+- 0 320 305"/>
                              <a:gd name="T131" fmla="*/ 320 h 783"/>
                              <a:gd name="T132" fmla="+- 0 9497 2153"/>
                              <a:gd name="T133" fmla="*/ T132 w 7920"/>
                              <a:gd name="T134" fmla="+- 0 320 305"/>
                              <a:gd name="T135" fmla="*/ 320 h 783"/>
                              <a:gd name="T136" fmla="+- 0 9122 2153"/>
                              <a:gd name="T137" fmla="*/ T136 w 7920"/>
                              <a:gd name="T138" fmla="+- 0 305 305"/>
                              <a:gd name="T139" fmla="*/ 305 h 783"/>
                              <a:gd name="T140" fmla="+- 0 8868 2153"/>
                              <a:gd name="T141" fmla="*/ T140 w 7920"/>
                              <a:gd name="T142" fmla="+- 0 320 305"/>
                              <a:gd name="T143" fmla="*/ 320 h 783"/>
                              <a:gd name="T144" fmla="+- 0 8657 2153"/>
                              <a:gd name="T145" fmla="*/ T144 w 7920"/>
                              <a:gd name="T146" fmla="+- 0 305 305"/>
                              <a:gd name="T147" fmla="*/ 305 h 783"/>
                              <a:gd name="T148" fmla="+- 0 8282 2153"/>
                              <a:gd name="T149" fmla="*/ T148 w 7920"/>
                              <a:gd name="T150" fmla="+- 0 320 305"/>
                              <a:gd name="T151" fmla="*/ 320 h 783"/>
                              <a:gd name="T152" fmla="+- 0 8131 2153"/>
                              <a:gd name="T153" fmla="*/ T152 w 7920"/>
                              <a:gd name="T154" fmla="+- 0 320 305"/>
                              <a:gd name="T155" fmla="*/ 320 h 783"/>
                              <a:gd name="T156" fmla="+- 0 7757 2153"/>
                              <a:gd name="T157" fmla="*/ T156 w 7920"/>
                              <a:gd name="T158" fmla="+- 0 305 305"/>
                              <a:gd name="T159" fmla="*/ 305 h 783"/>
                              <a:gd name="T160" fmla="+- 0 7502 2153"/>
                              <a:gd name="T161" fmla="*/ T160 w 7920"/>
                              <a:gd name="T162" fmla="+- 0 320 305"/>
                              <a:gd name="T163" fmla="*/ 320 h 783"/>
                              <a:gd name="T164" fmla="+- 0 7291 2153"/>
                              <a:gd name="T165" fmla="*/ T164 w 7920"/>
                              <a:gd name="T166" fmla="+- 0 305 305"/>
                              <a:gd name="T167" fmla="*/ 305 h 783"/>
                              <a:gd name="T168" fmla="+- 0 6917 2153"/>
                              <a:gd name="T169" fmla="*/ T168 w 7920"/>
                              <a:gd name="T170" fmla="+- 0 320 305"/>
                              <a:gd name="T171" fmla="*/ 320 h 783"/>
                              <a:gd name="T172" fmla="+- 0 6768 2153"/>
                              <a:gd name="T173" fmla="*/ T172 w 7920"/>
                              <a:gd name="T174" fmla="+- 0 320 305"/>
                              <a:gd name="T175" fmla="*/ 320 h 783"/>
                              <a:gd name="T176" fmla="+- 0 6391 2153"/>
                              <a:gd name="T177" fmla="*/ T176 w 7920"/>
                              <a:gd name="T178" fmla="+- 0 305 305"/>
                              <a:gd name="T179" fmla="*/ 305 h 783"/>
                              <a:gd name="T180" fmla="+- 0 6137 2153"/>
                              <a:gd name="T181" fmla="*/ T180 w 7920"/>
                              <a:gd name="T182" fmla="+- 0 320 305"/>
                              <a:gd name="T183" fmla="*/ 320 h 783"/>
                              <a:gd name="T184" fmla="+- 0 5928 2153"/>
                              <a:gd name="T185" fmla="*/ T184 w 7920"/>
                              <a:gd name="T186" fmla="+- 0 305 305"/>
                              <a:gd name="T187" fmla="*/ 305 h 783"/>
                              <a:gd name="T188" fmla="+- 0 5551 2153"/>
                              <a:gd name="T189" fmla="*/ T188 w 7920"/>
                              <a:gd name="T190" fmla="+- 0 320 305"/>
                              <a:gd name="T191" fmla="*/ 320 h 783"/>
                              <a:gd name="T192" fmla="+- 0 5402 2153"/>
                              <a:gd name="T193" fmla="*/ T192 w 7920"/>
                              <a:gd name="T194" fmla="+- 0 320 305"/>
                              <a:gd name="T195" fmla="*/ 320 h 783"/>
                              <a:gd name="T196" fmla="+- 0 5028 2153"/>
                              <a:gd name="T197" fmla="*/ T196 w 7920"/>
                              <a:gd name="T198" fmla="+- 0 305 305"/>
                              <a:gd name="T199" fmla="*/ 305 h 783"/>
                              <a:gd name="T200" fmla="+- 0 4771 2153"/>
                              <a:gd name="T201" fmla="*/ T200 w 7920"/>
                              <a:gd name="T202" fmla="+- 0 320 305"/>
                              <a:gd name="T203" fmla="*/ 320 h 783"/>
                              <a:gd name="T204" fmla="+- 0 4562 2153"/>
                              <a:gd name="T205" fmla="*/ T204 w 7920"/>
                              <a:gd name="T206" fmla="+- 0 305 305"/>
                              <a:gd name="T207" fmla="*/ 305 h 783"/>
                              <a:gd name="T208" fmla="+- 0 4188 2153"/>
                              <a:gd name="T209" fmla="*/ T208 w 7920"/>
                              <a:gd name="T210" fmla="+- 0 320 305"/>
                              <a:gd name="T211" fmla="*/ 320 h 783"/>
                              <a:gd name="T212" fmla="+- 0 4037 2153"/>
                              <a:gd name="T213" fmla="*/ T212 w 7920"/>
                              <a:gd name="T214" fmla="+- 0 320 305"/>
                              <a:gd name="T215" fmla="*/ 320 h 783"/>
                              <a:gd name="T216" fmla="+- 0 3662 2153"/>
                              <a:gd name="T217" fmla="*/ T216 w 7920"/>
                              <a:gd name="T218" fmla="+- 0 305 305"/>
                              <a:gd name="T219" fmla="*/ 305 h 783"/>
                              <a:gd name="T220" fmla="+- 0 3408 2153"/>
                              <a:gd name="T221" fmla="*/ T220 w 7920"/>
                              <a:gd name="T222" fmla="+- 0 320 305"/>
                              <a:gd name="T223" fmla="*/ 320 h 783"/>
                              <a:gd name="T224" fmla="+- 0 3197 2153"/>
                              <a:gd name="T225" fmla="*/ T224 w 7920"/>
                              <a:gd name="T226" fmla="+- 0 305 305"/>
                              <a:gd name="T227" fmla="*/ 305 h 783"/>
                              <a:gd name="T228" fmla="+- 0 2822 2153"/>
                              <a:gd name="T229" fmla="*/ T228 w 7920"/>
                              <a:gd name="T230" fmla="+- 0 320 305"/>
                              <a:gd name="T231" fmla="*/ 320 h 783"/>
                              <a:gd name="T232" fmla="+- 0 2671 2153"/>
                              <a:gd name="T233" fmla="*/ T232 w 7920"/>
                              <a:gd name="T234" fmla="+- 0 320 305"/>
                              <a:gd name="T235" fmla="*/ 320 h 783"/>
                              <a:gd name="T236" fmla="+- 0 2297 2153"/>
                              <a:gd name="T237" fmla="*/ T236 w 7920"/>
                              <a:gd name="T238" fmla="+- 0 305 305"/>
                              <a:gd name="T239" fmla="*/ 305 h 783"/>
                              <a:gd name="T240" fmla="+- 0 2167 2153"/>
                              <a:gd name="T241" fmla="*/ T240 w 7920"/>
                              <a:gd name="T242" fmla="+- 0 490 305"/>
                              <a:gd name="T243" fmla="*/ 490 h 783"/>
                              <a:gd name="T244" fmla="+- 0 2167 2153"/>
                              <a:gd name="T245" fmla="*/ T244 w 7920"/>
                              <a:gd name="T246" fmla="+- 0 641 305"/>
                              <a:gd name="T247" fmla="*/ 641 h 783"/>
                              <a:gd name="T248" fmla="+- 0 2153 2153"/>
                              <a:gd name="T249" fmla="*/ T248 w 7920"/>
                              <a:gd name="T250" fmla="+- 0 1016 305"/>
                              <a:gd name="T251" fmla="*/ 1016 h 7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7920" h="783">
                                <a:moveTo>
                                  <a:pt x="173" y="783"/>
                                </a:moveTo>
                                <a:lnTo>
                                  <a:pt x="113" y="783"/>
                                </a:lnTo>
                                <a:lnTo>
                                  <a:pt x="113" y="768"/>
                                </a:lnTo>
                                <a:lnTo>
                                  <a:pt x="173" y="768"/>
                                </a:lnTo>
                                <a:lnTo>
                                  <a:pt x="173" y="783"/>
                                </a:lnTo>
                                <a:close/>
                                <a:moveTo>
                                  <a:pt x="276" y="783"/>
                                </a:moveTo>
                                <a:lnTo>
                                  <a:pt x="216" y="783"/>
                                </a:lnTo>
                                <a:lnTo>
                                  <a:pt x="216" y="768"/>
                                </a:lnTo>
                                <a:lnTo>
                                  <a:pt x="276" y="768"/>
                                </a:lnTo>
                                <a:lnTo>
                                  <a:pt x="276" y="783"/>
                                </a:lnTo>
                                <a:close/>
                                <a:moveTo>
                                  <a:pt x="381" y="783"/>
                                </a:moveTo>
                                <a:lnTo>
                                  <a:pt x="321" y="783"/>
                                </a:lnTo>
                                <a:lnTo>
                                  <a:pt x="321" y="768"/>
                                </a:lnTo>
                                <a:lnTo>
                                  <a:pt x="381" y="768"/>
                                </a:lnTo>
                                <a:lnTo>
                                  <a:pt x="381" y="783"/>
                                </a:lnTo>
                                <a:close/>
                                <a:moveTo>
                                  <a:pt x="487" y="783"/>
                                </a:moveTo>
                                <a:lnTo>
                                  <a:pt x="427" y="783"/>
                                </a:lnTo>
                                <a:lnTo>
                                  <a:pt x="427" y="768"/>
                                </a:lnTo>
                                <a:lnTo>
                                  <a:pt x="487" y="768"/>
                                </a:lnTo>
                                <a:lnTo>
                                  <a:pt x="487" y="783"/>
                                </a:lnTo>
                                <a:close/>
                                <a:moveTo>
                                  <a:pt x="593" y="783"/>
                                </a:moveTo>
                                <a:lnTo>
                                  <a:pt x="533" y="783"/>
                                </a:lnTo>
                                <a:lnTo>
                                  <a:pt x="533" y="768"/>
                                </a:lnTo>
                                <a:lnTo>
                                  <a:pt x="593" y="768"/>
                                </a:lnTo>
                                <a:lnTo>
                                  <a:pt x="593" y="783"/>
                                </a:lnTo>
                                <a:close/>
                                <a:moveTo>
                                  <a:pt x="698" y="783"/>
                                </a:moveTo>
                                <a:lnTo>
                                  <a:pt x="638" y="783"/>
                                </a:lnTo>
                                <a:lnTo>
                                  <a:pt x="638" y="768"/>
                                </a:lnTo>
                                <a:lnTo>
                                  <a:pt x="698" y="768"/>
                                </a:lnTo>
                                <a:lnTo>
                                  <a:pt x="698" y="783"/>
                                </a:lnTo>
                                <a:close/>
                                <a:moveTo>
                                  <a:pt x="801" y="783"/>
                                </a:moveTo>
                                <a:lnTo>
                                  <a:pt x="741" y="783"/>
                                </a:lnTo>
                                <a:lnTo>
                                  <a:pt x="741" y="768"/>
                                </a:lnTo>
                                <a:lnTo>
                                  <a:pt x="801" y="768"/>
                                </a:lnTo>
                                <a:lnTo>
                                  <a:pt x="801" y="783"/>
                                </a:lnTo>
                                <a:close/>
                                <a:moveTo>
                                  <a:pt x="907" y="783"/>
                                </a:moveTo>
                                <a:lnTo>
                                  <a:pt x="847" y="783"/>
                                </a:lnTo>
                                <a:lnTo>
                                  <a:pt x="847" y="768"/>
                                </a:lnTo>
                                <a:lnTo>
                                  <a:pt x="907" y="768"/>
                                </a:lnTo>
                                <a:lnTo>
                                  <a:pt x="907" y="783"/>
                                </a:lnTo>
                                <a:close/>
                                <a:moveTo>
                                  <a:pt x="1013" y="783"/>
                                </a:moveTo>
                                <a:lnTo>
                                  <a:pt x="953" y="783"/>
                                </a:lnTo>
                                <a:lnTo>
                                  <a:pt x="953" y="768"/>
                                </a:lnTo>
                                <a:lnTo>
                                  <a:pt x="1013" y="768"/>
                                </a:lnTo>
                                <a:lnTo>
                                  <a:pt x="1013" y="783"/>
                                </a:lnTo>
                                <a:close/>
                                <a:moveTo>
                                  <a:pt x="1118" y="783"/>
                                </a:moveTo>
                                <a:lnTo>
                                  <a:pt x="1058" y="783"/>
                                </a:lnTo>
                                <a:lnTo>
                                  <a:pt x="1058" y="768"/>
                                </a:lnTo>
                                <a:lnTo>
                                  <a:pt x="1118" y="768"/>
                                </a:lnTo>
                                <a:lnTo>
                                  <a:pt x="1118" y="783"/>
                                </a:lnTo>
                                <a:close/>
                                <a:moveTo>
                                  <a:pt x="1221" y="783"/>
                                </a:moveTo>
                                <a:lnTo>
                                  <a:pt x="1161" y="783"/>
                                </a:lnTo>
                                <a:lnTo>
                                  <a:pt x="1161" y="768"/>
                                </a:lnTo>
                                <a:lnTo>
                                  <a:pt x="1221" y="768"/>
                                </a:lnTo>
                                <a:lnTo>
                                  <a:pt x="1221" y="783"/>
                                </a:lnTo>
                                <a:close/>
                                <a:moveTo>
                                  <a:pt x="1327" y="783"/>
                                </a:moveTo>
                                <a:lnTo>
                                  <a:pt x="1267" y="783"/>
                                </a:lnTo>
                                <a:lnTo>
                                  <a:pt x="1267" y="768"/>
                                </a:lnTo>
                                <a:lnTo>
                                  <a:pt x="1327" y="768"/>
                                </a:lnTo>
                                <a:lnTo>
                                  <a:pt x="1327" y="783"/>
                                </a:lnTo>
                                <a:close/>
                                <a:moveTo>
                                  <a:pt x="1433" y="783"/>
                                </a:moveTo>
                                <a:lnTo>
                                  <a:pt x="1373" y="783"/>
                                </a:lnTo>
                                <a:lnTo>
                                  <a:pt x="1373" y="768"/>
                                </a:lnTo>
                                <a:lnTo>
                                  <a:pt x="1433" y="768"/>
                                </a:lnTo>
                                <a:lnTo>
                                  <a:pt x="1433" y="783"/>
                                </a:lnTo>
                                <a:close/>
                                <a:moveTo>
                                  <a:pt x="1538" y="783"/>
                                </a:moveTo>
                                <a:lnTo>
                                  <a:pt x="1478" y="783"/>
                                </a:lnTo>
                                <a:lnTo>
                                  <a:pt x="1478" y="768"/>
                                </a:lnTo>
                                <a:lnTo>
                                  <a:pt x="1538" y="768"/>
                                </a:lnTo>
                                <a:lnTo>
                                  <a:pt x="1538" y="783"/>
                                </a:lnTo>
                                <a:close/>
                                <a:moveTo>
                                  <a:pt x="1641" y="783"/>
                                </a:moveTo>
                                <a:lnTo>
                                  <a:pt x="1581" y="783"/>
                                </a:lnTo>
                                <a:lnTo>
                                  <a:pt x="1581" y="768"/>
                                </a:lnTo>
                                <a:lnTo>
                                  <a:pt x="1641" y="768"/>
                                </a:lnTo>
                                <a:lnTo>
                                  <a:pt x="1641" y="783"/>
                                </a:lnTo>
                                <a:close/>
                                <a:moveTo>
                                  <a:pt x="1747" y="783"/>
                                </a:moveTo>
                                <a:lnTo>
                                  <a:pt x="1687" y="783"/>
                                </a:lnTo>
                                <a:lnTo>
                                  <a:pt x="1687" y="768"/>
                                </a:lnTo>
                                <a:lnTo>
                                  <a:pt x="1747" y="768"/>
                                </a:lnTo>
                                <a:lnTo>
                                  <a:pt x="1747" y="783"/>
                                </a:lnTo>
                                <a:close/>
                                <a:moveTo>
                                  <a:pt x="1853" y="783"/>
                                </a:moveTo>
                                <a:lnTo>
                                  <a:pt x="1793" y="783"/>
                                </a:lnTo>
                                <a:lnTo>
                                  <a:pt x="1793" y="768"/>
                                </a:lnTo>
                                <a:lnTo>
                                  <a:pt x="1853" y="768"/>
                                </a:lnTo>
                                <a:lnTo>
                                  <a:pt x="1853" y="783"/>
                                </a:lnTo>
                                <a:close/>
                                <a:moveTo>
                                  <a:pt x="1956" y="783"/>
                                </a:moveTo>
                                <a:lnTo>
                                  <a:pt x="1896" y="783"/>
                                </a:lnTo>
                                <a:lnTo>
                                  <a:pt x="1896" y="768"/>
                                </a:lnTo>
                                <a:lnTo>
                                  <a:pt x="1956" y="768"/>
                                </a:lnTo>
                                <a:lnTo>
                                  <a:pt x="1956" y="783"/>
                                </a:lnTo>
                                <a:close/>
                                <a:moveTo>
                                  <a:pt x="2061" y="783"/>
                                </a:moveTo>
                                <a:lnTo>
                                  <a:pt x="2001" y="783"/>
                                </a:lnTo>
                                <a:lnTo>
                                  <a:pt x="2001" y="768"/>
                                </a:lnTo>
                                <a:lnTo>
                                  <a:pt x="2061" y="768"/>
                                </a:lnTo>
                                <a:lnTo>
                                  <a:pt x="2061" y="783"/>
                                </a:lnTo>
                                <a:close/>
                                <a:moveTo>
                                  <a:pt x="2167" y="783"/>
                                </a:moveTo>
                                <a:lnTo>
                                  <a:pt x="2107" y="783"/>
                                </a:lnTo>
                                <a:lnTo>
                                  <a:pt x="2107" y="768"/>
                                </a:lnTo>
                                <a:lnTo>
                                  <a:pt x="2167" y="768"/>
                                </a:lnTo>
                                <a:lnTo>
                                  <a:pt x="2167" y="783"/>
                                </a:lnTo>
                                <a:close/>
                                <a:moveTo>
                                  <a:pt x="2273" y="783"/>
                                </a:moveTo>
                                <a:lnTo>
                                  <a:pt x="2213" y="783"/>
                                </a:lnTo>
                                <a:lnTo>
                                  <a:pt x="2213" y="768"/>
                                </a:lnTo>
                                <a:lnTo>
                                  <a:pt x="2273" y="768"/>
                                </a:lnTo>
                                <a:lnTo>
                                  <a:pt x="2273" y="783"/>
                                </a:lnTo>
                                <a:close/>
                                <a:moveTo>
                                  <a:pt x="2378" y="783"/>
                                </a:moveTo>
                                <a:lnTo>
                                  <a:pt x="2318" y="783"/>
                                </a:lnTo>
                                <a:lnTo>
                                  <a:pt x="2318" y="768"/>
                                </a:lnTo>
                                <a:lnTo>
                                  <a:pt x="2378" y="768"/>
                                </a:lnTo>
                                <a:lnTo>
                                  <a:pt x="2378" y="783"/>
                                </a:lnTo>
                                <a:close/>
                                <a:moveTo>
                                  <a:pt x="2481" y="783"/>
                                </a:moveTo>
                                <a:lnTo>
                                  <a:pt x="2421" y="783"/>
                                </a:lnTo>
                                <a:lnTo>
                                  <a:pt x="2421" y="768"/>
                                </a:lnTo>
                                <a:lnTo>
                                  <a:pt x="2481" y="768"/>
                                </a:lnTo>
                                <a:lnTo>
                                  <a:pt x="2481" y="783"/>
                                </a:lnTo>
                                <a:close/>
                                <a:moveTo>
                                  <a:pt x="2587" y="783"/>
                                </a:moveTo>
                                <a:lnTo>
                                  <a:pt x="2527" y="783"/>
                                </a:lnTo>
                                <a:lnTo>
                                  <a:pt x="2527" y="768"/>
                                </a:lnTo>
                                <a:lnTo>
                                  <a:pt x="2587" y="768"/>
                                </a:lnTo>
                                <a:lnTo>
                                  <a:pt x="2587" y="783"/>
                                </a:lnTo>
                                <a:close/>
                                <a:moveTo>
                                  <a:pt x="2693" y="783"/>
                                </a:moveTo>
                                <a:lnTo>
                                  <a:pt x="2633" y="783"/>
                                </a:lnTo>
                                <a:lnTo>
                                  <a:pt x="2633" y="768"/>
                                </a:lnTo>
                                <a:lnTo>
                                  <a:pt x="2693" y="768"/>
                                </a:lnTo>
                                <a:lnTo>
                                  <a:pt x="2693" y="783"/>
                                </a:lnTo>
                                <a:close/>
                                <a:moveTo>
                                  <a:pt x="2798" y="783"/>
                                </a:moveTo>
                                <a:lnTo>
                                  <a:pt x="2738" y="783"/>
                                </a:lnTo>
                                <a:lnTo>
                                  <a:pt x="2738" y="768"/>
                                </a:lnTo>
                                <a:lnTo>
                                  <a:pt x="2798" y="768"/>
                                </a:lnTo>
                                <a:lnTo>
                                  <a:pt x="2798" y="783"/>
                                </a:lnTo>
                                <a:close/>
                                <a:moveTo>
                                  <a:pt x="2901" y="783"/>
                                </a:moveTo>
                                <a:lnTo>
                                  <a:pt x="2841" y="783"/>
                                </a:lnTo>
                                <a:lnTo>
                                  <a:pt x="2841" y="768"/>
                                </a:lnTo>
                                <a:lnTo>
                                  <a:pt x="2901" y="768"/>
                                </a:lnTo>
                                <a:lnTo>
                                  <a:pt x="2901" y="783"/>
                                </a:lnTo>
                                <a:close/>
                                <a:moveTo>
                                  <a:pt x="3007" y="783"/>
                                </a:moveTo>
                                <a:lnTo>
                                  <a:pt x="2947" y="783"/>
                                </a:lnTo>
                                <a:lnTo>
                                  <a:pt x="2947" y="768"/>
                                </a:lnTo>
                                <a:lnTo>
                                  <a:pt x="3007" y="768"/>
                                </a:lnTo>
                                <a:lnTo>
                                  <a:pt x="3007" y="783"/>
                                </a:lnTo>
                                <a:close/>
                                <a:moveTo>
                                  <a:pt x="3113" y="783"/>
                                </a:moveTo>
                                <a:lnTo>
                                  <a:pt x="3053" y="783"/>
                                </a:lnTo>
                                <a:lnTo>
                                  <a:pt x="3053" y="768"/>
                                </a:lnTo>
                                <a:lnTo>
                                  <a:pt x="3113" y="768"/>
                                </a:lnTo>
                                <a:lnTo>
                                  <a:pt x="3113" y="783"/>
                                </a:lnTo>
                                <a:close/>
                                <a:moveTo>
                                  <a:pt x="3218" y="783"/>
                                </a:moveTo>
                                <a:lnTo>
                                  <a:pt x="3158" y="783"/>
                                </a:lnTo>
                                <a:lnTo>
                                  <a:pt x="3158" y="768"/>
                                </a:lnTo>
                                <a:lnTo>
                                  <a:pt x="3218" y="768"/>
                                </a:lnTo>
                                <a:lnTo>
                                  <a:pt x="3218" y="783"/>
                                </a:lnTo>
                                <a:close/>
                                <a:moveTo>
                                  <a:pt x="3321" y="783"/>
                                </a:moveTo>
                                <a:lnTo>
                                  <a:pt x="3261" y="783"/>
                                </a:lnTo>
                                <a:lnTo>
                                  <a:pt x="3261" y="768"/>
                                </a:lnTo>
                                <a:lnTo>
                                  <a:pt x="3321" y="768"/>
                                </a:lnTo>
                                <a:lnTo>
                                  <a:pt x="3321" y="783"/>
                                </a:lnTo>
                                <a:close/>
                                <a:moveTo>
                                  <a:pt x="3427" y="783"/>
                                </a:moveTo>
                                <a:lnTo>
                                  <a:pt x="3367" y="783"/>
                                </a:lnTo>
                                <a:lnTo>
                                  <a:pt x="3367" y="768"/>
                                </a:lnTo>
                                <a:lnTo>
                                  <a:pt x="3427" y="768"/>
                                </a:lnTo>
                                <a:lnTo>
                                  <a:pt x="3427" y="783"/>
                                </a:lnTo>
                                <a:close/>
                                <a:moveTo>
                                  <a:pt x="3533" y="783"/>
                                </a:moveTo>
                                <a:lnTo>
                                  <a:pt x="3473" y="783"/>
                                </a:lnTo>
                                <a:lnTo>
                                  <a:pt x="3473" y="768"/>
                                </a:lnTo>
                                <a:lnTo>
                                  <a:pt x="3533" y="768"/>
                                </a:lnTo>
                                <a:lnTo>
                                  <a:pt x="3533" y="783"/>
                                </a:lnTo>
                                <a:close/>
                                <a:moveTo>
                                  <a:pt x="3638" y="783"/>
                                </a:moveTo>
                                <a:lnTo>
                                  <a:pt x="3578" y="783"/>
                                </a:lnTo>
                                <a:lnTo>
                                  <a:pt x="3578" y="768"/>
                                </a:lnTo>
                                <a:lnTo>
                                  <a:pt x="3638" y="768"/>
                                </a:lnTo>
                                <a:lnTo>
                                  <a:pt x="3638" y="783"/>
                                </a:lnTo>
                                <a:close/>
                                <a:moveTo>
                                  <a:pt x="3741" y="783"/>
                                </a:moveTo>
                                <a:lnTo>
                                  <a:pt x="3681" y="783"/>
                                </a:lnTo>
                                <a:lnTo>
                                  <a:pt x="3681" y="768"/>
                                </a:lnTo>
                                <a:lnTo>
                                  <a:pt x="3741" y="768"/>
                                </a:lnTo>
                                <a:lnTo>
                                  <a:pt x="3741" y="783"/>
                                </a:lnTo>
                                <a:close/>
                                <a:moveTo>
                                  <a:pt x="3847" y="783"/>
                                </a:moveTo>
                                <a:lnTo>
                                  <a:pt x="3787" y="783"/>
                                </a:lnTo>
                                <a:lnTo>
                                  <a:pt x="3787" y="768"/>
                                </a:lnTo>
                                <a:lnTo>
                                  <a:pt x="3847" y="768"/>
                                </a:lnTo>
                                <a:lnTo>
                                  <a:pt x="3847" y="783"/>
                                </a:lnTo>
                                <a:close/>
                                <a:moveTo>
                                  <a:pt x="3953" y="783"/>
                                </a:moveTo>
                                <a:lnTo>
                                  <a:pt x="3893" y="783"/>
                                </a:lnTo>
                                <a:lnTo>
                                  <a:pt x="3893" y="768"/>
                                </a:lnTo>
                                <a:lnTo>
                                  <a:pt x="3953" y="768"/>
                                </a:lnTo>
                                <a:lnTo>
                                  <a:pt x="3953" y="783"/>
                                </a:lnTo>
                                <a:close/>
                                <a:moveTo>
                                  <a:pt x="4058" y="783"/>
                                </a:moveTo>
                                <a:lnTo>
                                  <a:pt x="3998" y="783"/>
                                </a:lnTo>
                                <a:lnTo>
                                  <a:pt x="3998" y="768"/>
                                </a:lnTo>
                                <a:lnTo>
                                  <a:pt x="4058" y="768"/>
                                </a:lnTo>
                                <a:lnTo>
                                  <a:pt x="4058" y="783"/>
                                </a:lnTo>
                                <a:close/>
                                <a:moveTo>
                                  <a:pt x="4161" y="783"/>
                                </a:moveTo>
                                <a:lnTo>
                                  <a:pt x="4101" y="783"/>
                                </a:lnTo>
                                <a:lnTo>
                                  <a:pt x="4101" y="768"/>
                                </a:lnTo>
                                <a:lnTo>
                                  <a:pt x="4161" y="768"/>
                                </a:lnTo>
                                <a:lnTo>
                                  <a:pt x="4161" y="783"/>
                                </a:lnTo>
                                <a:close/>
                                <a:moveTo>
                                  <a:pt x="4267" y="783"/>
                                </a:moveTo>
                                <a:lnTo>
                                  <a:pt x="4207" y="783"/>
                                </a:lnTo>
                                <a:lnTo>
                                  <a:pt x="4207" y="768"/>
                                </a:lnTo>
                                <a:lnTo>
                                  <a:pt x="4267" y="768"/>
                                </a:lnTo>
                                <a:lnTo>
                                  <a:pt x="4267" y="783"/>
                                </a:lnTo>
                                <a:close/>
                                <a:moveTo>
                                  <a:pt x="4373" y="783"/>
                                </a:moveTo>
                                <a:lnTo>
                                  <a:pt x="4313" y="783"/>
                                </a:lnTo>
                                <a:lnTo>
                                  <a:pt x="4313" y="768"/>
                                </a:lnTo>
                                <a:lnTo>
                                  <a:pt x="4373" y="768"/>
                                </a:lnTo>
                                <a:lnTo>
                                  <a:pt x="4373" y="783"/>
                                </a:lnTo>
                                <a:close/>
                                <a:moveTo>
                                  <a:pt x="4478" y="783"/>
                                </a:moveTo>
                                <a:lnTo>
                                  <a:pt x="4418" y="783"/>
                                </a:lnTo>
                                <a:lnTo>
                                  <a:pt x="4418" y="768"/>
                                </a:lnTo>
                                <a:lnTo>
                                  <a:pt x="4478" y="768"/>
                                </a:lnTo>
                                <a:lnTo>
                                  <a:pt x="4478" y="783"/>
                                </a:lnTo>
                                <a:close/>
                                <a:moveTo>
                                  <a:pt x="4581" y="783"/>
                                </a:moveTo>
                                <a:lnTo>
                                  <a:pt x="4521" y="783"/>
                                </a:lnTo>
                                <a:lnTo>
                                  <a:pt x="4521" y="768"/>
                                </a:lnTo>
                                <a:lnTo>
                                  <a:pt x="4581" y="768"/>
                                </a:lnTo>
                                <a:lnTo>
                                  <a:pt x="4581" y="783"/>
                                </a:lnTo>
                                <a:close/>
                                <a:moveTo>
                                  <a:pt x="4687" y="783"/>
                                </a:moveTo>
                                <a:lnTo>
                                  <a:pt x="4627" y="783"/>
                                </a:lnTo>
                                <a:lnTo>
                                  <a:pt x="4627" y="768"/>
                                </a:lnTo>
                                <a:lnTo>
                                  <a:pt x="4687" y="768"/>
                                </a:lnTo>
                                <a:lnTo>
                                  <a:pt x="4687" y="783"/>
                                </a:lnTo>
                                <a:close/>
                                <a:moveTo>
                                  <a:pt x="4793" y="783"/>
                                </a:moveTo>
                                <a:lnTo>
                                  <a:pt x="4733" y="783"/>
                                </a:lnTo>
                                <a:lnTo>
                                  <a:pt x="4733" y="768"/>
                                </a:lnTo>
                                <a:lnTo>
                                  <a:pt x="4793" y="768"/>
                                </a:lnTo>
                                <a:lnTo>
                                  <a:pt x="4793" y="783"/>
                                </a:lnTo>
                                <a:close/>
                                <a:moveTo>
                                  <a:pt x="4898" y="783"/>
                                </a:moveTo>
                                <a:lnTo>
                                  <a:pt x="4838" y="783"/>
                                </a:lnTo>
                                <a:lnTo>
                                  <a:pt x="4838" y="768"/>
                                </a:lnTo>
                                <a:lnTo>
                                  <a:pt x="4898" y="768"/>
                                </a:lnTo>
                                <a:lnTo>
                                  <a:pt x="4898" y="783"/>
                                </a:lnTo>
                                <a:close/>
                                <a:moveTo>
                                  <a:pt x="5001" y="783"/>
                                </a:moveTo>
                                <a:lnTo>
                                  <a:pt x="4941" y="783"/>
                                </a:lnTo>
                                <a:lnTo>
                                  <a:pt x="4941" y="768"/>
                                </a:lnTo>
                                <a:lnTo>
                                  <a:pt x="5001" y="768"/>
                                </a:lnTo>
                                <a:lnTo>
                                  <a:pt x="5001" y="783"/>
                                </a:lnTo>
                                <a:close/>
                                <a:moveTo>
                                  <a:pt x="5107" y="783"/>
                                </a:moveTo>
                                <a:lnTo>
                                  <a:pt x="5047" y="783"/>
                                </a:lnTo>
                                <a:lnTo>
                                  <a:pt x="5047" y="768"/>
                                </a:lnTo>
                                <a:lnTo>
                                  <a:pt x="5107" y="768"/>
                                </a:lnTo>
                                <a:lnTo>
                                  <a:pt x="5107" y="783"/>
                                </a:lnTo>
                                <a:close/>
                                <a:moveTo>
                                  <a:pt x="5213" y="783"/>
                                </a:moveTo>
                                <a:lnTo>
                                  <a:pt x="5153" y="783"/>
                                </a:lnTo>
                                <a:lnTo>
                                  <a:pt x="5153" y="768"/>
                                </a:lnTo>
                                <a:lnTo>
                                  <a:pt x="5213" y="768"/>
                                </a:lnTo>
                                <a:lnTo>
                                  <a:pt x="5213" y="783"/>
                                </a:lnTo>
                                <a:close/>
                                <a:moveTo>
                                  <a:pt x="5318" y="783"/>
                                </a:moveTo>
                                <a:lnTo>
                                  <a:pt x="5258" y="783"/>
                                </a:lnTo>
                                <a:lnTo>
                                  <a:pt x="5258" y="768"/>
                                </a:lnTo>
                                <a:lnTo>
                                  <a:pt x="5318" y="768"/>
                                </a:lnTo>
                                <a:lnTo>
                                  <a:pt x="5318" y="783"/>
                                </a:lnTo>
                                <a:close/>
                                <a:moveTo>
                                  <a:pt x="5421" y="783"/>
                                </a:moveTo>
                                <a:lnTo>
                                  <a:pt x="5361" y="783"/>
                                </a:lnTo>
                                <a:lnTo>
                                  <a:pt x="5361" y="768"/>
                                </a:lnTo>
                                <a:lnTo>
                                  <a:pt x="5421" y="768"/>
                                </a:lnTo>
                                <a:lnTo>
                                  <a:pt x="5421" y="783"/>
                                </a:lnTo>
                                <a:close/>
                                <a:moveTo>
                                  <a:pt x="5527" y="783"/>
                                </a:moveTo>
                                <a:lnTo>
                                  <a:pt x="5467" y="783"/>
                                </a:lnTo>
                                <a:lnTo>
                                  <a:pt x="5467" y="768"/>
                                </a:lnTo>
                                <a:lnTo>
                                  <a:pt x="5527" y="768"/>
                                </a:lnTo>
                                <a:lnTo>
                                  <a:pt x="5527" y="783"/>
                                </a:lnTo>
                                <a:close/>
                                <a:moveTo>
                                  <a:pt x="5633" y="783"/>
                                </a:moveTo>
                                <a:lnTo>
                                  <a:pt x="5573" y="783"/>
                                </a:lnTo>
                                <a:lnTo>
                                  <a:pt x="5573" y="768"/>
                                </a:lnTo>
                                <a:lnTo>
                                  <a:pt x="5633" y="768"/>
                                </a:lnTo>
                                <a:lnTo>
                                  <a:pt x="5633" y="783"/>
                                </a:lnTo>
                                <a:close/>
                                <a:moveTo>
                                  <a:pt x="5736" y="783"/>
                                </a:moveTo>
                                <a:lnTo>
                                  <a:pt x="5676" y="783"/>
                                </a:lnTo>
                                <a:lnTo>
                                  <a:pt x="5676" y="768"/>
                                </a:lnTo>
                                <a:lnTo>
                                  <a:pt x="5736" y="768"/>
                                </a:lnTo>
                                <a:lnTo>
                                  <a:pt x="5736" y="783"/>
                                </a:lnTo>
                                <a:close/>
                                <a:moveTo>
                                  <a:pt x="5841" y="783"/>
                                </a:moveTo>
                                <a:lnTo>
                                  <a:pt x="5781" y="783"/>
                                </a:lnTo>
                                <a:lnTo>
                                  <a:pt x="5781" y="768"/>
                                </a:lnTo>
                                <a:lnTo>
                                  <a:pt x="5841" y="768"/>
                                </a:lnTo>
                                <a:lnTo>
                                  <a:pt x="5841" y="783"/>
                                </a:lnTo>
                                <a:close/>
                                <a:moveTo>
                                  <a:pt x="5947" y="783"/>
                                </a:moveTo>
                                <a:lnTo>
                                  <a:pt x="5887" y="783"/>
                                </a:lnTo>
                                <a:lnTo>
                                  <a:pt x="5887" y="768"/>
                                </a:lnTo>
                                <a:lnTo>
                                  <a:pt x="5947" y="768"/>
                                </a:lnTo>
                                <a:lnTo>
                                  <a:pt x="5947" y="783"/>
                                </a:lnTo>
                                <a:close/>
                                <a:moveTo>
                                  <a:pt x="6053" y="783"/>
                                </a:moveTo>
                                <a:lnTo>
                                  <a:pt x="5993" y="783"/>
                                </a:lnTo>
                                <a:lnTo>
                                  <a:pt x="5993" y="768"/>
                                </a:lnTo>
                                <a:lnTo>
                                  <a:pt x="6053" y="768"/>
                                </a:lnTo>
                                <a:lnTo>
                                  <a:pt x="6053" y="783"/>
                                </a:lnTo>
                                <a:close/>
                                <a:moveTo>
                                  <a:pt x="6156" y="783"/>
                                </a:moveTo>
                                <a:lnTo>
                                  <a:pt x="6096" y="783"/>
                                </a:lnTo>
                                <a:lnTo>
                                  <a:pt x="6096" y="768"/>
                                </a:lnTo>
                                <a:lnTo>
                                  <a:pt x="6156" y="768"/>
                                </a:lnTo>
                                <a:lnTo>
                                  <a:pt x="6156" y="783"/>
                                </a:lnTo>
                                <a:close/>
                                <a:moveTo>
                                  <a:pt x="6261" y="783"/>
                                </a:moveTo>
                                <a:lnTo>
                                  <a:pt x="6201" y="783"/>
                                </a:lnTo>
                                <a:lnTo>
                                  <a:pt x="6201" y="768"/>
                                </a:lnTo>
                                <a:lnTo>
                                  <a:pt x="6261" y="768"/>
                                </a:lnTo>
                                <a:lnTo>
                                  <a:pt x="6261" y="783"/>
                                </a:lnTo>
                                <a:close/>
                                <a:moveTo>
                                  <a:pt x="6367" y="783"/>
                                </a:moveTo>
                                <a:lnTo>
                                  <a:pt x="6307" y="783"/>
                                </a:lnTo>
                                <a:lnTo>
                                  <a:pt x="6307" y="768"/>
                                </a:lnTo>
                                <a:lnTo>
                                  <a:pt x="6367" y="768"/>
                                </a:lnTo>
                                <a:lnTo>
                                  <a:pt x="6367" y="783"/>
                                </a:lnTo>
                                <a:close/>
                                <a:moveTo>
                                  <a:pt x="6473" y="783"/>
                                </a:moveTo>
                                <a:lnTo>
                                  <a:pt x="6413" y="783"/>
                                </a:lnTo>
                                <a:lnTo>
                                  <a:pt x="6413" y="768"/>
                                </a:lnTo>
                                <a:lnTo>
                                  <a:pt x="6473" y="768"/>
                                </a:lnTo>
                                <a:lnTo>
                                  <a:pt x="6473" y="783"/>
                                </a:lnTo>
                                <a:close/>
                                <a:moveTo>
                                  <a:pt x="6576" y="783"/>
                                </a:moveTo>
                                <a:lnTo>
                                  <a:pt x="6516" y="783"/>
                                </a:lnTo>
                                <a:lnTo>
                                  <a:pt x="6516" y="768"/>
                                </a:lnTo>
                                <a:lnTo>
                                  <a:pt x="6576" y="768"/>
                                </a:lnTo>
                                <a:lnTo>
                                  <a:pt x="6576" y="783"/>
                                </a:lnTo>
                                <a:close/>
                                <a:moveTo>
                                  <a:pt x="6681" y="783"/>
                                </a:moveTo>
                                <a:lnTo>
                                  <a:pt x="6621" y="783"/>
                                </a:lnTo>
                                <a:lnTo>
                                  <a:pt x="6621" y="768"/>
                                </a:lnTo>
                                <a:lnTo>
                                  <a:pt x="6681" y="768"/>
                                </a:lnTo>
                                <a:lnTo>
                                  <a:pt x="6681" y="783"/>
                                </a:lnTo>
                                <a:close/>
                                <a:moveTo>
                                  <a:pt x="6787" y="783"/>
                                </a:moveTo>
                                <a:lnTo>
                                  <a:pt x="6727" y="783"/>
                                </a:lnTo>
                                <a:lnTo>
                                  <a:pt x="6727" y="768"/>
                                </a:lnTo>
                                <a:lnTo>
                                  <a:pt x="6787" y="768"/>
                                </a:lnTo>
                                <a:lnTo>
                                  <a:pt x="6787" y="783"/>
                                </a:lnTo>
                                <a:close/>
                                <a:moveTo>
                                  <a:pt x="6893" y="783"/>
                                </a:moveTo>
                                <a:lnTo>
                                  <a:pt x="6833" y="783"/>
                                </a:lnTo>
                                <a:lnTo>
                                  <a:pt x="6833" y="768"/>
                                </a:lnTo>
                                <a:lnTo>
                                  <a:pt x="6893" y="768"/>
                                </a:lnTo>
                                <a:lnTo>
                                  <a:pt x="6893" y="783"/>
                                </a:lnTo>
                                <a:close/>
                                <a:moveTo>
                                  <a:pt x="6996" y="783"/>
                                </a:moveTo>
                                <a:lnTo>
                                  <a:pt x="6936" y="783"/>
                                </a:lnTo>
                                <a:lnTo>
                                  <a:pt x="6936" y="768"/>
                                </a:lnTo>
                                <a:lnTo>
                                  <a:pt x="6996" y="768"/>
                                </a:lnTo>
                                <a:lnTo>
                                  <a:pt x="6996" y="783"/>
                                </a:lnTo>
                                <a:close/>
                                <a:moveTo>
                                  <a:pt x="7101" y="783"/>
                                </a:moveTo>
                                <a:lnTo>
                                  <a:pt x="7041" y="783"/>
                                </a:lnTo>
                                <a:lnTo>
                                  <a:pt x="7041" y="768"/>
                                </a:lnTo>
                                <a:lnTo>
                                  <a:pt x="7101" y="768"/>
                                </a:lnTo>
                                <a:lnTo>
                                  <a:pt x="7101" y="783"/>
                                </a:lnTo>
                                <a:close/>
                                <a:moveTo>
                                  <a:pt x="7207" y="783"/>
                                </a:moveTo>
                                <a:lnTo>
                                  <a:pt x="7147" y="783"/>
                                </a:lnTo>
                                <a:lnTo>
                                  <a:pt x="7147" y="768"/>
                                </a:lnTo>
                                <a:lnTo>
                                  <a:pt x="7207" y="768"/>
                                </a:lnTo>
                                <a:lnTo>
                                  <a:pt x="7207" y="783"/>
                                </a:lnTo>
                                <a:close/>
                                <a:moveTo>
                                  <a:pt x="7313" y="783"/>
                                </a:moveTo>
                                <a:lnTo>
                                  <a:pt x="7253" y="783"/>
                                </a:lnTo>
                                <a:lnTo>
                                  <a:pt x="7253" y="768"/>
                                </a:lnTo>
                                <a:lnTo>
                                  <a:pt x="7313" y="768"/>
                                </a:lnTo>
                                <a:lnTo>
                                  <a:pt x="7313" y="783"/>
                                </a:lnTo>
                                <a:close/>
                                <a:moveTo>
                                  <a:pt x="7416" y="783"/>
                                </a:moveTo>
                                <a:lnTo>
                                  <a:pt x="7356" y="783"/>
                                </a:lnTo>
                                <a:lnTo>
                                  <a:pt x="7356" y="768"/>
                                </a:lnTo>
                                <a:lnTo>
                                  <a:pt x="7416" y="768"/>
                                </a:lnTo>
                                <a:lnTo>
                                  <a:pt x="7416" y="783"/>
                                </a:lnTo>
                                <a:close/>
                                <a:moveTo>
                                  <a:pt x="7521" y="783"/>
                                </a:moveTo>
                                <a:lnTo>
                                  <a:pt x="7461" y="783"/>
                                </a:lnTo>
                                <a:lnTo>
                                  <a:pt x="7461" y="768"/>
                                </a:lnTo>
                                <a:lnTo>
                                  <a:pt x="7521" y="768"/>
                                </a:lnTo>
                                <a:lnTo>
                                  <a:pt x="7521" y="783"/>
                                </a:lnTo>
                                <a:close/>
                                <a:moveTo>
                                  <a:pt x="7627" y="783"/>
                                </a:moveTo>
                                <a:lnTo>
                                  <a:pt x="7567" y="783"/>
                                </a:lnTo>
                                <a:lnTo>
                                  <a:pt x="7567" y="768"/>
                                </a:lnTo>
                                <a:lnTo>
                                  <a:pt x="7627" y="768"/>
                                </a:lnTo>
                                <a:lnTo>
                                  <a:pt x="7627" y="783"/>
                                </a:lnTo>
                                <a:close/>
                                <a:moveTo>
                                  <a:pt x="7733" y="783"/>
                                </a:moveTo>
                                <a:lnTo>
                                  <a:pt x="7673" y="783"/>
                                </a:lnTo>
                                <a:lnTo>
                                  <a:pt x="7673" y="768"/>
                                </a:lnTo>
                                <a:lnTo>
                                  <a:pt x="7733" y="768"/>
                                </a:lnTo>
                                <a:lnTo>
                                  <a:pt x="7733" y="783"/>
                                </a:lnTo>
                                <a:close/>
                                <a:moveTo>
                                  <a:pt x="7836" y="783"/>
                                </a:moveTo>
                                <a:lnTo>
                                  <a:pt x="7776" y="783"/>
                                </a:lnTo>
                                <a:lnTo>
                                  <a:pt x="7776" y="768"/>
                                </a:lnTo>
                                <a:lnTo>
                                  <a:pt x="7836" y="768"/>
                                </a:lnTo>
                                <a:lnTo>
                                  <a:pt x="7836" y="783"/>
                                </a:lnTo>
                                <a:close/>
                                <a:moveTo>
                                  <a:pt x="7920" y="783"/>
                                </a:moveTo>
                                <a:lnTo>
                                  <a:pt x="7881" y="783"/>
                                </a:lnTo>
                                <a:lnTo>
                                  <a:pt x="7881" y="768"/>
                                </a:lnTo>
                                <a:lnTo>
                                  <a:pt x="7905" y="768"/>
                                </a:lnTo>
                                <a:lnTo>
                                  <a:pt x="7905" y="744"/>
                                </a:lnTo>
                                <a:lnTo>
                                  <a:pt x="7920" y="744"/>
                                </a:lnTo>
                                <a:lnTo>
                                  <a:pt x="7920" y="783"/>
                                </a:lnTo>
                                <a:close/>
                                <a:moveTo>
                                  <a:pt x="7920" y="701"/>
                                </a:moveTo>
                                <a:lnTo>
                                  <a:pt x="7905" y="701"/>
                                </a:lnTo>
                                <a:lnTo>
                                  <a:pt x="7905" y="641"/>
                                </a:lnTo>
                                <a:lnTo>
                                  <a:pt x="7920" y="641"/>
                                </a:lnTo>
                                <a:lnTo>
                                  <a:pt x="7920" y="701"/>
                                </a:lnTo>
                                <a:close/>
                                <a:moveTo>
                                  <a:pt x="7920" y="596"/>
                                </a:moveTo>
                                <a:lnTo>
                                  <a:pt x="7905" y="596"/>
                                </a:lnTo>
                                <a:lnTo>
                                  <a:pt x="7905" y="536"/>
                                </a:lnTo>
                                <a:lnTo>
                                  <a:pt x="7920" y="536"/>
                                </a:lnTo>
                                <a:lnTo>
                                  <a:pt x="7920" y="596"/>
                                </a:lnTo>
                                <a:close/>
                                <a:moveTo>
                                  <a:pt x="7920" y="490"/>
                                </a:moveTo>
                                <a:lnTo>
                                  <a:pt x="7905" y="490"/>
                                </a:lnTo>
                                <a:lnTo>
                                  <a:pt x="7905" y="430"/>
                                </a:lnTo>
                                <a:lnTo>
                                  <a:pt x="7920" y="430"/>
                                </a:lnTo>
                                <a:lnTo>
                                  <a:pt x="7920" y="490"/>
                                </a:lnTo>
                                <a:close/>
                                <a:moveTo>
                                  <a:pt x="7920" y="384"/>
                                </a:moveTo>
                                <a:lnTo>
                                  <a:pt x="7905" y="384"/>
                                </a:lnTo>
                                <a:lnTo>
                                  <a:pt x="7905" y="324"/>
                                </a:lnTo>
                                <a:lnTo>
                                  <a:pt x="7920" y="324"/>
                                </a:lnTo>
                                <a:lnTo>
                                  <a:pt x="7920" y="384"/>
                                </a:lnTo>
                                <a:close/>
                                <a:moveTo>
                                  <a:pt x="7920" y="281"/>
                                </a:moveTo>
                                <a:lnTo>
                                  <a:pt x="7905" y="281"/>
                                </a:lnTo>
                                <a:lnTo>
                                  <a:pt x="7905" y="221"/>
                                </a:lnTo>
                                <a:lnTo>
                                  <a:pt x="7920" y="221"/>
                                </a:lnTo>
                                <a:lnTo>
                                  <a:pt x="7920" y="281"/>
                                </a:lnTo>
                                <a:close/>
                                <a:moveTo>
                                  <a:pt x="7920" y="176"/>
                                </a:moveTo>
                                <a:lnTo>
                                  <a:pt x="7905" y="176"/>
                                </a:lnTo>
                                <a:lnTo>
                                  <a:pt x="7905" y="116"/>
                                </a:lnTo>
                                <a:lnTo>
                                  <a:pt x="7920" y="116"/>
                                </a:lnTo>
                                <a:lnTo>
                                  <a:pt x="7920" y="176"/>
                                </a:lnTo>
                                <a:close/>
                                <a:moveTo>
                                  <a:pt x="7920" y="70"/>
                                </a:moveTo>
                                <a:lnTo>
                                  <a:pt x="7905" y="70"/>
                                </a:lnTo>
                                <a:lnTo>
                                  <a:pt x="7905" y="10"/>
                                </a:lnTo>
                                <a:lnTo>
                                  <a:pt x="7920" y="10"/>
                                </a:lnTo>
                                <a:lnTo>
                                  <a:pt x="7920" y="70"/>
                                </a:lnTo>
                                <a:close/>
                                <a:moveTo>
                                  <a:pt x="7869" y="15"/>
                                </a:moveTo>
                                <a:lnTo>
                                  <a:pt x="7809" y="15"/>
                                </a:lnTo>
                                <a:lnTo>
                                  <a:pt x="7809" y="0"/>
                                </a:lnTo>
                                <a:lnTo>
                                  <a:pt x="7869" y="0"/>
                                </a:lnTo>
                                <a:lnTo>
                                  <a:pt x="7869" y="15"/>
                                </a:lnTo>
                                <a:close/>
                                <a:moveTo>
                                  <a:pt x="7764" y="15"/>
                                </a:moveTo>
                                <a:lnTo>
                                  <a:pt x="7704" y="15"/>
                                </a:lnTo>
                                <a:lnTo>
                                  <a:pt x="7704" y="0"/>
                                </a:lnTo>
                                <a:lnTo>
                                  <a:pt x="7764" y="0"/>
                                </a:lnTo>
                                <a:lnTo>
                                  <a:pt x="7764" y="15"/>
                                </a:lnTo>
                                <a:close/>
                                <a:moveTo>
                                  <a:pt x="7658" y="15"/>
                                </a:moveTo>
                                <a:lnTo>
                                  <a:pt x="7598" y="15"/>
                                </a:lnTo>
                                <a:lnTo>
                                  <a:pt x="7598" y="0"/>
                                </a:lnTo>
                                <a:lnTo>
                                  <a:pt x="7658" y="0"/>
                                </a:lnTo>
                                <a:lnTo>
                                  <a:pt x="7658" y="15"/>
                                </a:lnTo>
                                <a:close/>
                                <a:moveTo>
                                  <a:pt x="7555" y="15"/>
                                </a:moveTo>
                                <a:lnTo>
                                  <a:pt x="7495" y="15"/>
                                </a:lnTo>
                                <a:lnTo>
                                  <a:pt x="7495" y="0"/>
                                </a:lnTo>
                                <a:lnTo>
                                  <a:pt x="7555" y="0"/>
                                </a:lnTo>
                                <a:lnTo>
                                  <a:pt x="7555" y="15"/>
                                </a:lnTo>
                                <a:close/>
                                <a:moveTo>
                                  <a:pt x="7449" y="15"/>
                                </a:moveTo>
                                <a:lnTo>
                                  <a:pt x="7389" y="15"/>
                                </a:lnTo>
                                <a:lnTo>
                                  <a:pt x="7389" y="0"/>
                                </a:lnTo>
                                <a:lnTo>
                                  <a:pt x="7449" y="0"/>
                                </a:lnTo>
                                <a:lnTo>
                                  <a:pt x="7449" y="15"/>
                                </a:lnTo>
                                <a:close/>
                                <a:moveTo>
                                  <a:pt x="7344" y="15"/>
                                </a:moveTo>
                                <a:lnTo>
                                  <a:pt x="7284" y="15"/>
                                </a:lnTo>
                                <a:lnTo>
                                  <a:pt x="7284" y="0"/>
                                </a:lnTo>
                                <a:lnTo>
                                  <a:pt x="7344" y="0"/>
                                </a:lnTo>
                                <a:lnTo>
                                  <a:pt x="7344" y="15"/>
                                </a:lnTo>
                                <a:close/>
                                <a:moveTo>
                                  <a:pt x="7238" y="15"/>
                                </a:moveTo>
                                <a:lnTo>
                                  <a:pt x="7178" y="15"/>
                                </a:lnTo>
                                <a:lnTo>
                                  <a:pt x="7178" y="0"/>
                                </a:lnTo>
                                <a:lnTo>
                                  <a:pt x="7238" y="0"/>
                                </a:lnTo>
                                <a:lnTo>
                                  <a:pt x="7238" y="15"/>
                                </a:lnTo>
                                <a:close/>
                                <a:moveTo>
                                  <a:pt x="7135" y="15"/>
                                </a:moveTo>
                                <a:lnTo>
                                  <a:pt x="7075" y="15"/>
                                </a:lnTo>
                                <a:lnTo>
                                  <a:pt x="7075" y="0"/>
                                </a:lnTo>
                                <a:lnTo>
                                  <a:pt x="7135" y="0"/>
                                </a:lnTo>
                                <a:lnTo>
                                  <a:pt x="7135" y="15"/>
                                </a:lnTo>
                                <a:close/>
                                <a:moveTo>
                                  <a:pt x="7029" y="15"/>
                                </a:moveTo>
                                <a:lnTo>
                                  <a:pt x="6969" y="15"/>
                                </a:lnTo>
                                <a:lnTo>
                                  <a:pt x="6969" y="0"/>
                                </a:lnTo>
                                <a:lnTo>
                                  <a:pt x="7029" y="0"/>
                                </a:lnTo>
                                <a:lnTo>
                                  <a:pt x="7029" y="15"/>
                                </a:lnTo>
                                <a:close/>
                                <a:moveTo>
                                  <a:pt x="6924" y="15"/>
                                </a:moveTo>
                                <a:lnTo>
                                  <a:pt x="6864" y="15"/>
                                </a:lnTo>
                                <a:lnTo>
                                  <a:pt x="6864" y="0"/>
                                </a:lnTo>
                                <a:lnTo>
                                  <a:pt x="6924" y="0"/>
                                </a:lnTo>
                                <a:lnTo>
                                  <a:pt x="6924" y="15"/>
                                </a:lnTo>
                                <a:close/>
                                <a:moveTo>
                                  <a:pt x="6818" y="15"/>
                                </a:moveTo>
                                <a:lnTo>
                                  <a:pt x="6758" y="15"/>
                                </a:lnTo>
                                <a:lnTo>
                                  <a:pt x="6758" y="0"/>
                                </a:lnTo>
                                <a:lnTo>
                                  <a:pt x="6818" y="0"/>
                                </a:lnTo>
                                <a:lnTo>
                                  <a:pt x="6818" y="15"/>
                                </a:lnTo>
                                <a:close/>
                                <a:moveTo>
                                  <a:pt x="6715" y="15"/>
                                </a:moveTo>
                                <a:lnTo>
                                  <a:pt x="6655" y="15"/>
                                </a:lnTo>
                                <a:lnTo>
                                  <a:pt x="6655" y="0"/>
                                </a:lnTo>
                                <a:lnTo>
                                  <a:pt x="6715" y="0"/>
                                </a:lnTo>
                                <a:lnTo>
                                  <a:pt x="6715" y="15"/>
                                </a:lnTo>
                                <a:close/>
                                <a:moveTo>
                                  <a:pt x="6609" y="15"/>
                                </a:moveTo>
                                <a:lnTo>
                                  <a:pt x="6549" y="15"/>
                                </a:lnTo>
                                <a:lnTo>
                                  <a:pt x="6549" y="0"/>
                                </a:lnTo>
                                <a:lnTo>
                                  <a:pt x="6609" y="0"/>
                                </a:lnTo>
                                <a:lnTo>
                                  <a:pt x="6609" y="15"/>
                                </a:lnTo>
                                <a:close/>
                                <a:moveTo>
                                  <a:pt x="6504" y="15"/>
                                </a:moveTo>
                                <a:lnTo>
                                  <a:pt x="6444" y="15"/>
                                </a:lnTo>
                                <a:lnTo>
                                  <a:pt x="6444" y="0"/>
                                </a:lnTo>
                                <a:lnTo>
                                  <a:pt x="6504" y="0"/>
                                </a:lnTo>
                                <a:lnTo>
                                  <a:pt x="6504" y="15"/>
                                </a:lnTo>
                                <a:close/>
                                <a:moveTo>
                                  <a:pt x="6398" y="15"/>
                                </a:moveTo>
                                <a:lnTo>
                                  <a:pt x="6338" y="15"/>
                                </a:lnTo>
                                <a:lnTo>
                                  <a:pt x="6338" y="0"/>
                                </a:lnTo>
                                <a:lnTo>
                                  <a:pt x="6398" y="0"/>
                                </a:lnTo>
                                <a:lnTo>
                                  <a:pt x="6398" y="15"/>
                                </a:lnTo>
                                <a:close/>
                                <a:moveTo>
                                  <a:pt x="6295" y="15"/>
                                </a:moveTo>
                                <a:lnTo>
                                  <a:pt x="6235" y="15"/>
                                </a:lnTo>
                                <a:lnTo>
                                  <a:pt x="6235" y="0"/>
                                </a:lnTo>
                                <a:lnTo>
                                  <a:pt x="6295" y="0"/>
                                </a:lnTo>
                                <a:lnTo>
                                  <a:pt x="6295" y="15"/>
                                </a:lnTo>
                                <a:close/>
                                <a:moveTo>
                                  <a:pt x="6189" y="15"/>
                                </a:moveTo>
                                <a:lnTo>
                                  <a:pt x="6129" y="15"/>
                                </a:lnTo>
                                <a:lnTo>
                                  <a:pt x="6129" y="0"/>
                                </a:lnTo>
                                <a:lnTo>
                                  <a:pt x="6189" y="0"/>
                                </a:lnTo>
                                <a:lnTo>
                                  <a:pt x="6189" y="15"/>
                                </a:lnTo>
                                <a:close/>
                                <a:moveTo>
                                  <a:pt x="6084" y="15"/>
                                </a:moveTo>
                                <a:lnTo>
                                  <a:pt x="6024" y="15"/>
                                </a:lnTo>
                                <a:lnTo>
                                  <a:pt x="6024" y="0"/>
                                </a:lnTo>
                                <a:lnTo>
                                  <a:pt x="6084" y="0"/>
                                </a:lnTo>
                                <a:lnTo>
                                  <a:pt x="6084" y="15"/>
                                </a:lnTo>
                                <a:close/>
                                <a:moveTo>
                                  <a:pt x="5978" y="15"/>
                                </a:moveTo>
                                <a:lnTo>
                                  <a:pt x="5918" y="15"/>
                                </a:lnTo>
                                <a:lnTo>
                                  <a:pt x="5918" y="0"/>
                                </a:lnTo>
                                <a:lnTo>
                                  <a:pt x="5978" y="0"/>
                                </a:lnTo>
                                <a:lnTo>
                                  <a:pt x="5978" y="15"/>
                                </a:lnTo>
                                <a:close/>
                                <a:moveTo>
                                  <a:pt x="5875" y="15"/>
                                </a:moveTo>
                                <a:lnTo>
                                  <a:pt x="5815" y="15"/>
                                </a:lnTo>
                                <a:lnTo>
                                  <a:pt x="5815" y="0"/>
                                </a:lnTo>
                                <a:lnTo>
                                  <a:pt x="5875" y="0"/>
                                </a:lnTo>
                                <a:lnTo>
                                  <a:pt x="5875" y="15"/>
                                </a:lnTo>
                                <a:close/>
                                <a:moveTo>
                                  <a:pt x="5769" y="15"/>
                                </a:moveTo>
                                <a:lnTo>
                                  <a:pt x="5709" y="15"/>
                                </a:lnTo>
                                <a:lnTo>
                                  <a:pt x="5709" y="0"/>
                                </a:lnTo>
                                <a:lnTo>
                                  <a:pt x="5769" y="0"/>
                                </a:lnTo>
                                <a:lnTo>
                                  <a:pt x="5769" y="15"/>
                                </a:lnTo>
                                <a:close/>
                                <a:moveTo>
                                  <a:pt x="5664" y="15"/>
                                </a:moveTo>
                                <a:lnTo>
                                  <a:pt x="5604" y="15"/>
                                </a:lnTo>
                                <a:lnTo>
                                  <a:pt x="5604" y="0"/>
                                </a:lnTo>
                                <a:lnTo>
                                  <a:pt x="5664" y="0"/>
                                </a:lnTo>
                                <a:lnTo>
                                  <a:pt x="5664" y="15"/>
                                </a:lnTo>
                                <a:close/>
                                <a:moveTo>
                                  <a:pt x="5558" y="15"/>
                                </a:moveTo>
                                <a:lnTo>
                                  <a:pt x="5498" y="15"/>
                                </a:lnTo>
                                <a:lnTo>
                                  <a:pt x="5498" y="0"/>
                                </a:lnTo>
                                <a:lnTo>
                                  <a:pt x="5558" y="0"/>
                                </a:lnTo>
                                <a:lnTo>
                                  <a:pt x="5558" y="15"/>
                                </a:lnTo>
                                <a:close/>
                                <a:moveTo>
                                  <a:pt x="5455" y="15"/>
                                </a:moveTo>
                                <a:lnTo>
                                  <a:pt x="5395" y="15"/>
                                </a:lnTo>
                                <a:lnTo>
                                  <a:pt x="5395" y="0"/>
                                </a:lnTo>
                                <a:lnTo>
                                  <a:pt x="5455" y="0"/>
                                </a:lnTo>
                                <a:lnTo>
                                  <a:pt x="5455" y="15"/>
                                </a:lnTo>
                                <a:close/>
                                <a:moveTo>
                                  <a:pt x="5349" y="15"/>
                                </a:moveTo>
                                <a:lnTo>
                                  <a:pt x="5289" y="15"/>
                                </a:lnTo>
                                <a:lnTo>
                                  <a:pt x="5289" y="0"/>
                                </a:lnTo>
                                <a:lnTo>
                                  <a:pt x="5349" y="0"/>
                                </a:lnTo>
                                <a:lnTo>
                                  <a:pt x="5349" y="15"/>
                                </a:lnTo>
                                <a:close/>
                                <a:moveTo>
                                  <a:pt x="5244" y="15"/>
                                </a:moveTo>
                                <a:lnTo>
                                  <a:pt x="5184" y="15"/>
                                </a:lnTo>
                                <a:lnTo>
                                  <a:pt x="5184" y="0"/>
                                </a:lnTo>
                                <a:lnTo>
                                  <a:pt x="5244" y="0"/>
                                </a:lnTo>
                                <a:lnTo>
                                  <a:pt x="5244" y="15"/>
                                </a:lnTo>
                                <a:close/>
                                <a:moveTo>
                                  <a:pt x="5138" y="15"/>
                                </a:moveTo>
                                <a:lnTo>
                                  <a:pt x="5078" y="15"/>
                                </a:lnTo>
                                <a:lnTo>
                                  <a:pt x="5078" y="0"/>
                                </a:lnTo>
                                <a:lnTo>
                                  <a:pt x="5138" y="0"/>
                                </a:lnTo>
                                <a:lnTo>
                                  <a:pt x="5138" y="15"/>
                                </a:lnTo>
                                <a:close/>
                                <a:moveTo>
                                  <a:pt x="5035" y="15"/>
                                </a:moveTo>
                                <a:lnTo>
                                  <a:pt x="4975" y="15"/>
                                </a:lnTo>
                                <a:lnTo>
                                  <a:pt x="4975" y="0"/>
                                </a:lnTo>
                                <a:lnTo>
                                  <a:pt x="5035" y="0"/>
                                </a:lnTo>
                                <a:lnTo>
                                  <a:pt x="5035" y="15"/>
                                </a:lnTo>
                                <a:close/>
                                <a:moveTo>
                                  <a:pt x="4929" y="15"/>
                                </a:moveTo>
                                <a:lnTo>
                                  <a:pt x="4869" y="15"/>
                                </a:lnTo>
                                <a:lnTo>
                                  <a:pt x="4869" y="0"/>
                                </a:lnTo>
                                <a:lnTo>
                                  <a:pt x="4929" y="0"/>
                                </a:lnTo>
                                <a:lnTo>
                                  <a:pt x="4929" y="15"/>
                                </a:lnTo>
                                <a:close/>
                                <a:moveTo>
                                  <a:pt x="4824" y="15"/>
                                </a:moveTo>
                                <a:lnTo>
                                  <a:pt x="4764" y="15"/>
                                </a:lnTo>
                                <a:lnTo>
                                  <a:pt x="4764" y="0"/>
                                </a:lnTo>
                                <a:lnTo>
                                  <a:pt x="4824" y="0"/>
                                </a:lnTo>
                                <a:lnTo>
                                  <a:pt x="4824" y="15"/>
                                </a:lnTo>
                                <a:close/>
                                <a:moveTo>
                                  <a:pt x="4718" y="15"/>
                                </a:moveTo>
                                <a:lnTo>
                                  <a:pt x="4658" y="15"/>
                                </a:lnTo>
                                <a:lnTo>
                                  <a:pt x="4658" y="0"/>
                                </a:lnTo>
                                <a:lnTo>
                                  <a:pt x="4718" y="0"/>
                                </a:lnTo>
                                <a:lnTo>
                                  <a:pt x="4718" y="15"/>
                                </a:lnTo>
                                <a:close/>
                                <a:moveTo>
                                  <a:pt x="4615" y="15"/>
                                </a:moveTo>
                                <a:lnTo>
                                  <a:pt x="4555" y="15"/>
                                </a:lnTo>
                                <a:lnTo>
                                  <a:pt x="4555" y="0"/>
                                </a:lnTo>
                                <a:lnTo>
                                  <a:pt x="4615" y="0"/>
                                </a:lnTo>
                                <a:lnTo>
                                  <a:pt x="4615" y="15"/>
                                </a:lnTo>
                                <a:close/>
                                <a:moveTo>
                                  <a:pt x="4509" y="15"/>
                                </a:moveTo>
                                <a:lnTo>
                                  <a:pt x="4449" y="15"/>
                                </a:lnTo>
                                <a:lnTo>
                                  <a:pt x="4449" y="0"/>
                                </a:lnTo>
                                <a:lnTo>
                                  <a:pt x="4509" y="0"/>
                                </a:lnTo>
                                <a:lnTo>
                                  <a:pt x="4509" y="15"/>
                                </a:lnTo>
                                <a:close/>
                                <a:moveTo>
                                  <a:pt x="4404" y="15"/>
                                </a:moveTo>
                                <a:lnTo>
                                  <a:pt x="4344" y="15"/>
                                </a:lnTo>
                                <a:lnTo>
                                  <a:pt x="4344" y="0"/>
                                </a:lnTo>
                                <a:lnTo>
                                  <a:pt x="4404" y="0"/>
                                </a:lnTo>
                                <a:lnTo>
                                  <a:pt x="4404" y="15"/>
                                </a:lnTo>
                                <a:close/>
                                <a:moveTo>
                                  <a:pt x="4298" y="15"/>
                                </a:moveTo>
                                <a:lnTo>
                                  <a:pt x="4238" y="15"/>
                                </a:lnTo>
                                <a:lnTo>
                                  <a:pt x="4238" y="0"/>
                                </a:lnTo>
                                <a:lnTo>
                                  <a:pt x="4298" y="0"/>
                                </a:lnTo>
                                <a:lnTo>
                                  <a:pt x="4298" y="15"/>
                                </a:lnTo>
                                <a:close/>
                                <a:moveTo>
                                  <a:pt x="4195" y="15"/>
                                </a:moveTo>
                                <a:lnTo>
                                  <a:pt x="4135" y="15"/>
                                </a:lnTo>
                                <a:lnTo>
                                  <a:pt x="4135" y="0"/>
                                </a:lnTo>
                                <a:lnTo>
                                  <a:pt x="4195" y="0"/>
                                </a:lnTo>
                                <a:lnTo>
                                  <a:pt x="4195" y="15"/>
                                </a:lnTo>
                                <a:close/>
                                <a:moveTo>
                                  <a:pt x="4089" y="15"/>
                                </a:moveTo>
                                <a:lnTo>
                                  <a:pt x="4029" y="15"/>
                                </a:lnTo>
                                <a:lnTo>
                                  <a:pt x="4029" y="0"/>
                                </a:lnTo>
                                <a:lnTo>
                                  <a:pt x="4089" y="0"/>
                                </a:lnTo>
                                <a:lnTo>
                                  <a:pt x="4089" y="15"/>
                                </a:lnTo>
                                <a:close/>
                                <a:moveTo>
                                  <a:pt x="3984" y="15"/>
                                </a:moveTo>
                                <a:lnTo>
                                  <a:pt x="3924" y="15"/>
                                </a:lnTo>
                                <a:lnTo>
                                  <a:pt x="3924" y="0"/>
                                </a:lnTo>
                                <a:lnTo>
                                  <a:pt x="3984" y="0"/>
                                </a:lnTo>
                                <a:lnTo>
                                  <a:pt x="3984" y="15"/>
                                </a:lnTo>
                                <a:close/>
                                <a:moveTo>
                                  <a:pt x="3878" y="15"/>
                                </a:moveTo>
                                <a:lnTo>
                                  <a:pt x="3818" y="15"/>
                                </a:lnTo>
                                <a:lnTo>
                                  <a:pt x="3818" y="0"/>
                                </a:lnTo>
                                <a:lnTo>
                                  <a:pt x="3878" y="0"/>
                                </a:lnTo>
                                <a:lnTo>
                                  <a:pt x="3878" y="15"/>
                                </a:lnTo>
                                <a:close/>
                                <a:moveTo>
                                  <a:pt x="3775" y="15"/>
                                </a:moveTo>
                                <a:lnTo>
                                  <a:pt x="3715" y="15"/>
                                </a:lnTo>
                                <a:lnTo>
                                  <a:pt x="3715" y="0"/>
                                </a:lnTo>
                                <a:lnTo>
                                  <a:pt x="3775" y="0"/>
                                </a:lnTo>
                                <a:lnTo>
                                  <a:pt x="3775" y="15"/>
                                </a:lnTo>
                                <a:close/>
                                <a:moveTo>
                                  <a:pt x="3669" y="15"/>
                                </a:moveTo>
                                <a:lnTo>
                                  <a:pt x="3609" y="15"/>
                                </a:lnTo>
                                <a:lnTo>
                                  <a:pt x="3609" y="0"/>
                                </a:lnTo>
                                <a:lnTo>
                                  <a:pt x="3669" y="0"/>
                                </a:lnTo>
                                <a:lnTo>
                                  <a:pt x="3669" y="15"/>
                                </a:lnTo>
                                <a:close/>
                                <a:moveTo>
                                  <a:pt x="3564" y="15"/>
                                </a:moveTo>
                                <a:lnTo>
                                  <a:pt x="3504" y="15"/>
                                </a:lnTo>
                                <a:lnTo>
                                  <a:pt x="3504" y="0"/>
                                </a:lnTo>
                                <a:lnTo>
                                  <a:pt x="3564" y="0"/>
                                </a:lnTo>
                                <a:lnTo>
                                  <a:pt x="3564" y="15"/>
                                </a:lnTo>
                                <a:close/>
                                <a:moveTo>
                                  <a:pt x="3458" y="15"/>
                                </a:moveTo>
                                <a:lnTo>
                                  <a:pt x="3398" y="15"/>
                                </a:lnTo>
                                <a:lnTo>
                                  <a:pt x="3398" y="0"/>
                                </a:lnTo>
                                <a:lnTo>
                                  <a:pt x="3458" y="0"/>
                                </a:lnTo>
                                <a:lnTo>
                                  <a:pt x="3458" y="15"/>
                                </a:lnTo>
                                <a:close/>
                                <a:moveTo>
                                  <a:pt x="3355" y="15"/>
                                </a:moveTo>
                                <a:lnTo>
                                  <a:pt x="3295" y="15"/>
                                </a:lnTo>
                                <a:lnTo>
                                  <a:pt x="3295" y="0"/>
                                </a:lnTo>
                                <a:lnTo>
                                  <a:pt x="3355" y="0"/>
                                </a:lnTo>
                                <a:lnTo>
                                  <a:pt x="3355" y="15"/>
                                </a:lnTo>
                                <a:close/>
                                <a:moveTo>
                                  <a:pt x="3249" y="15"/>
                                </a:moveTo>
                                <a:lnTo>
                                  <a:pt x="3189" y="15"/>
                                </a:lnTo>
                                <a:lnTo>
                                  <a:pt x="3189" y="0"/>
                                </a:lnTo>
                                <a:lnTo>
                                  <a:pt x="3249" y="0"/>
                                </a:lnTo>
                                <a:lnTo>
                                  <a:pt x="3249" y="15"/>
                                </a:lnTo>
                                <a:close/>
                                <a:moveTo>
                                  <a:pt x="3144" y="15"/>
                                </a:moveTo>
                                <a:lnTo>
                                  <a:pt x="3084" y="15"/>
                                </a:lnTo>
                                <a:lnTo>
                                  <a:pt x="3084" y="0"/>
                                </a:lnTo>
                                <a:lnTo>
                                  <a:pt x="3144" y="0"/>
                                </a:lnTo>
                                <a:lnTo>
                                  <a:pt x="3144" y="15"/>
                                </a:lnTo>
                                <a:close/>
                                <a:moveTo>
                                  <a:pt x="3038" y="15"/>
                                </a:moveTo>
                                <a:lnTo>
                                  <a:pt x="2978" y="15"/>
                                </a:lnTo>
                                <a:lnTo>
                                  <a:pt x="2978" y="0"/>
                                </a:lnTo>
                                <a:lnTo>
                                  <a:pt x="3038" y="0"/>
                                </a:lnTo>
                                <a:lnTo>
                                  <a:pt x="3038" y="15"/>
                                </a:lnTo>
                                <a:close/>
                                <a:moveTo>
                                  <a:pt x="2935" y="15"/>
                                </a:moveTo>
                                <a:lnTo>
                                  <a:pt x="2875" y="15"/>
                                </a:lnTo>
                                <a:lnTo>
                                  <a:pt x="2875" y="0"/>
                                </a:lnTo>
                                <a:lnTo>
                                  <a:pt x="2935" y="0"/>
                                </a:lnTo>
                                <a:lnTo>
                                  <a:pt x="2935" y="15"/>
                                </a:lnTo>
                                <a:close/>
                                <a:moveTo>
                                  <a:pt x="2829" y="15"/>
                                </a:moveTo>
                                <a:lnTo>
                                  <a:pt x="2769" y="15"/>
                                </a:lnTo>
                                <a:lnTo>
                                  <a:pt x="2769" y="0"/>
                                </a:lnTo>
                                <a:lnTo>
                                  <a:pt x="2829" y="0"/>
                                </a:lnTo>
                                <a:lnTo>
                                  <a:pt x="2829" y="15"/>
                                </a:lnTo>
                                <a:close/>
                                <a:moveTo>
                                  <a:pt x="2724" y="15"/>
                                </a:moveTo>
                                <a:lnTo>
                                  <a:pt x="2664" y="15"/>
                                </a:lnTo>
                                <a:lnTo>
                                  <a:pt x="2664" y="0"/>
                                </a:lnTo>
                                <a:lnTo>
                                  <a:pt x="2724" y="0"/>
                                </a:lnTo>
                                <a:lnTo>
                                  <a:pt x="2724" y="15"/>
                                </a:lnTo>
                                <a:close/>
                                <a:moveTo>
                                  <a:pt x="2618" y="15"/>
                                </a:moveTo>
                                <a:lnTo>
                                  <a:pt x="2558" y="15"/>
                                </a:lnTo>
                                <a:lnTo>
                                  <a:pt x="2558" y="0"/>
                                </a:lnTo>
                                <a:lnTo>
                                  <a:pt x="2618" y="0"/>
                                </a:lnTo>
                                <a:lnTo>
                                  <a:pt x="2618" y="15"/>
                                </a:lnTo>
                                <a:close/>
                                <a:moveTo>
                                  <a:pt x="2515" y="15"/>
                                </a:moveTo>
                                <a:lnTo>
                                  <a:pt x="2455" y="15"/>
                                </a:lnTo>
                                <a:lnTo>
                                  <a:pt x="2455" y="0"/>
                                </a:lnTo>
                                <a:lnTo>
                                  <a:pt x="2515" y="0"/>
                                </a:lnTo>
                                <a:lnTo>
                                  <a:pt x="2515" y="15"/>
                                </a:lnTo>
                                <a:close/>
                                <a:moveTo>
                                  <a:pt x="2409" y="15"/>
                                </a:moveTo>
                                <a:lnTo>
                                  <a:pt x="2349" y="15"/>
                                </a:lnTo>
                                <a:lnTo>
                                  <a:pt x="2349" y="0"/>
                                </a:lnTo>
                                <a:lnTo>
                                  <a:pt x="2409" y="0"/>
                                </a:lnTo>
                                <a:lnTo>
                                  <a:pt x="2409" y="15"/>
                                </a:lnTo>
                                <a:close/>
                                <a:moveTo>
                                  <a:pt x="2304" y="15"/>
                                </a:moveTo>
                                <a:lnTo>
                                  <a:pt x="2244" y="15"/>
                                </a:lnTo>
                                <a:lnTo>
                                  <a:pt x="2244" y="0"/>
                                </a:lnTo>
                                <a:lnTo>
                                  <a:pt x="2304" y="0"/>
                                </a:lnTo>
                                <a:lnTo>
                                  <a:pt x="2304" y="15"/>
                                </a:lnTo>
                                <a:close/>
                                <a:moveTo>
                                  <a:pt x="2198" y="15"/>
                                </a:moveTo>
                                <a:lnTo>
                                  <a:pt x="2138" y="15"/>
                                </a:lnTo>
                                <a:lnTo>
                                  <a:pt x="2138" y="0"/>
                                </a:lnTo>
                                <a:lnTo>
                                  <a:pt x="2198" y="0"/>
                                </a:lnTo>
                                <a:lnTo>
                                  <a:pt x="2198" y="15"/>
                                </a:lnTo>
                                <a:close/>
                                <a:moveTo>
                                  <a:pt x="2095" y="15"/>
                                </a:moveTo>
                                <a:lnTo>
                                  <a:pt x="2035" y="15"/>
                                </a:lnTo>
                                <a:lnTo>
                                  <a:pt x="2035" y="0"/>
                                </a:lnTo>
                                <a:lnTo>
                                  <a:pt x="2095" y="0"/>
                                </a:lnTo>
                                <a:lnTo>
                                  <a:pt x="2095" y="15"/>
                                </a:lnTo>
                                <a:close/>
                                <a:moveTo>
                                  <a:pt x="1989" y="15"/>
                                </a:moveTo>
                                <a:lnTo>
                                  <a:pt x="1929" y="15"/>
                                </a:lnTo>
                                <a:lnTo>
                                  <a:pt x="1929" y="0"/>
                                </a:lnTo>
                                <a:lnTo>
                                  <a:pt x="1989" y="0"/>
                                </a:lnTo>
                                <a:lnTo>
                                  <a:pt x="1989" y="15"/>
                                </a:lnTo>
                                <a:close/>
                                <a:moveTo>
                                  <a:pt x="1884" y="15"/>
                                </a:moveTo>
                                <a:lnTo>
                                  <a:pt x="1824" y="15"/>
                                </a:lnTo>
                                <a:lnTo>
                                  <a:pt x="1824" y="0"/>
                                </a:lnTo>
                                <a:lnTo>
                                  <a:pt x="1884" y="0"/>
                                </a:lnTo>
                                <a:lnTo>
                                  <a:pt x="1884" y="15"/>
                                </a:lnTo>
                                <a:close/>
                                <a:moveTo>
                                  <a:pt x="1778" y="15"/>
                                </a:moveTo>
                                <a:lnTo>
                                  <a:pt x="1718" y="15"/>
                                </a:lnTo>
                                <a:lnTo>
                                  <a:pt x="1718" y="0"/>
                                </a:lnTo>
                                <a:lnTo>
                                  <a:pt x="1778" y="0"/>
                                </a:lnTo>
                                <a:lnTo>
                                  <a:pt x="1778" y="15"/>
                                </a:lnTo>
                                <a:close/>
                                <a:moveTo>
                                  <a:pt x="1675" y="15"/>
                                </a:moveTo>
                                <a:lnTo>
                                  <a:pt x="1615" y="15"/>
                                </a:lnTo>
                                <a:lnTo>
                                  <a:pt x="1615" y="0"/>
                                </a:lnTo>
                                <a:lnTo>
                                  <a:pt x="1675" y="0"/>
                                </a:lnTo>
                                <a:lnTo>
                                  <a:pt x="1675" y="15"/>
                                </a:lnTo>
                                <a:close/>
                                <a:moveTo>
                                  <a:pt x="1569" y="15"/>
                                </a:moveTo>
                                <a:lnTo>
                                  <a:pt x="1509" y="15"/>
                                </a:lnTo>
                                <a:lnTo>
                                  <a:pt x="1509" y="0"/>
                                </a:lnTo>
                                <a:lnTo>
                                  <a:pt x="1569" y="0"/>
                                </a:lnTo>
                                <a:lnTo>
                                  <a:pt x="1569" y="15"/>
                                </a:lnTo>
                                <a:close/>
                                <a:moveTo>
                                  <a:pt x="1464" y="15"/>
                                </a:moveTo>
                                <a:lnTo>
                                  <a:pt x="1404" y="15"/>
                                </a:lnTo>
                                <a:lnTo>
                                  <a:pt x="1404" y="0"/>
                                </a:lnTo>
                                <a:lnTo>
                                  <a:pt x="1464" y="0"/>
                                </a:lnTo>
                                <a:lnTo>
                                  <a:pt x="1464" y="15"/>
                                </a:lnTo>
                                <a:close/>
                                <a:moveTo>
                                  <a:pt x="1358" y="15"/>
                                </a:moveTo>
                                <a:lnTo>
                                  <a:pt x="1298" y="15"/>
                                </a:lnTo>
                                <a:lnTo>
                                  <a:pt x="1298" y="0"/>
                                </a:lnTo>
                                <a:lnTo>
                                  <a:pt x="1358" y="0"/>
                                </a:lnTo>
                                <a:lnTo>
                                  <a:pt x="1358" y="15"/>
                                </a:lnTo>
                                <a:close/>
                                <a:moveTo>
                                  <a:pt x="1255" y="15"/>
                                </a:moveTo>
                                <a:lnTo>
                                  <a:pt x="1195" y="15"/>
                                </a:lnTo>
                                <a:lnTo>
                                  <a:pt x="1195" y="0"/>
                                </a:lnTo>
                                <a:lnTo>
                                  <a:pt x="1255" y="0"/>
                                </a:lnTo>
                                <a:lnTo>
                                  <a:pt x="1255" y="15"/>
                                </a:lnTo>
                                <a:close/>
                                <a:moveTo>
                                  <a:pt x="1149" y="15"/>
                                </a:moveTo>
                                <a:lnTo>
                                  <a:pt x="1089" y="15"/>
                                </a:lnTo>
                                <a:lnTo>
                                  <a:pt x="1089" y="0"/>
                                </a:lnTo>
                                <a:lnTo>
                                  <a:pt x="1149" y="0"/>
                                </a:lnTo>
                                <a:lnTo>
                                  <a:pt x="1149" y="15"/>
                                </a:lnTo>
                                <a:close/>
                                <a:moveTo>
                                  <a:pt x="1044" y="15"/>
                                </a:moveTo>
                                <a:lnTo>
                                  <a:pt x="984" y="15"/>
                                </a:lnTo>
                                <a:lnTo>
                                  <a:pt x="984" y="0"/>
                                </a:lnTo>
                                <a:lnTo>
                                  <a:pt x="1044" y="0"/>
                                </a:lnTo>
                                <a:lnTo>
                                  <a:pt x="1044" y="15"/>
                                </a:lnTo>
                                <a:close/>
                                <a:moveTo>
                                  <a:pt x="938" y="15"/>
                                </a:moveTo>
                                <a:lnTo>
                                  <a:pt x="878" y="15"/>
                                </a:lnTo>
                                <a:lnTo>
                                  <a:pt x="878" y="0"/>
                                </a:lnTo>
                                <a:lnTo>
                                  <a:pt x="938" y="0"/>
                                </a:lnTo>
                                <a:lnTo>
                                  <a:pt x="938" y="15"/>
                                </a:lnTo>
                                <a:close/>
                                <a:moveTo>
                                  <a:pt x="835" y="15"/>
                                </a:moveTo>
                                <a:lnTo>
                                  <a:pt x="775" y="15"/>
                                </a:lnTo>
                                <a:lnTo>
                                  <a:pt x="775" y="0"/>
                                </a:lnTo>
                                <a:lnTo>
                                  <a:pt x="835" y="0"/>
                                </a:lnTo>
                                <a:lnTo>
                                  <a:pt x="835" y="15"/>
                                </a:lnTo>
                                <a:close/>
                                <a:moveTo>
                                  <a:pt x="729" y="15"/>
                                </a:moveTo>
                                <a:lnTo>
                                  <a:pt x="669" y="15"/>
                                </a:lnTo>
                                <a:lnTo>
                                  <a:pt x="669" y="0"/>
                                </a:lnTo>
                                <a:lnTo>
                                  <a:pt x="729" y="0"/>
                                </a:lnTo>
                                <a:lnTo>
                                  <a:pt x="729" y="15"/>
                                </a:lnTo>
                                <a:close/>
                                <a:moveTo>
                                  <a:pt x="624" y="15"/>
                                </a:moveTo>
                                <a:lnTo>
                                  <a:pt x="564" y="15"/>
                                </a:lnTo>
                                <a:lnTo>
                                  <a:pt x="564" y="0"/>
                                </a:lnTo>
                                <a:lnTo>
                                  <a:pt x="624" y="0"/>
                                </a:lnTo>
                                <a:lnTo>
                                  <a:pt x="624" y="15"/>
                                </a:lnTo>
                                <a:close/>
                                <a:moveTo>
                                  <a:pt x="518" y="15"/>
                                </a:moveTo>
                                <a:lnTo>
                                  <a:pt x="458" y="15"/>
                                </a:lnTo>
                                <a:lnTo>
                                  <a:pt x="458" y="0"/>
                                </a:lnTo>
                                <a:lnTo>
                                  <a:pt x="518" y="0"/>
                                </a:lnTo>
                                <a:lnTo>
                                  <a:pt x="518" y="15"/>
                                </a:lnTo>
                                <a:close/>
                                <a:moveTo>
                                  <a:pt x="415" y="15"/>
                                </a:moveTo>
                                <a:lnTo>
                                  <a:pt x="355" y="15"/>
                                </a:lnTo>
                                <a:lnTo>
                                  <a:pt x="355" y="0"/>
                                </a:lnTo>
                                <a:lnTo>
                                  <a:pt x="415" y="0"/>
                                </a:lnTo>
                                <a:lnTo>
                                  <a:pt x="415" y="15"/>
                                </a:lnTo>
                                <a:close/>
                                <a:moveTo>
                                  <a:pt x="309" y="15"/>
                                </a:moveTo>
                                <a:lnTo>
                                  <a:pt x="249" y="15"/>
                                </a:lnTo>
                                <a:lnTo>
                                  <a:pt x="249" y="0"/>
                                </a:lnTo>
                                <a:lnTo>
                                  <a:pt x="309" y="0"/>
                                </a:lnTo>
                                <a:lnTo>
                                  <a:pt x="309" y="15"/>
                                </a:lnTo>
                                <a:close/>
                                <a:moveTo>
                                  <a:pt x="204" y="15"/>
                                </a:moveTo>
                                <a:lnTo>
                                  <a:pt x="144" y="15"/>
                                </a:lnTo>
                                <a:lnTo>
                                  <a:pt x="144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15"/>
                                </a:lnTo>
                                <a:close/>
                                <a:moveTo>
                                  <a:pt x="98" y="15"/>
                                </a:moveTo>
                                <a:lnTo>
                                  <a:pt x="38" y="15"/>
                                </a:lnTo>
                                <a:lnTo>
                                  <a:pt x="38" y="0"/>
                                </a:lnTo>
                                <a:lnTo>
                                  <a:pt x="98" y="0"/>
                                </a:lnTo>
                                <a:lnTo>
                                  <a:pt x="98" y="15"/>
                                </a:lnTo>
                                <a:close/>
                                <a:moveTo>
                                  <a:pt x="14" y="82"/>
                                </a:moveTo>
                                <a:lnTo>
                                  <a:pt x="0" y="82"/>
                                </a:lnTo>
                                <a:lnTo>
                                  <a:pt x="0" y="22"/>
                                </a:lnTo>
                                <a:lnTo>
                                  <a:pt x="14" y="22"/>
                                </a:lnTo>
                                <a:lnTo>
                                  <a:pt x="14" y="82"/>
                                </a:lnTo>
                                <a:close/>
                                <a:moveTo>
                                  <a:pt x="14" y="185"/>
                                </a:moveTo>
                                <a:lnTo>
                                  <a:pt x="0" y="185"/>
                                </a:lnTo>
                                <a:lnTo>
                                  <a:pt x="0" y="125"/>
                                </a:lnTo>
                                <a:lnTo>
                                  <a:pt x="14" y="125"/>
                                </a:lnTo>
                                <a:lnTo>
                                  <a:pt x="14" y="185"/>
                                </a:lnTo>
                                <a:close/>
                                <a:moveTo>
                                  <a:pt x="14" y="291"/>
                                </a:moveTo>
                                <a:lnTo>
                                  <a:pt x="0" y="291"/>
                                </a:lnTo>
                                <a:lnTo>
                                  <a:pt x="0" y="231"/>
                                </a:lnTo>
                                <a:lnTo>
                                  <a:pt x="14" y="231"/>
                                </a:lnTo>
                                <a:lnTo>
                                  <a:pt x="14" y="291"/>
                                </a:lnTo>
                                <a:close/>
                                <a:moveTo>
                                  <a:pt x="14" y="396"/>
                                </a:moveTo>
                                <a:lnTo>
                                  <a:pt x="0" y="396"/>
                                </a:lnTo>
                                <a:lnTo>
                                  <a:pt x="0" y="336"/>
                                </a:lnTo>
                                <a:lnTo>
                                  <a:pt x="14" y="336"/>
                                </a:lnTo>
                                <a:lnTo>
                                  <a:pt x="14" y="396"/>
                                </a:lnTo>
                                <a:close/>
                                <a:moveTo>
                                  <a:pt x="14" y="502"/>
                                </a:moveTo>
                                <a:lnTo>
                                  <a:pt x="0" y="502"/>
                                </a:lnTo>
                                <a:lnTo>
                                  <a:pt x="0" y="442"/>
                                </a:lnTo>
                                <a:lnTo>
                                  <a:pt x="14" y="442"/>
                                </a:lnTo>
                                <a:lnTo>
                                  <a:pt x="14" y="502"/>
                                </a:lnTo>
                                <a:close/>
                                <a:moveTo>
                                  <a:pt x="14" y="605"/>
                                </a:moveTo>
                                <a:lnTo>
                                  <a:pt x="0" y="605"/>
                                </a:lnTo>
                                <a:lnTo>
                                  <a:pt x="0" y="545"/>
                                </a:lnTo>
                                <a:lnTo>
                                  <a:pt x="14" y="545"/>
                                </a:lnTo>
                                <a:lnTo>
                                  <a:pt x="14" y="605"/>
                                </a:lnTo>
                                <a:close/>
                                <a:moveTo>
                                  <a:pt x="14" y="711"/>
                                </a:moveTo>
                                <a:lnTo>
                                  <a:pt x="0" y="711"/>
                                </a:lnTo>
                                <a:lnTo>
                                  <a:pt x="0" y="651"/>
                                </a:lnTo>
                                <a:lnTo>
                                  <a:pt x="14" y="651"/>
                                </a:lnTo>
                                <a:lnTo>
                                  <a:pt x="14" y="711"/>
                                </a:lnTo>
                                <a:close/>
                                <a:moveTo>
                                  <a:pt x="67" y="783"/>
                                </a:moveTo>
                                <a:lnTo>
                                  <a:pt x="0" y="783"/>
                                </a:lnTo>
                                <a:lnTo>
                                  <a:pt x="0" y="756"/>
                                </a:lnTo>
                                <a:lnTo>
                                  <a:pt x="14" y="756"/>
                                </a:lnTo>
                                <a:lnTo>
                                  <a:pt x="14" y="768"/>
                                </a:lnTo>
                                <a:lnTo>
                                  <a:pt x="67" y="768"/>
                                </a:lnTo>
                                <a:lnTo>
                                  <a:pt x="67" y="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Text Box 3243"/>
                        <wps:cNvSpPr txBox="1">
                          <a:spLocks/>
                        </wps:cNvSpPr>
                        <wps:spPr bwMode="auto">
                          <a:xfrm>
                            <a:off x="2152" y="305"/>
                            <a:ext cx="7920" cy="7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C1C198" w14:textId="77777777" w:rsidR="00746422" w:rsidRDefault="00746422" w:rsidP="00746422">
                              <w:pPr>
                                <w:spacing w:before="86"/>
                                <w:ind w:left="158"/>
                              </w:pPr>
                              <w:r>
                                <w:t>$ kubectl get deployments</w:t>
                              </w:r>
                            </w:p>
                            <w:p w14:paraId="132CB90B" w14:textId="77777777" w:rsidR="00746422" w:rsidRDefault="00746422" w:rsidP="00746422">
                              <w:pPr>
                                <w:spacing w:before="16"/>
                                <w:ind w:left="158"/>
                              </w:pPr>
                              <w:r>
                                <w:t>$ kubectl get svc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CE767" id="_x0000_s1044" style="position:absolute;margin-left:107.65pt;margin-top:15.25pt;width:396pt;height:39.15pt;z-index:-251637760;mso-wrap-distance-left:0;mso-wrap-distance-right:0;mso-position-horizontal-relative:page" coordorigin="2153,305" coordsize="7920,7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">
                <v:shape id="AutoShape 3242" o:spid="_x0000_s1045" style="position:absolute;left:2152;top:305;width:7920;height:783;visibility:visible;mso-wrap-style:square;v-text-anchor:top" coordsize="7920,7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" path="m173,783r-60,l113,768r60,l173,783xm276,783r-60,l216,768r60,l276,783xm381,783r-60,l321,768r60,l381,783xm487,783r-60,l427,768r60,l487,783xm593,783r-60,l533,768r60,l593,783xm698,783r-60,l638,768r60,l698,783xm801,783r-60,l741,768r60,l801,783xm907,783r-60,l847,768r60,l907,783xm1013,783r-60,l953,768r60,l1013,783xm1118,783r-60,l1058,768r60,l1118,783xm1221,783r-60,l1161,768r60,l1221,783xm1327,783r-60,l1267,768r60,l1327,783xm1433,783r-60,l1373,768r60,l1433,783xm1538,783r-60,l1478,768r60,l1538,783xm1641,783r-60,l1581,768r60,l1641,783xm1747,783r-60,l1687,768r60,l1747,783xm1853,783r-60,l1793,768r60,l1853,783xm1956,783r-60,l1896,768r60,l1956,783xm2061,783r-60,l2001,768r60,l2061,783xm2167,783r-60,l2107,768r60,l2167,783xm2273,783r-60,l2213,768r60,l2273,783xm2378,783r-60,l2318,768r60,l2378,783xm2481,783r-60,l2421,768r60,l2481,783xm2587,783r-60,l2527,768r60,l2587,783xm2693,783r-60,l2633,768r60,l2693,783xm2798,783r-60,l2738,768r60,l2798,783xm2901,783r-60,l2841,768r60,l2901,783xm3007,783r-60,l2947,768r60,l3007,783xm3113,783r-60,l3053,768r60,l3113,783xm3218,783r-60,l3158,768r60,l3218,783xm3321,783r-60,l3261,768r60,l3321,783xm3427,783r-60,l3367,768r60,l3427,783xm3533,783r-60,l3473,768r60,l3533,783xm3638,783r-60,l3578,768r60,l3638,783xm3741,783r-60,l3681,768r60,l3741,783xm3847,783r-60,l3787,768r60,l3847,783xm3953,783r-60,l3893,768r60,l3953,783xm4058,783r-60,l3998,768r60,l4058,783xm4161,783r-60,l4101,768r60,l4161,783xm4267,783r-60,l4207,768r60,l4267,783xm4373,783r-60,l4313,768r60,l4373,783xm4478,783r-60,l4418,768r60,l4478,783xm4581,783r-60,l4521,768r60,l4581,783xm4687,783r-60,l4627,768r60,l4687,783xm4793,783r-60,l4733,768r60,l4793,783xm4898,783r-60,l4838,768r60,l4898,783xm5001,783r-60,l4941,768r60,l5001,783xm5107,783r-60,l5047,768r60,l5107,783xm5213,783r-60,l5153,768r60,l5213,783xm5318,783r-60,l5258,768r60,l5318,783xm5421,783r-60,l5361,768r60,l5421,783xm5527,783r-60,l5467,768r60,l5527,783xm5633,783r-60,l5573,768r60,l5633,783xm5736,783r-60,l5676,768r60,l5736,783xm5841,783r-60,l5781,768r60,l5841,783xm5947,783r-60,l5887,768r60,l5947,783xm6053,783r-60,l5993,768r60,l6053,783xm6156,783r-60,l6096,768r60,l6156,783xm6261,783r-60,l6201,768r60,l6261,783xm6367,783r-60,l6307,768r60,l6367,783xm6473,783r-60,l6413,768r60,l6473,783xm6576,783r-60,l6516,768r60,l6576,783xm6681,783r-60,l6621,768r60,l6681,783xm6787,783r-60,l6727,768r60,l6787,783xm6893,783r-60,l6833,768r60,l6893,783xm6996,783r-60,l6936,768r60,l6996,783xm7101,783r-60,l7041,768r60,l7101,783xm7207,783r-60,l7147,768r60,l7207,783xm7313,783r-60,l7253,768r60,l7313,783xm7416,783r-60,l7356,768r60,l7416,783xm7521,783r-60,l7461,768r60,l7521,783xm7627,783r-60,l7567,768r60,l7627,783xm7733,783r-60,l7673,768r60,l7733,783xm7836,783r-60,l7776,768r60,l7836,783xm7920,783r-39,l7881,768r24,l7905,744r15,l7920,783xm7920,701r-15,l7905,641r15,l7920,701xm7920,596r-15,l7905,536r15,l7920,596xm7920,490r-15,l7905,430r15,l7920,490xm7920,384r-15,l7905,324r15,l7920,384xm7920,281r-15,l7905,221r15,l7920,281xm7920,176r-15,l7905,116r15,l7920,176xm7920,70r-15,l7905,10r15,l7920,70xm7869,15r-60,l7809,r60,l7869,15xm7764,15r-60,l7704,r60,l7764,15xm7658,15r-60,l7598,r60,l7658,15xm7555,15r-60,l7495,r60,l7555,15xm7449,15r-60,l7389,r60,l7449,15xm7344,15r-60,l7284,r60,l7344,15xm7238,15r-60,l7178,r60,l7238,15xm7135,15r-60,l7075,r60,l7135,15xm7029,15r-60,l6969,r60,l7029,15xm6924,15r-60,l6864,r60,l6924,15xm6818,15r-60,l6758,r60,l6818,15xm6715,15r-60,l6655,r60,l6715,15xm6609,15r-60,l6549,r60,l6609,15xm6504,15r-60,l6444,r60,l6504,15xm6398,15r-60,l6338,r60,l6398,15xm6295,15r-60,l6235,r60,l6295,15xm6189,15r-60,l6129,r60,l6189,15xm6084,15r-60,l6024,r60,l6084,15xm5978,15r-60,l5918,r60,l5978,15xm5875,15r-60,l5815,r60,l5875,15xm5769,15r-60,l5709,r60,l5769,15xm5664,15r-60,l5604,r60,l5664,15xm5558,15r-60,l5498,r60,l5558,15xm5455,15r-60,l5395,r60,l5455,15xm5349,15r-60,l5289,r60,l5349,15xm5244,15r-60,l5184,r60,l5244,15xm5138,15r-60,l5078,r60,l5138,15xm5035,15r-60,l4975,r60,l5035,15xm4929,15r-60,l4869,r60,l4929,15xm4824,15r-60,l4764,r60,l4824,15xm4718,15r-60,l4658,r60,l4718,15xm4615,15r-60,l4555,r60,l4615,15xm4509,15r-60,l4449,r60,l4509,15xm4404,15r-60,l4344,r60,l4404,15xm4298,15r-60,l4238,r60,l4298,15xm4195,15r-60,l4135,r60,l4195,15xm4089,15r-60,l4029,r60,l4089,15xm3984,15r-60,l3924,r60,l3984,15xm3878,15r-60,l3818,r60,l3878,15xm3775,15r-60,l3715,r60,l3775,15xm3669,15r-60,l3609,r60,l3669,15xm3564,15r-60,l3504,r60,l3564,15xm3458,15r-60,l3398,r60,l3458,15xm3355,15r-60,l3295,r60,l3355,15xm3249,15r-60,l3189,r60,l3249,15xm3144,15r-60,l3084,r60,l3144,15xm3038,15r-60,l2978,r60,l3038,15xm2935,15r-60,l2875,r60,l2935,15xm2829,15r-60,l2769,r60,l2829,15xm2724,15r-60,l2664,r60,l2724,15xm2618,15r-60,l2558,r60,l2618,15xm2515,15r-60,l2455,r60,l2515,15xm2409,15r-60,l2349,r60,l2409,15xm2304,15r-60,l2244,r60,l2304,15xm2198,15r-60,l2138,r60,l2198,15xm2095,15r-60,l2035,r60,l2095,15xm1989,15r-60,l1929,r60,l1989,15xm1884,15r-60,l1824,r60,l1884,15xm1778,15r-60,l1718,r60,l1778,15xm1675,15r-60,l1615,r60,l1675,15xm1569,15r-60,l1509,r60,l1569,15xm1464,15r-60,l1404,r60,l1464,15xm1358,15r-60,l1298,r60,l1358,15xm1255,15r-60,l1195,r60,l1255,15xm1149,15r-60,l1089,r60,l1149,15xm1044,15r-60,l984,r60,l1044,15xm938,15r-60,l878,r60,l938,15xm835,15r-60,l775,r60,l835,15xm729,15r-60,l669,r60,l729,15xm624,15r-60,l564,r60,l624,15xm518,15r-60,l458,r60,l518,15xm415,15r-60,l355,r60,l415,15xm309,15r-60,l249,r60,l309,15xm204,15r-60,l144,r60,l204,15xm98,15r-60,l38,,98,r,15xm14,82l,82,,22r14,l14,82xm14,185l,185,,125r14,l14,185xm14,291l,291,,231r14,l14,291xm14,396l,396,,336r14,l14,396xm14,502l,502,,442r14,l14,502xm14,605l,605,,545r14,l14,605xm14,711l,711,,651r14,l14,711xm67,783l,783,,756r14,l14,768r53,l67,783xe" fillcolor="black" stroked="f">
                  <v:path arrowok="t" o:connecttype="custom" o:connectlocs="321,1073;698,1088;907,1073;1161,1088;1433,1088;1687,1073;2061,1088;2273,1073;2527,1088;2798,1088;3053,1073;3427,1088;3638,1073;3893,1088;4161,1088;4418,1073;4793,1088;5001,1073;5258,1088;5527,1088;5781,1073;6156,1088;6367,1073;6621,1088;6893,1088;7147,1073;7521,1088;7733,1073;7920,1088;7905,735;7920,481;7869,305;7495,320;7344,320;6969,305;6715,320;6504,305;6129,320;5978,320;5604,305;5349,320;5138,305;4764,320;4615,320;4238,305;3984,320;3775,305;3398,320;3249,320;2875,305;2618,320;2409,305;2035,320;1884,320;1509,305;1255,320;1044,305;669,320;518,320;144,305;14,490;14,641;0,1016" o:connectangles="0,0,0,0,0,0,0,0,0,0,0,0,0,0,0,0,0,0,0,0,0,0,0,0,0,0,0,0,0,0,0,0,0,0,0,0,0,0,0,0,0,0,0,0,0,0,0,0,0,0,0,0,0,0,0,0,0,0,0,0,0,0,0"/>
                </v:shape>
                <v:shape id="Text Box 3243" o:spid="_x0000_s1046" type="#_x0000_t202" style="position:absolute;left:2152;top:305;width:7920;height:7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" filled="f" stroked="f">
                  <v:path arrowok="t"/>
                  <v:textbox inset="0,0,0,0">
                    <w:txbxContent>
                      <w:p w:rsidR="00746422" w:rsidRDefault="00746422" w:rsidP="00746422">
                        <w:pPr>
                          <w:spacing w:before="86"/>
                          <w:ind w:left="158"/>
                        </w:pPr>
                        <w:r>
                          <w:t>$ kubectl get deployments</w:t>
                        </w:r>
                      </w:p>
                      <w:p w:rsidR="00746422" w:rsidRDefault="00746422" w:rsidP="00746422">
                        <w:pPr>
                          <w:spacing w:before="16"/>
                          <w:ind w:left="158"/>
                        </w:pPr>
                        <w:r>
                          <w:t>$ kubectl get svc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1" locked="0" layoutInCell="1" allowOverlap="1" wp14:anchorId="19B6CB3E" wp14:editId="149FB609">
                <wp:simplePos x="0" y="0"/>
                <wp:positionH relativeFrom="page">
                  <wp:posOffset>1380490</wp:posOffset>
                </wp:positionH>
                <wp:positionV relativeFrom="paragraph">
                  <wp:posOffset>920115</wp:posOffset>
                </wp:positionV>
                <wp:extent cx="5029200" cy="1976120"/>
                <wp:effectExtent l="0" t="0" r="0" b="0"/>
                <wp:wrapTopAndBottom/>
                <wp:docPr id="4" name="Group 3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976120"/>
                          <a:chOff x="2174" y="1449"/>
                          <a:chExt cx="7920" cy="3112"/>
                        </a:xfrm>
                      </wpg:grpSpPr>
                      <pic:pic xmlns:pic="http://schemas.openxmlformats.org/drawingml/2006/picture">
                        <pic:nvPicPr>
                          <pic:cNvPr id="5" name="Picture 323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464"/>
                            <a:ext cx="7892" cy="3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Freeform 3240"/>
                        <wps:cNvSpPr>
                          <a:spLocks/>
                        </wps:cNvSpPr>
                        <wps:spPr bwMode="auto">
                          <a:xfrm>
                            <a:off x="2174" y="1449"/>
                            <a:ext cx="7921" cy="3112"/>
                          </a:xfrm>
                          <a:custGeom>
                            <a:avLst/>
                            <a:gdLst>
                              <a:gd name="T0" fmla="+- 0 10094 2174"/>
                              <a:gd name="T1" fmla="*/ T0 w 7921"/>
                              <a:gd name="T2" fmla="+- 0 1449 1449"/>
                              <a:gd name="T3" fmla="*/ 1449 h 3112"/>
                              <a:gd name="T4" fmla="+- 0 10080 2174"/>
                              <a:gd name="T5" fmla="*/ T4 w 7921"/>
                              <a:gd name="T6" fmla="+- 0 1449 1449"/>
                              <a:gd name="T7" fmla="*/ 1449 h 3112"/>
                              <a:gd name="T8" fmla="+- 0 10080 2174"/>
                              <a:gd name="T9" fmla="*/ T8 w 7921"/>
                              <a:gd name="T10" fmla="+- 0 1467 1449"/>
                              <a:gd name="T11" fmla="*/ 1467 h 3112"/>
                              <a:gd name="T12" fmla="+- 0 10080 2174"/>
                              <a:gd name="T13" fmla="*/ T12 w 7921"/>
                              <a:gd name="T14" fmla="+- 0 4545 1449"/>
                              <a:gd name="T15" fmla="*/ 4545 h 3112"/>
                              <a:gd name="T16" fmla="+- 0 2191 2174"/>
                              <a:gd name="T17" fmla="*/ T16 w 7921"/>
                              <a:gd name="T18" fmla="+- 0 4545 1449"/>
                              <a:gd name="T19" fmla="*/ 4545 h 3112"/>
                              <a:gd name="T20" fmla="+- 0 2191 2174"/>
                              <a:gd name="T21" fmla="*/ T20 w 7921"/>
                              <a:gd name="T22" fmla="+- 0 4546 1449"/>
                              <a:gd name="T23" fmla="*/ 4546 h 3112"/>
                              <a:gd name="T24" fmla="+- 0 2182 2174"/>
                              <a:gd name="T25" fmla="*/ T24 w 7921"/>
                              <a:gd name="T26" fmla="+- 0 4546 1449"/>
                              <a:gd name="T27" fmla="*/ 4546 h 3112"/>
                              <a:gd name="T28" fmla="+- 0 2182 2174"/>
                              <a:gd name="T29" fmla="*/ T28 w 7921"/>
                              <a:gd name="T30" fmla="+- 0 4545 1449"/>
                              <a:gd name="T31" fmla="*/ 4545 h 3112"/>
                              <a:gd name="T32" fmla="+- 0 2191 2174"/>
                              <a:gd name="T33" fmla="*/ T32 w 7921"/>
                              <a:gd name="T34" fmla="+- 0 4545 1449"/>
                              <a:gd name="T35" fmla="*/ 4545 h 3112"/>
                              <a:gd name="T36" fmla="+- 0 2191 2174"/>
                              <a:gd name="T37" fmla="*/ T36 w 7921"/>
                              <a:gd name="T38" fmla="+- 0 1467 1449"/>
                              <a:gd name="T39" fmla="*/ 1467 h 3112"/>
                              <a:gd name="T40" fmla="+- 0 10080 2174"/>
                              <a:gd name="T41" fmla="*/ T40 w 7921"/>
                              <a:gd name="T42" fmla="+- 0 1467 1449"/>
                              <a:gd name="T43" fmla="*/ 1467 h 3112"/>
                              <a:gd name="T44" fmla="+- 0 10080 2174"/>
                              <a:gd name="T45" fmla="*/ T44 w 7921"/>
                              <a:gd name="T46" fmla="+- 0 1449 1449"/>
                              <a:gd name="T47" fmla="*/ 1449 h 3112"/>
                              <a:gd name="T48" fmla="+- 0 2174 2174"/>
                              <a:gd name="T49" fmla="*/ T48 w 7921"/>
                              <a:gd name="T50" fmla="+- 0 1449 1449"/>
                              <a:gd name="T51" fmla="*/ 1449 h 3112"/>
                              <a:gd name="T52" fmla="+- 0 2174 2174"/>
                              <a:gd name="T53" fmla="*/ T52 w 7921"/>
                              <a:gd name="T54" fmla="+- 0 1467 1449"/>
                              <a:gd name="T55" fmla="*/ 1467 h 3112"/>
                              <a:gd name="T56" fmla="+- 0 2174 2174"/>
                              <a:gd name="T57" fmla="*/ T56 w 7921"/>
                              <a:gd name="T58" fmla="+- 0 4545 1449"/>
                              <a:gd name="T59" fmla="*/ 4545 h 3112"/>
                              <a:gd name="T60" fmla="+- 0 2174 2174"/>
                              <a:gd name="T61" fmla="*/ T60 w 7921"/>
                              <a:gd name="T62" fmla="+- 0 4553 1449"/>
                              <a:gd name="T63" fmla="*/ 4553 h 3112"/>
                              <a:gd name="T64" fmla="+- 0 2174 2174"/>
                              <a:gd name="T65" fmla="*/ T64 w 7921"/>
                              <a:gd name="T66" fmla="+- 0 4561 1449"/>
                              <a:gd name="T67" fmla="*/ 4561 h 3112"/>
                              <a:gd name="T68" fmla="+- 0 10094 2174"/>
                              <a:gd name="T69" fmla="*/ T68 w 7921"/>
                              <a:gd name="T70" fmla="+- 0 4561 1449"/>
                              <a:gd name="T71" fmla="*/ 4561 h 3112"/>
                              <a:gd name="T72" fmla="+- 0 10094 2174"/>
                              <a:gd name="T73" fmla="*/ T72 w 7921"/>
                              <a:gd name="T74" fmla="+- 0 4553 1449"/>
                              <a:gd name="T75" fmla="*/ 4553 h 3112"/>
                              <a:gd name="T76" fmla="+- 0 10094 2174"/>
                              <a:gd name="T77" fmla="*/ T76 w 7921"/>
                              <a:gd name="T78" fmla="+- 0 4545 1449"/>
                              <a:gd name="T79" fmla="*/ 4545 h 3112"/>
                              <a:gd name="T80" fmla="+- 0 10094 2174"/>
                              <a:gd name="T81" fmla="*/ T80 w 7921"/>
                              <a:gd name="T82" fmla="+- 0 1467 1449"/>
                              <a:gd name="T83" fmla="*/ 1467 h 3112"/>
                              <a:gd name="T84" fmla="+- 0 10094 2174"/>
                              <a:gd name="T85" fmla="*/ T84 w 7921"/>
                              <a:gd name="T86" fmla="+- 0 1449 1449"/>
                              <a:gd name="T87" fmla="*/ 1449 h 3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21" h="3112">
                                <a:moveTo>
                                  <a:pt x="7920" y="0"/>
                                </a:moveTo>
                                <a:lnTo>
                                  <a:pt x="7906" y="0"/>
                                </a:lnTo>
                                <a:lnTo>
                                  <a:pt x="7906" y="18"/>
                                </a:lnTo>
                                <a:lnTo>
                                  <a:pt x="7906" y="3096"/>
                                </a:lnTo>
                                <a:lnTo>
                                  <a:pt x="17" y="3096"/>
                                </a:lnTo>
                                <a:lnTo>
                                  <a:pt x="17" y="3097"/>
                                </a:lnTo>
                                <a:lnTo>
                                  <a:pt x="8" y="3097"/>
                                </a:lnTo>
                                <a:lnTo>
                                  <a:pt x="8" y="3096"/>
                                </a:lnTo>
                                <a:lnTo>
                                  <a:pt x="17" y="3096"/>
                                </a:lnTo>
                                <a:lnTo>
                                  <a:pt x="17" y="18"/>
                                </a:lnTo>
                                <a:lnTo>
                                  <a:pt x="7906" y="18"/>
                                </a:lnTo>
                                <a:lnTo>
                                  <a:pt x="7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"/>
                                </a:lnTo>
                                <a:lnTo>
                                  <a:pt x="0" y="3096"/>
                                </a:lnTo>
                                <a:lnTo>
                                  <a:pt x="0" y="3104"/>
                                </a:lnTo>
                                <a:lnTo>
                                  <a:pt x="0" y="3112"/>
                                </a:lnTo>
                                <a:lnTo>
                                  <a:pt x="7920" y="3112"/>
                                </a:lnTo>
                                <a:lnTo>
                                  <a:pt x="7920" y="3104"/>
                                </a:lnTo>
                                <a:lnTo>
                                  <a:pt x="7920" y="3096"/>
                                </a:lnTo>
                                <a:lnTo>
                                  <a:pt x="7920" y="18"/>
                                </a:lnTo>
                                <a:lnTo>
                                  <a:pt x="7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CD8934" id="Group 3238" o:spid="_x0000_s1026" style="position:absolute;margin-left:108.7pt;margin-top:72.45pt;width:396pt;height:155.6pt;z-index:-251636736;mso-wrap-distance-left:0;mso-wrap-distance-right:0;mso-position-horizontal-relative:page" coordorigin="2174,1449" coordsize="7920,31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">
                <v:shape id="Picture 3239" o:spid="_x0000_s1027" type="#_x0000_t75" style="position:absolute;left:2188;top:1464;width:7892;height:30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">
                  <v:imagedata r:id="rId19" o:title=""/>
                  <v:path arrowok="t"/>
                  <o:lock v:ext="edit" aspectratio="f"/>
                </v:shape>
                <v:shape id="Freeform 3240" o:spid="_x0000_s1028" style="position:absolute;left:2174;top:1449;width:7921;height:3112;visibility:visible;mso-wrap-style:square;v-text-anchor:top" coordsize="7921,31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" path="m7920,r-14,l7906,18r,3078l17,3096r,1l8,3097r,-1l17,3096,17,18r7889,l7906,,,,,18,,3096r,8l,3112r7920,l7920,3104r,-8l7920,18r,-18xe" fillcolor="black" stroked="f">
                  <v:path arrowok="t" o:connecttype="custom" o:connectlocs="7920,1449;7906,1449;7906,1467;7906,4545;17,4545;17,4546;8,4546;8,4545;17,4545;17,1467;7906,1467;7906,1449;0,1449;0,1467;0,4545;0,4553;0,4561;7920,4561;7920,4553;7920,4545;7920,1467;7920,1449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7A0B29A" w14:textId="77777777" w:rsidR="00746422" w:rsidRDefault="00746422" w:rsidP="00746422">
      <w:pPr>
        <w:pStyle w:val="BodyText0"/>
      </w:pPr>
    </w:p>
    <w:p w14:paraId="0AF073AC" w14:textId="77777777" w:rsidR="00746422" w:rsidRDefault="00746422" w:rsidP="00746422">
      <w:pPr>
        <w:pStyle w:val="BodyText0"/>
        <w:spacing w:before="5"/>
        <w:rPr>
          <w:sz w:val="25"/>
        </w:rPr>
      </w:pPr>
    </w:p>
    <w:p w14:paraId="45924A07" w14:textId="77777777" w:rsidR="00746422" w:rsidRPr="00746422" w:rsidRDefault="00746422" w:rsidP="00746422">
      <w:pPr>
        <w:pStyle w:val="ListParagraph"/>
        <w:widowControl w:val="0"/>
        <w:numPr>
          <w:ilvl w:val="0"/>
          <w:numId w:val="38"/>
        </w:numPr>
        <w:tabs>
          <w:tab w:val="left" w:pos="1261"/>
        </w:tabs>
        <w:autoSpaceDE w:val="0"/>
        <w:autoSpaceDN w:val="0"/>
        <w:contextualSpacing w:val="0"/>
        <w:rPr>
          <w:sz w:val="24"/>
        </w:rPr>
      </w:pPr>
      <w:r>
        <w:rPr>
          <w:sz w:val="24"/>
        </w:rPr>
        <w:t>Get the address to access the page with the below command. Then copy</w:t>
      </w:r>
      <w:r>
        <w:rPr>
          <w:spacing w:val="-27"/>
          <w:sz w:val="24"/>
        </w:rPr>
        <w:t xml:space="preserve"> </w:t>
      </w:r>
      <w:r>
        <w:rPr>
          <w:sz w:val="24"/>
        </w:rPr>
        <w:t xml:space="preserve">the </w:t>
      </w:r>
      <w:r w:rsidRPr="00746422">
        <w:rPr>
          <w:b/>
        </w:rPr>
        <w:t xml:space="preserve">LoadBalancer Ingress </w:t>
      </w:r>
      <w:r>
        <w:t>address</w:t>
      </w:r>
    </w:p>
    <w:p w14:paraId="182EBF65" w14:textId="77777777" w:rsidR="00746422" w:rsidRDefault="00746422" w:rsidP="00746422">
      <w:pPr>
        <w:pStyle w:val="BodyText0"/>
        <w:spacing w:before="7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0768" behindDoc="1" locked="0" layoutInCell="1" allowOverlap="1" wp14:anchorId="4E1726B3" wp14:editId="69347A0A">
                <wp:simplePos x="0" y="0"/>
                <wp:positionH relativeFrom="page">
                  <wp:posOffset>1367155</wp:posOffset>
                </wp:positionH>
                <wp:positionV relativeFrom="paragraph">
                  <wp:posOffset>192405</wp:posOffset>
                </wp:positionV>
                <wp:extent cx="5029200" cy="372110"/>
                <wp:effectExtent l="12700" t="12700" r="0" b="0"/>
                <wp:wrapTopAndBottom/>
                <wp:docPr id="3387" name="Group 3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372110"/>
                          <a:chOff x="2153" y="303"/>
                          <a:chExt cx="7920" cy="586"/>
                        </a:xfrm>
                      </wpg:grpSpPr>
                      <wps:wsp>
                        <wps:cNvPr id="3388" name="AutoShape 3236"/>
                        <wps:cNvSpPr>
                          <a:spLocks/>
                        </wps:cNvSpPr>
                        <wps:spPr bwMode="auto">
                          <a:xfrm>
                            <a:off x="2152" y="302"/>
                            <a:ext cx="7920" cy="586"/>
                          </a:xfrm>
                          <a:custGeom>
                            <a:avLst/>
                            <a:gdLst>
                              <a:gd name="T0" fmla="+- 0 2474 2153"/>
                              <a:gd name="T1" fmla="*/ T0 w 7920"/>
                              <a:gd name="T2" fmla="+- 0 874 303"/>
                              <a:gd name="T3" fmla="*/ 874 h 586"/>
                              <a:gd name="T4" fmla="+- 0 2851 2153"/>
                              <a:gd name="T5" fmla="*/ T4 w 7920"/>
                              <a:gd name="T6" fmla="+- 0 888 303"/>
                              <a:gd name="T7" fmla="*/ 888 h 586"/>
                              <a:gd name="T8" fmla="+- 0 3060 2153"/>
                              <a:gd name="T9" fmla="*/ T8 w 7920"/>
                              <a:gd name="T10" fmla="+- 0 874 303"/>
                              <a:gd name="T11" fmla="*/ 874 h 586"/>
                              <a:gd name="T12" fmla="+- 0 3314 2153"/>
                              <a:gd name="T13" fmla="*/ T12 w 7920"/>
                              <a:gd name="T14" fmla="+- 0 888 303"/>
                              <a:gd name="T15" fmla="*/ 888 h 586"/>
                              <a:gd name="T16" fmla="+- 0 3586 2153"/>
                              <a:gd name="T17" fmla="*/ T16 w 7920"/>
                              <a:gd name="T18" fmla="+- 0 888 303"/>
                              <a:gd name="T19" fmla="*/ 888 h 586"/>
                              <a:gd name="T20" fmla="+- 0 3840 2153"/>
                              <a:gd name="T21" fmla="*/ T20 w 7920"/>
                              <a:gd name="T22" fmla="+- 0 874 303"/>
                              <a:gd name="T23" fmla="*/ 874 h 586"/>
                              <a:gd name="T24" fmla="+- 0 4214 2153"/>
                              <a:gd name="T25" fmla="*/ T24 w 7920"/>
                              <a:gd name="T26" fmla="+- 0 888 303"/>
                              <a:gd name="T27" fmla="*/ 888 h 586"/>
                              <a:gd name="T28" fmla="+- 0 4426 2153"/>
                              <a:gd name="T29" fmla="*/ T28 w 7920"/>
                              <a:gd name="T30" fmla="+- 0 874 303"/>
                              <a:gd name="T31" fmla="*/ 874 h 586"/>
                              <a:gd name="T32" fmla="+- 0 4680 2153"/>
                              <a:gd name="T33" fmla="*/ T32 w 7920"/>
                              <a:gd name="T34" fmla="+- 0 888 303"/>
                              <a:gd name="T35" fmla="*/ 888 h 586"/>
                              <a:gd name="T36" fmla="+- 0 4951 2153"/>
                              <a:gd name="T37" fmla="*/ T36 w 7920"/>
                              <a:gd name="T38" fmla="+- 0 888 303"/>
                              <a:gd name="T39" fmla="*/ 888 h 586"/>
                              <a:gd name="T40" fmla="+- 0 5206 2153"/>
                              <a:gd name="T41" fmla="*/ T40 w 7920"/>
                              <a:gd name="T42" fmla="+- 0 874 303"/>
                              <a:gd name="T43" fmla="*/ 874 h 586"/>
                              <a:gd name="T44" fmla="+- 0 5580 2153"/>
                              <a:gd name="T45" fmla="*/ T44 w 7920"/>
                              <a:gd name="T46" fmla="+- 0 888 303"/>
                              <a:gd name="T47" fmla="*/ 888 h 586"/>
                              <a:gd name="T48" fmla="+- 0 5791 2153"/>
                              <a:gd name="T49" fmla="*/ T48 w 7920"/>
                              <a:gd name="T50" fmla="+- 0 874 303"/>
                              <a:gd name="T51" fmla="*/ 874 h 586"/>
                              <a:gd name="T52" fmla="+- 0 6046 2153"/>
                              <a:gd name="T53" fmla="*/ T52 w 7920"/>
                              <a:gd name="T54" fmla="+- 0 888 303"/>
                              <a:gd name="T55" fmla="*/ 888 h 586"/>
                              <a:gd name="T56" fmla="+- 0 6314 2153"/>
                              <a:gd name="T57" fmla="*/ T56 w 7920"/>
                              <a:gd name="T58" fmla="+- 0 888 303"/>
                              <a:gd name="T59" fmla="*/ 888 h 586"/>
                              <a:gd name="T60" fmla="+- 0 6571 2153"/>
                              <a:gd name="T61" fmla="*/ T60 w 7920"/>
                              <a:gd name="T62" fmla="+- 0 874 303"/>
                              <a:gd name="T63" fmla="*/ 874 h 586"/>
                              <a:gd name="T64" fmla="+- 0 6946 2153"/>
                              <a:gd name="T65" fmla="*/ T64 w 7920"/>
                              <a:gd name="T66" fmla="+- 0 888 303"/>
                              <a:gd name="T67" fmla="*/ 888 h 586"/>
                              <a:gd name="T68" fmla="+- 0 7154 2153"/>
                              <a:gd name="T69" fmla="*/ T68 w 7920"/>
                              <a:gd name="T70" fmla="+- 0 874 303"/>
                              <a:gd name="T71" fmla="*/ 874 h 586"/>
                              <a:gd name="T72" fmla="+- 0 7411 2153"/>
                              <a:gd name="T73" fmla="*/ T72 w 7920"/>
                              <a:gd name="T74" fmla="+- 0 888 303"/>
                              <a:gd name="T75" fmla="*/ 888 h 586"/>
                              <a:gd name="T76" fmla="+- 0 7680 2153"/>
                              <a:gd name="T77" fmla="*/ T76 w 7920"/>
                              <a:gd name="T78" fmla="+- 0 888 303"/>
                              <a:gd name="T79" fmla="*/ 888 h 586"/>
                              <a:gd name="T80" fmla="+- 0 7934 2153"/>
                              <a:gd name="T81" fmla="*/ T80 w 7920"/>
                              <a:gd name="T82" fmla="+- 0 874 303"/>
                              <a:gd name="T83" fmla="*/ 874 h 586"/>
                              <a:gd name="T84" fmla="+- 0 8309 2153"/>
                              <a:gd name="T85" fmla="*/ T84 w 7920"/>
                              <a:gd name="T86" fmla="+- 0 888 303"/>
                              <a:gd name="T87" fmla="*/ 888 h 586"/>
                              <a:gd name="T88" fmla="+- 0 8520 2153"/>
                              <a:gd name="T89" fmla="*/ T88 w 7920"/>
                              <a:gd name="T90" fmla="+- 0 874 303"/>
                              <a:gd name="T91" fmla="*/ 874 h 586"/>
                              <a:gd name="T92" fmla="+- 0 8774 2153"/>
                              <a:gd name="T93" fmla="*/ T92 w 7920"/>
                              <a:gd name="T94" fmla="+- 0 888 303"/>
                              <a:gd name="T95" fmla="*/ 888 h 586"/>
                              <a:gd name="T96" fmla="+- 0 9046 2153"/>
                              <a:gd name="T97" fmla="*/ T96 w 7920"/>
                              <a:gd name="T98" fmla="+- 0 888 303"/>
                              <a:gd name="T99" fmla="*/ 888 h 586"/>
                              <a:gd name="T100" fmla="+- 0 9300 2153"/>
                              <a:gd name="T101" fmla="*/ T100 w 7920"/>
                              <a:gd name="T102" fmla="+- 0 874 303"/>
                              <a:gd name="T103" fmla="*/ 874 h 586"/>
                              <a:gd name="T104" fmla="+- 0 9674 2153"/>
                              <a:gd name="T105" fmla="*/ T104 w 7920"/>
                              <a:gd name="T106" fmla="+- 0 888 303"/>
                              <a:gd name="T107" fmla="*/ 888 h 586"/>
                              <a:gd name="T108" fmla="+- 0 9886 2153"/>
                              <a:gd name="T109" fmla="*/ T108 w 7920"/>
                              <a:gd name="T110" fmla="+- 0 874 303"/>
                              <a:gd name="T111" fmla="*/ 874 h 586"/>
                              <a:gd name="T112" fmla="+- 0 10073 2153"/>
                              <a:gd name="T113" fmla="*/ T112 w 7920"/>
                              <a:gd name="T114" fmla="+- 0 888 303"/>
                              <a:gd name="T115" fmla="*/ 888 h 586"/>
                              <a:gd name="T116" fmla="+- 0 10058 2153"/>
                              <a:gd name="T117" fmla="*/ T116 w 7920"/>
                              <a:gd name="T118" fmla="+- 0 536 303"/>
                              <a:gd name="T119" fmla="*/ 536 h 586"/>
                              <a:gd name="T120" fmla="+- 0 10034 2153"/>
                              <a:gd name="T121" fmla="*/ T120 w 7920"/>
                              <a:gd name="T122" fmla="+- 0 320 303"/>
                              <a:gd name="T123" fmla="*/ 320 h 586"/>
                              <a:gd name="T124" fmla="+- 0 9826 2153"/>
                              <a:gd name="T125" fmla="*/ T124 w 7920"/>
                              <a:gd name="T126" fmla="+- 0 303 303"/>
                              <a:gd name="T127" fmla="*/ 303 h 586"/>
                              <a:gd name="T128" fmla="+- 0 9451 2153"/>
                              <a:gd name="T129" fmla="*/ T128 w 7920"/>
                              <a:gd name="T130" fmla="+- 0 320 303"/>
                              <a:gd name="T131" fmla="*/ 320 h 586"/>
                              <a:gd name="T132" fmla="+- 0 9300 2153"/>
                              <a:gd name="T133" fmla="*/ T132 w 7920"/>
                              <a:gd name="T134" fmla="+- 0 320 303"/>
                              <a:gd name="T135" fmla="*/ 320 h 586"/>
                              <a:gd name="T136" fmla="+- 0 8926 2153"/>
                              <a:gd name="T137" fmla="*/ T136 w 7920"/>
                              <a:gd name="T138" fmla="+- 0 303 303"/>
                              <a:gd name="T139" fmla="*/ 303 h 586"/>
                              <a:gd name="T140" fmla="+- 0 8671 2153"/>
                              <a:gd name="T141" fmla="*/ T140 w 7920"/>
                              <a:gd name="T142" fmla="+- 0 320 303"/>
                              <a:gd name="T143" fmla="*/ 320 h 586"/>
                              <a:gd name="T144" fmla="+- 0 8460 2153"/>
                              <a:gd name="T145" fmla="*/ T144 w 7920"/>
                              <a:gd name="T146" fmla="+- 0 303 303"/>
                              <a:gd name="T147" fmla="*/ 303 h 586"/>
                              <a:gd name="T148" fmla="+- 0 8086 2153"/>
                              <a:gd name="T149" fmla="*/ T148 w 7920"/>
                              <a:gd name="T150" fmla="+- 0 320 303"/>
                              <a:gd name="T151" fmla="*/ 320 h 586"/>
                              <a:gd name="T152" fmla="+- 0 7934 2153"/>
                              <a:gd name="T153" fmla="*/ T152 w 7920"/>
                              <a:gd name="T154" fmla="+- 0 320 303"/>
                              <a:gd name="T155" fmla="*/ 320 h 586"/>
                              <a:gd name="T156" fmla="+- 0 7560 2153"/>
                              <a:gd name="T157" fmla="*/ T156 w 7920"/>
                              <a:gd name="T158" fmla="+- 0 303 303"/>
                              <a:gd name="T159" fmla="*/ 303 h 586"/>
                              <a:gd name="T160" fmla="+- 0 7306 2153"/>
                              <a:gd name="T161" fmla="*/ T160 w 7920"/>
                              <a:gd name="T162" fmla="+- 0 320 303"/>
                              <a:gd name="T163" fmla="*/ 320 h 586"/>
                              <a:gd name="T164" fmla="+- 0 7094 2153"/>
                              <a:gd name="T165" fmla="*/ T164 w 7920"/>
                              <a:gd name="T166" fmla="+- 0 303 303"/>
                              <a:gd name="T167" fmla="*/ 303 h 586"/>
                              <a:gd name="T168" fmla="+- 0 6720 2153"/>
                              <a:gd name="T169" fmla="*/ T168 w 7920"/>
                              <a:gd name="T170" fmla="+- 0 320 303"/>
                              <a:gd name="T171" fmla="*/ 320 h 586"/>
                              <a:gd name="T172" fmla="+- 0 6571 2153"/>
                              <a:gd name="T173" fmla="*/ T172 w 7920"/>
                              <a:gd name="T174" fmla="+- 0 320 303"/>
                              <a:gd name="T175" fmla="*/ 320 h 586"/>
                              <a:gd name="T176" fmla="+- 0 6194 2153"/>
                              <a:gd name="T177" fmla="*/ T176 w 7920"/>
                              <a:gd name="T178" fmla="+- 0 303 303"/>
                              <a:gd name="T179" fmla="*/ 303 h 586"/>
                              <a:gd name="T180" fmla="+- 0 5940 2153"/>
                              <a:gd name="T181" fmla="*/ T180 w 7920"/>
                              <a:gd name="T182" fmla="+- 0 320 303"/>
                              <a:gd name="T183" fmla="*/ 320 h 586"/>
                              <a:gd name="T184" fmla="+- 0 5731 2153"/>
                              <a:gd name="T185" fmla="*/ T184 w 7920"/>
                              <a:gd name="T186" fmla="+- 0 303 303"/>
                              <a:gd name="T187" fmla="*/ 303 h 586"/>
                              <a:gd name="T188" fmla="+- 0 5354 2153"/>
                              <a:gd name="T189" fmla="*/ T188 w 7920"/>
                              <a:gd name="T190" fmla="+- 0 320 303"/>
                              <a:gd name="T191" fmla="*/ 320 h 586"/>
                              <a:gd name="T192" fmla="+- 0 5206 2153"/>
                              <a:gd name="T193" fmla="*/ T192 w 7920"/>
                              <a:gd name="T194" fmla="+- 0 320 303"/>
                              <a:gd name="T195" fmla="*/ 320 h 586"/>
                              <a:gd name="T196" fmla="+- 0 4831 2153"/>
                              <a:gd name="T197" fmla="*/ T196 w 7920"/>
                              <a:gd name="T198" fmla="+- 0 303 303"/>
                              <a:gd name="T199" fmla="*/ 303 h 586"/>
                              <a:gd name="T200" fmla="+- 0 4574 2153"/>
                              <a:gd name="T201" fmla="*/ T200 w 7920"/>
                              <a:gd name="T202" fmla="+- 0 320 303"/>
                              <a:gd name="T203" fmla="*/ 320 h 586"/>
                              <a:gd name="T204" fmla="+- 0 4366 2153"/>
                              <a:gd name="T205" fmla="*/ T204 w 7920"/>
                              <a:gd name="T206" fmla="+- 0 303 303"/>
                              <a:gd name="T207" fmla="*/ 303 h 586"/>
                              <a:gd name="T208" fmla="+- 0 3991 2153"/>
                              <a:gd name="T209" fmla="*/ T208 w 7920"/>
                              <a:gd name="T210" fmla="+- 0 320 303"/>
                              <a:gd name="T211" fmla="*/ 320 h 586"/>
                              <a:gd name="T212" fmla="+- 0 3840 2153"/>
                              <a:gd name="T213" fmla="*/ T212 w 7920"/>
                              <a:gd name="T214" fmla="+- 0 320 303"/>
                              <a:gd name="T215" fmla="*/ 320 h 586"/>
                              <a:gd name="T216" fmla="+- 0 3466 2153"/>
                              <a:gd name="T217" fmla="*/ T216 w 7920"/>
                              <a:gd name="T218" fmla="+- 0 303 303"/>
                              <a:gd name="T219" fmla="*/ 303 h 586"/>
                              <a:gd name="T220" fmla="+- 0 3211 2153"/>
                              <a:gd name="T221" fmla="*/ T220 w 7920"/>
                              <a:gd name="T222" fmla="+- 0 320 303"/>
                              <a:gd name="T223" fmla="*/ 320 h 586"/>
                              <a:gd name="T224" fmla="+- 0 3000 2153"/>
                              <a:gd name="T225" fmla="*/ T224 w 7920"/>
                              <a:gd name="T226" fmla="+- 0 303 303"/>
                              <a:gd name="T227" fmla="*/ 303 h 586"/>
                              <a:gd name="T228" fmla="+- 0 2626 2153"/>
                              <a:gd name="T229" fmla="*/ T228 w 7920"/>
                              <a:gd name="T230" fmla="+- 0 320 303"/>
                              <a:gd name="T231" fmla="*/ 320 h 586"/>
                              <a:gd name="T232" fmla="+- 0 2474 2153"/>
                              <a:gd name="T233" fmla="*/ T232 w 7920"/>
                              <a:gd name="T234" fmla="+- 0 320 303"/>
                              <a:gd name="T235" fmla="*/ 320 h 586"/>
                              <a:gd name="T236" fmla="+- 0 2153 2153"/>
                              <a:gd name="T237" fmla="*/ T236 w 7920"/>
                              <a:gd name="T238" fmla="+- 0 303 303"/>
                              <a:gd name="T239" fmla="*/ 303 h 586"/>
                              <a:gd name="T240" fmla="+- 0 2167 2153"/>
                              <a:gd name="T241" fmla="*/ T240 w 7920"/>
                              <a:gd name="T242" fmla="+- 0 416 303"/>
                              <a:gd name="T243" fmla="*/ 416 h 586"/>
                              <a:gd name="T244" fmla="+- 0 2153 2153"/>
                              <a:gd name="T245" fmla="*/ T244 w 7920"/>
                              <a:gd name="T246" fmla="+- 0 792 303"/>
                              <a:gd name="T247" fmla="*/ 792 h 5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920" h="586">
                                <a:moveTo>
                                  <a:pt x="173" y="585"/>
                                </a:moveTo>
                                <a:lnTo>
                                  <a:pt x="113" y="585"/>
                                </a:lnTo>
                                <a:lnTo>
                                  <a:pt x="113" y="571"/>
                                </a:lnTo>
                                <a:lnTo>
                                  <a:pt x="173" y="571"/>
                                </a:lnTo>
                                <a:lnTo>
                                  <a:pt x="173" y="585"/>
                                </a:lnTo>
                                <a:close/>
                                <a:moveTo>
                                  <a:pt x="276" y="585"/>
                                </a:moveTo>
                                <a:lnTo>
                                  <a:pt x="216" y="585"/>
                                </a:lnTo>
                                <a:lnTo>
                                  <a:pt x="216" y="571"/>
                                </a:lnTo>
                                <a:lnTo>
                                  <a:pt x="276" y="571"/>
                                </a:lnTo>
                                <a:lnTo>
                                  <a:pt x="276" y="585"/>
                                </a:lnTo>
                                <a:close/>
                                <a:moveTo>
                                  <a:pt x="381" y="585"/>
                                </a:moveTo>
                                <a:lnTo>
                                  <a:pt x="321" y="585"/>
                                </a:lnTo>
                                <a:lnTo>
                                  <a:pt x="321" y="571"/>
                                </a:lnTo>
                                <a:lnTo>
                                  <a:pt x="381" y="571"/>
                                </a:lnTo>
                                <a:lnTo>
                                  <a:pt x="381" y="585"/>
                                </a:lnTo>
                                <a:close/>
                                <a:moveTo>
                                  <a:pt x="487" y="585"/>
                                </a:moveTo>
                                <a:lnTo>
                                  <a:pt x="427" y="585"/>
                                </a:lnTo>
                                <a:lnTo>
                                  <a:pt x="427" y="571"/>
                                </a:lnTo>
                                <a:lnTo>
                                  <a:pt x="487" y="571"/>
                                </a:lnTo>
                                <a:lnTo>
                                  <a:pt x="487" y="585"/>
                                </a:lnTo>
                                <a:close/>
                                <a:moveTo>
                                  <a:pt x="593" y="585"/>
                                </a:moveTo>
                                <a:lnTo>
                                  <a:pt x="533" y="585"/>
                                </a:lnTo>
                                <a:lnTo>
                                  <a:pt x="533" y="571"/>
                                </a:lnTo>
                                <a:lnTo>
                                  <a:pt x="593" y="571"/>
                                </a:lnTo>
                                <a:lnTo>
                                  <a:pt x="593" y="585"/>
                                </a:lnTo>
                                <a:close/>
                                <a:moveTo>
                                  <a:pt x="698" y="585"/>
                                </a:moveTo>
                                <a:lnTo>
                                  <a:pt x="638" y="585"/>
                                </a:lnTo>
                                <a:lnTo>
                                  <a:pt x="638" y="571"/>
                                </a:lnTo>
                                <a:lnTo>
                                  <a:pt x="698" y="571"/>
                                </a:lnTo>
                                <a:lnTo>
                                  <a:pt x="698" y="585"/>
                                </a:lnTo>
                                <a:close/>
                                <a:moveTo>
                                  <a:pt x="801" y="585"/>
                                </a:moveTo>
                                <a:lnTo>
                                  <a:pt x="741" y="585"/>
                                </a:lnTo>
                                <a:lnTo>
                                  <a:pt x="741" y="571"/>
                                </a:lnTo>
                                <a:lnTo>
                                  <a:pt x="801" y="571"/>
                                </a:lnTo>
                                <a:lnTo>
                                  <a:pt x="801" y="585"/>
                                </a:lnTo>
                                <a:close/>
                                <a:moveTo>
                                  <a:pt x="907" y="585"/>
                                </a:moveTo>
                                <a:lnTo>
                                  <a:pt x="847" y="585"/>
                                </a:lnTo>
                                <a:lnTo>
                                  <a:pt x="847" y="571"/>
                                </a:lnTo>
                                <a:lnTo>
                                  <a:pt x="907" y="571"/>
                                </a:lnTo>
                                <a:lnTo>
                                  <a:pt x="907" y="585"/>
                                </a:lnTo>
                                <a:close/>
                                <a:moveTo>
                                  <a:pt x="1013" y="585"/>
                                </a:moveTo>
                                <a:lnTo>
                                  <a:pt x="953" y="585"/>
                                </a:lnTo>
                                <a:lnTo>
                                  <a:pt x="953" y="571"/>
                                </a:lnTo>
                                <a:lnTo>
                                  <a:pt x="1013" y="571"/>
                                </a:lnTo>
                                <a:lnTo>
                                  <a:pt x="1013" y="585"/>
                                </a:lnTo>
                                <a:close/>
                                <a:moveTo>
                                  <a:pt x="1118" y="585"/>
                                </a:moveTo>
                                <a:lnTo>
                                  <a:pt x="1058" y="585"/>
                                </a:lnTo>
                                <a:lnTo>
                                  <a:pt x="1058" y="571"/>
                                </a:lnTo>
                                <a:lnTo>
                                  <a:pt x="1118" y="571"/>
                                </a:lnTo>
                                <a:lnTo>
                                  <a:pt x="1118" y="585"/>
                                </a:lnTo>
                                <a:close/>
                                <a:moveTo>
                                  <a:pt x="1221" y="585"/>
                                </a:moveTo>
                                <a:lnTo>
                                  <a:pt x="1161" y="585"/>
                                </a:lnTo>
                                <a:lnTo>
                                  <a:pt x="1161" y="571"/>
                                </a:lnTo>
                                <a:lnTo>
                                  <a:pt x="1221" y="571"/>
                                </a:lnTo>
                                <a:lnTo>
                                  <a:pt x="1221" y="585"/>
                                </a:lnTo>
                                <a:close/>
                                <a:moveTo>
                                  <a:pt x="1327" y="585"/>
                                </a:moveTo>
                                <a:lnTo>
                                  <a:pt x="1267" y="585"/>
                                </a:lnTo>
                                <a:lnTo>
                                  <a:pt x="1267" y="571"/>
                                </a:lnTo>
                                <a:lnTo>
                                  <a:pt x="1327" y="571"/>
                                </a:lnTo>
                                <a:lnTo>
                                  <a:pt x="1327" y="585"/>
                                </a:lnTo>
                                <a:close/>
                                <a:moveTo>
                                  <a:pt x="1433" y="585"/>
                                </a:moveTo>
                                <a:lnTo>
                                  <a:pt x="1373" y="585"/>
                                </a:lnTo>
                                <a:lnTo>
                                  <a:pt x="1373" y="571"/>
                                </a:lnTo>
                                <a:lnTo>
                                  <a:pt x="1433" y="571"/>
                                </a:lnTo>
                                <a:lnTo>
                                  <a:pt x="1433" y="585"/>
                                </a:lnTo>
                                <a:close/>
                                <a:moveTo>
                                  <a:pt x="1538" y="585"/>
                                </a:moveTo>
                                <a:lnTo>
                                  <a:pt x="1478" y="585"/>
                                </a:lnTo>
                                <a:lnTo>
                                  <a:pt x="1478" y="571"/>
                                </a:lnTo>
                                <a:lnTo>
                                  <a:pt x="1538" y="571"/>
                                </a:lnTo>
                                <a:lnTo>
                                  <a:pt x="1538" y="585"/>
                                </a:lnTo>
                                <a:close/>
                                <a:moveTo>
                                  <a:pt x="1641" y="585"/>
                                </a:moveTo>
                                <a:lnTo>
                                  <a:pt x="1581" y="585"/>
                                </a:lnTo>
                                <a:lnTo>
                                  <a:pt x="1581" y="571"/>
                                </a:lnTo>
                                <a:lnTo>
                                  <a:pt x="1641" y="571"/>
                                </a:lnTo>
                                <a:lnTo>
                                  <a:pt x="1641" y="585"/>
                                </a:lnTo>
                                <a:close/>
                                <a:moveTo>
                                  <a:pt x="1747" y="585"/>
                                </a:moveTo>
                                <a:lnTo>
                                  <a:pt x="1687" y="585"/>
                                </a:lnTo>
                                <a:lnTo>
                                  <a:pt x="1687" y="571"/>
                                </a:lnTo>
                                <a:lnTo>
                                  <a:pt x="1747" y="571"/>
                                </a:lnTo>
                                <a:lnTo>
                                  <a:pt x="1747" y="585"/>
                                </a:lnTo>
                                <a:close/>
                                <a:moveTo>
                                  <a:pt x="1853" y="585"/>
                                </a:moveTo>
                                <a:lnTo>
                                  <a:pt x="1793" y="585"/>
                                </a:lnTo>
                                <a:lnTo>
                                  <a:pt x="1793" y="571"/>
                                </a:lnTo>
                                <a:lnTo>
                                  <a:pt x="1853" y="571"/>
                                </a:lnTo>
                                <a:lnTo>
                                  <a:pt x="1853" y="585"/>
                                </a:lnTo>
                                <a:close/>
                                <a:moveTo>
                                  <a:pt x="1956" y="585"/>
                                </a:moveTo>
                                <a:lnTo>
                                  <a:pt x="1896" y="585"/>
                                </a:lnTo>
                                <a:lnTo>
                                  <a:pt x="1896" y="571"/>
                                </a:lnTo>
                                <a:lnTo>
                                  <a:pt x="1956" y="571"/>
                                </a:lnTo>
                                <a:lnTo>
                                  <a:pt x="1956" y="585"/>
                                </a:lnTo>
                                <a:close/>
                                <a:moveTo>
                                  <a:pt x="2061" y="585"/>
                                </a:moveTo>
                                <a:lnTo>
                                  <a:pt x="2001" y="585"/>
                                </a:lnTo>
                                <a:lnTo>
                                  <a:pt x="2001" y="571"/>
                                </a:lnTo>
                                <a:lnTo>
                                  <a:pt x="2061" y="571"/>
                                </a:lnTo>
                                <a:lnTo>
                                  <a:pt x="2061" y="585"/>
                                </a:lnTo>
                                <a:close/>
                                <a:moveTo>
                                  <a:pt x="2167" y="585"/>
                                </a:moveTo>
                                <a:lnTo>
                                  <a:pt x="2107" y="585"/>
                                </a:lnTo>
                                <a:lnTo>
                                  <a:pt x="2107" y="571"/>
                                </a:lnTo>
                                <a:lnTo>
                                  <a:pt x="2167" y="571"/>
                                </a:lnTo>
                                <a:lnTo>
                                  <a:pt x="2167" y="585"/>
                                </a:lnTo>
                                <a:close/>
                                <a:moveTo>
                                  <a:pt x="2273" y="585"/>
                                </a:moveTo>
                                <a:lnTo>
                                  <a:pt x="2213" y="585"/>
                                </a:lnTo>
                                <a:lnTo>
                                  <a:pt x="2213" y="571"/>
                                </a:lnTo>
                                <a:lnTo>
                                  <a:pt x="2273" y="571"/>
                                </a:lnTo>
                                <a:lnTo>
                                  <a:pt x="2273" y="585"/>
                                </a:lnTo>
                                <a:close/>
                                <a:moveTo>
                                  <a:pt x="2378" y="585"/>
                                </a:moveTo>
                                <a:lnTo>
                                  <a:pt x="2318" y="585"/>
                                </a:lnTo>
                                <a:lnTo>
                                  <a:pt x="2318" y="571"/>
                                </a:lnTo>
                                <a:lnTo>
                                  <a:pt x="2378" y="571"/>
                                </a:lnTo>
                                <a:lnTo>
                                  <a:pt x="2378" y="585"/>
                                </a:lnTo>
                                <a:close/>
                                <a:moveTo>
                                  <a:pt x="2481" y="585"/>
                                </a:moveTo>
                                <a:lnTo>
                                  <a:pt x="2421" y="585"/>
                                </a:lnTo>
                                <a:lnTo>
                                  <a:pt x="2421" y="571"/>
                                </a:lnTo>
                                <a:lnTo>
                                  <a:pt x="2481" y="571"/>
                                </a:lnTo>
                                <a:lnTo>
                                  <a:pt x="2481" y="585"/>
                                </a:lnTo>
                                <a:close/>
                                <a:moveTo>
                                  <a:pt x="2587" y="585"/>
                                </a:moveTo>
                                <a:lnTo>
                                  <a:pt x="2527" y="585"/>
                                </a:lnTo>
                                <a:lnTo>
                                  <a:pt x="2527" y="571"/>
                                </a:lnTo>
                                <a:lnTo>
                                  <a:pt x="2587" y="571"/>
                                </a:lnTo>
                                <a:lnTo>
                                  <a:pt x="2587" y="585"/>
                                </a:lnTo>
                                <a:close/>
                                <a:moveTo>
                                  <a:pt x="2693" y="585"/>
                                </a:moveTo>
                                <a:lnTo>
                                  <a:pt x="2633" y="585"/>
                                </a:lnTo>
                                <a:lnTo>
                                  <a:pt x="2633" y="571"/>
                                </a:lnTo>
                                <a:lnTo>
                                  <a:pt x="2693" y="571"/>
                                </a:lnTo>
                                <a:lnTo>
                                  <a:pt x="2693" y="585"/>
                                </a:lnTo>
                                <a:close/>
                                <a:moveTo>
                                  <a:pt x="2798" y="585"/>
                                </a:moveTo>
                                <a:lnTo>
                                  <a:pt x="2738" y="585"/>
                                </a:lnTo>
                                <a:lnTo>
                                  <a:pt x="2738" y="571"/>
                                </a:lnTo>
                                <a:lnTo>
                                  <a:pt x="2798" y="571"/>
                                </a:lnTo>
                                <a:lnTo>
                                  <a:pt x="2798" y="585"/>
                                </a:lnTo>
                                <a:close/>
                                <a:moveTo>
                                  <a:pt x="2901" y="585"/>
                                </a:moveTo>
                                <a:lnTo>
                                  <a:pt x="2841" y="585"/>
                                </a:lnTo>
                                <a:lnTo>
                                  <a:pt x="2841" y="571"/>
                                </a:lnTo>
                                <a:lnTo>
                                  <a:pt x="2901" y="571"/>
                                </a:lnTo>
                                <a:lnTo>
                                  <a:pt x="2901" y="585"/>
                                </a:lnTo>
                                <a:close/>
                                <a:moveTo>
                                  <a:pt x="3007" y="585"/>
                                </a:moveTo>
                                <a:lnTo>
                                  <a:pt x="2947" y="585"/>
                                </a:lnTo>
                                <a:lnTo>
                                  <a:pt x="2947" y="571"/>
                                </a:lnTo>
                                <a:lnTo>
                                  <a:pt x="3007" y="571"/>
                                </a:lnTo>
                                <a:lnTo>
                                  <a:pt x="3007" y="585"/>
                                </a:lnTo>
                                <a:close/>
                                <a:moveTo>
                                  <a:pt x="3113" y="585"/>
                                </a:moveTo>
                                <a:lnTo>
                                  <a:pt x="3053" y="585"/>
                                </a:lnTo>
                                <a:lnTo>
                                  <a:pt x="3053" y="571"/>
                                </a:lnTo>
                                <a:lnTo>
                                  <a:pt x="3113" y="571"/>
                                </a:lnTo>
                                <a:lnTo>
                                  <a:pt x="3113" y="585"/>
                                </a:lnTo>
                                <a:close/>
                                <a:moveTo>
                                  <a:pt x="3218" y="585"/>
                                </a:moveTo>
                                <a:lnTo>
                                  <a:pt x="3158" y="585"/>
                                </a:lnTo>
                                <a:lnTo>
                                  <a:pt x="3158" y="571"/>
                                </a:lnTo>
                                <a:lnTo>
                                  <a:pt x="3218" y="571"/>
                                </a:lnTo>
                                <a:lnTo>
                                  <a:pt x="3218" y="585"/>
                                </a:lnTo>
                                <a:close/>
                                <a:moveTo>
                                  <a:pt x="3321" y="585"/>
                                </a:moveTo>
                                <a:lnTo>
                                  <a:pt x="3261" y="585"/>
                                </a:lnTo>
                                <a:lnTo>
                                  <a:pt x="3261" y="571"/>
                                </a:lnTo>
                                <a:lnTo>
                                  <a:pt x="3321" y="571"/>
                                </a:lnTo>
                                <a:lnTo>
                                  <a:pt x="3321" y="585"/>
                                </a:lnTo>
                                <a:close/>
                                <a:moveTo>
                                  <a:pt x="3427" y="585"/>
                                </a:moveTo>
                                <a:lnTo>
                                  <a:pt x="3367" y="585"/>
                                </a:lnTo>
                                <a:lnTo>
                                  <a:pt x="3367" y="571"/>
                                </a:lnTo>
                                <a:lnTo>
                                  <a:pt x="3427" y="571"/>
                                </a:lnTo>
                                <a:lnTo>
                                  <a:pt x="3427" y="585"/>
                                </a:lnTo>
                                <a:close/>
                                <a:moveTo>
                                  <a:pt x="3533" y="585"/>
                                </a:moveTo>
                                <a:lnTo>
                                  <a:pt x="3473" y="585"/>
                                </a:lnTo>
                                <a:lnTo>
                                  <a:pt x="3473" y="571"/>
                                </a:lnTo>
                                <a:lnTo>
                                  <a:pt x="3533" y="571"/>
                                </a:lnTo>
                                <a:lnTo>
                                  <a:pt x="3533" y="585"/>
                                </a:lnTo>
                                <a:close/>
                                <a:moveTo>
                                  <a:pt x="3638" y="585"/>
                                </a:moveTo>
                                <a:lnTo>
                                  <a:pt x="3578" y="585"/>
                                </a:lnTo>
                                <a:lnTo>
                                  <a:pt x="3578" y="571"/>
                                </a:lnTo>
                                <a:lnTo>
                                  <a:pt x="3638" y="571"/>
                                </a:lnTo>
                                <a:lnTo>
                                  <a:pt x="3638" y="585"/>
                                </a:lnTo>
                                <a:close/>
                                <a:moveTo>
                                  <a:pt x="3741" y="585"/>
                                </a:moveTo>
                                <a:lnTo>
                                  <a:pt x="3681" y="585"/>
                                </a:lnTo>
                                <a:lnTo>
                                  <a:pt x="3681" y="571"/>
                                </a:lnTo>
                                <a:lnTo>
                                  <a:pt x="3741" y="571"/>
                                </a:lnTo>
                                <a:lnTo>
                                  <a:pt x="3741" y="585"/>
                                </a:lnTo>
                                <a:close/>
                                <a:moveTo>
                                  <a:pt x="3847" y="585"/>
                                </a:moveTo>
                                <a:lnTo>
                                  <a:pt x="3787" y="585"/>
                                </a:lnTo>
                                <a:lnTo>
                                  <a:pt x="3787" y="571"/>
                                </a:lnTo>
                                <a:lnTo>
                                  <a:pt x="3847" y="571"/>
                                </a:lnTo>
                                <a:lnTo>
                                  <a:pt x="3847" y="585"/>
                                </a:lnTo>
                                <a:close/>
                                <a:moveTo>
                                  <a:pt x="3953" y="585"/>
                                </a:moveTo>
                                <a:lnTo>
                                  <a:pt x="3893" y="585"/>
                                </a:lnTo>
                                <a:lnTo>
                                  <a:pt x="3893" y="571"/>
                                </a:lnTo>
                                <a:lnTo>
                                  <a:pt x="3953" y="571"/>
                                </a:lnTo>
                                <a:lnTo>
                                  <a:pt x="3953" y="585"/>
                                </a:lnTo>
                                <a:close/>
                                <a:moveTo>
                                  <a:pt x="4058" y="585"/>
                                </a:moveTo>
                                <a:lnTo>
                                  <a:pt x="3998" y="585"/>
                                </a:lnTo>
                                <a:lnTo>
                                  <a:pt x="3998" y="571"/>
                                </a:lnTo>
                                <a:lnTo>
                                  <a:pt x="4058" y="571"/>
                                </a:lnTo>
                                <a:lnTo>
                                  <a:pt x="4058" y="585"/>
                                </a:lnTo>
                                <a:close/>
                                <a:moveTo>
                                  <a:pt x="4161" y="585"/>
                                </a:moveTo>
                                <a:lnTo>
                                  <a:pt x="4101" y="585"/>
                                </a:lnTo>
                                <a:lnTo>
                                  <a:pt x="4101" y="571"/>
                                </a:lnTo>
                                <a:lnTo>
                                  <a:pt x="4161" y="571"/>
                                </a:lnTo>
                                <a:lnTo>
                                  <a:pt x="4161" y="585"/>
                                </a:lnTo>
                                <a:close/>
                                <a:moveTo>
                                  <a:pt x="4267" y="585"/>
                                </a:moveTo>
                                <a:lnTo>
                                  <a:pt x="4207" y="585"/>
                                </a:lnTo>
                                <a:lnTo>
                                  <a:pt x="4207" y="571"/>
                                </a:lnTo>
                                <a:lnTo>
                                  <a:pt x="4267" y="571"/>
                                </a:lnTo>
                                <a:lnTo>
                                  <a:pt x="4267" y="585"/>
                                </a:lnTo>
                                <a:close/>
                                <a:moveTo>
                                  <a:pt x="4373" y="585"/>
                                </a:moveTo>
                                <a:lnTo>
                                  <a:pt x="4313" y="585"/>
                                </a:lnTo>
                                <a:lnTo>
                                  <a:pt x="4313" y="571"/>
                                </a:lnTo>
                                <a:lnTo>
                                  <a:pt x="4373" y="571"/>
                                </a:lnTo>
                                <a:lnTo>
                                  <a:pt x="4373" y="585"/>
                                </a:lnTo>
                                <a:close/>
                                <a:moveTo>
                                  <a:pt x="4478" y="585"/>
                                </a:moveTo>
                                <a:lnTo>
                                  <a:pt x="4418" y="585"/>
                                </a:lnTo>
                                <a:lnTo>
                                  <a:pt x="4418" y="571"/>
                                </a:lnTo>
                                <a:lnTo>
                                  <a:pt x="4478" y="571"/>
                                </a:lnTo>
                                <a:lnTo>
                                  <a:pt x="4478" y="585"/>
                                </a:lnTo>
                                <a:close/>
                                <a:moveTo>
                                  <a:pt x="4581" y="585"/>
                                </a:moveTo>
                                <a:lnTo>
                                  <a:pt x="4521" y="585"/>
                                </a:lnTo>
                                <a:lnTo>
                                  <a:pt x="4521" y="571"/>
                                </a:lnTo>
                                <a:lnTo>
                                  <a:pt x="4581" y="571"/>
                                </a:lnTo>
                                <a:lnTo>
                                  <a:pt x="4581" y="585"/>
                                </a:lnTo>
                                <a:close/>
                                <a:moveTo>
                                  <a:pt x="4687" y="585"/>
                                </a:moveTo>
                                <a:lnTo>
                                  <a:pt x="4627" y="585"/>
                                </a:lnTo>
                                <a:lnTo>
                                  <a:pt x="4627" y="571"/>
                                </a:lnTo>
                                <a:lnTo>
                                  <a:pt x="4687" y="571"/>
                                </a:lnTo>
                                <a:lnTo>
                                  <a:pt x="4687" y="585"/>
                                </a:lnTo>
                                <a:close/>
                                <a:moveTo>
                                  <a:pt x="4793" y="585"/>
                                </a:moveTo>
                                <a:lnTo>
                                  <a:pt x="4733" y="585"/>
                                </a:lnTo>
                                <a:lnTo>
                                  <a:pt x="4733" y="571"/>
                                </a:lnTo>
                                <a:lnTo>
                                  <a:pt x="4793" y="571"/>
                                </a:lnTo>
                                <a:lnTo>
                                  <a:pt x="4793" y="585"/>
                                </a:lnTo>
                                <a:close/>
                                <a:moveTo>
                                  <a:pt x="4898" y="585"/>
                                </a:moveTo>
                                <a:lnTo>
                                  <a:pt x="4838" y="585"/>
                                </a:lnTo>
                                <a:lnTo>
                                  <a:pt x="4838" y="571"/>
                                </a:lnTo>
                                <a:lnTo>
                                  <a:pt x="4898" y="571"/>
                                </a:lnTo>
                                <a:lnTo>
                                  <a:pt x="4898" y="585"/>
                                </a:lnTo>
                                <a:close/>
                                <a:moveTo>
                                  <a:pt x="5001" y="585"/>
                                </a:moveTo>
                                <a:lnTo>
                                  <a:pt x="4941" y="585"/>
                                </a:lnTo>
                                <a:lnTo>
                                  <a:pt x="4941" y="571"/>
                                </a:lnTo>
                                <a:lnTo>
                                  <a:pt x="5001" y="571"/>
                                </a:lnTo>
                                <a:lnTo>
                                  <a:pt x="5001" y="585"/>
                                </a:lnTo>
                                <a:close/>
                                <a:moveTo>
                                  <a:pt x="5107" y="585"/>
                                </a:moveTo>
                                <a:lnTo>
                                  <a:pt x="5047" y="585"/>
                                </a:lnTo>
                                <a:lnTo>
                                  <a:pt x="5047" y="571"/>
                                </a:lnTo>
                                <a:lnTo>
                                  <a:pt x="5107" y="571"/>
                                </a:lnTo>
                                <a:lnTo>
                                  <a:pt x="5107" y="585"/>
                                </a:lnTo>
                                <a:close/>
                                <a:moveTo>
                                  <a:pt x="5213" y="585"/>
                                </a:moveTo>
                                <a:lnTo>
                                  <a:pt x="5153" y="585"/>
                                </a:lnTo>
                                <a:lnTo>
                                  <a:pt x="5153" y="571"/>
                                </a:lnTo>
                                <a:lnTo>
                                  <a:pt x="5213" y="571"/>
                                </a:lnTo>
                                <a:lnTo>
                                  <a:pt x="5213" y="585"/>
                                </a:lnTo>
                                <a:close/>
                                <a:moveTo>
                                  <a:pt x="5318" y="585"/>
                                </a:moveTo>
                                <a:lnTo>
                                  <a:pt x="5258" y="585"/>
                                </a:lnTo>
                                <a:lnTo>
                                  <a:pt x="5258" y="571"/>
                                </a:lnTo>
                                <a:lnTo>
                                  <a:pt x="5318" y="571"/>
                                </a:lnTo>
                                <a:lnTo>
                                  <a:pt x="5318" y="585"/>
                                </a:lnTo>
                                <a:close/>
                                <a:moveTo>
                                  <a:pt x="5421" y="585"/>
                                </a:moveTo>
                                <a:lnTo>
                                  <a:pt x="5361" y="585"/>
                                </a:lnTo>
                                <a:lnTo>
                                  <a:pt x="5361" y="571"/>
                                </a:lnTo>
                                <a:lnTo>
                                  <a:pt x="5421" y="571"/>
                                </a:lnTo>
                                <a:lnTo>
                                  <a:pt x="5421" y="585"/>
                                </a:lnTo>
                                <a:close/>
                                <a:moveTo>
                                  <a:pt x="5527" y="585"/>
                                </a:moveTo>
                                <a:lnTo>
                                  <a:pt x="5467" y="585"/>
                                </a:lnTo>
                                <a:lnTo>
                                  <a:pt x="5467" y="571"/>
                                </a:lnTo>
                                <a:lnTo>
                                  <a:pt x="5527" y="571"/>
                                </a:lnTo>
                                <a:lnTo>
                                  <a:pt x="5527" y="585"/>
                                </a:lnTo>
                                <a:close/>
                                <a:moveTo>
                                  <a:pt x="5633" y="585"/>
                                </a:moveTo>
                                <a:lnTo>
                                  <a:pt x="5573" y="585"/>
                                </a:lnTo>
                                <a:lnTo>
                                  <a:pt x="5573" y="571"/>
                                </a:lnTo>
                                <a:lnTo>
                                  <a:pt x="5633" y="571"/>
                                </a:lnTo>
                                <a:lnTo>
                                  <a:pt x="5633" y="585"/>
                                </a:lnTo>
                                <a:close/>
                                <a:moveTo>
                                  <a:pt x="5736" y="585"/>
                                </a:moveTo>
                                <a:lnTo>
                                  <a:pt x="5676" y="585"/>
                                </a:lnTo>
                                <a:lnTo>
                                  <a:pt x="5676" y="571"/>
                                </a:lnTo>
                                <a:lnTo>
                                  <a:pt x="5736" y="571"/>
                                </a:lnTo>
                                <a:lnTo>
                                  <a:pt x="5736" y="585"/>
                                </a:lnTo>
                                <a:close/>
                                <a:moveTo>
                                  <a:pt x="5841" y="585"/>
                                </a:moveTo>
                                <a:lnTo>
                                  <a:pt x="5781" y="585"/>
                                </a:lnTo>
                                <a:lnTo>
                                  <a:pt x="5781" y="571"/>
                                </a:lnTo>
                                <a:lnTo>
                                  <a:pt x="5841" y="571"/>
                                </a:lnTo>
                                <a:lnTo>
                                  <a:pt x="5841" y="585"/>
                                </a:lnTo>
                                <a:close/>
                                <a:moveTo>
                                  <a:pt x="5947" y="585"/>
                                </a:moveTo>
                                <a:lnTo>
                                  <a:pt x="5887" y="585"/>
                                </a:lnTo>
                                <a:lnTo>
                                  <a:pt x="5887" y="571"/>
                                </a:lnTo>
                                <a:lnTo>
                                  <a:pt x="5947" y="571"/>
                                </a:lnTo>
                                <a:lnTo>
                                  <a:pt x="5947" y="585"/>
                                </a:lnTo>
                                <a:close/>
                                <a:moveTo>
                                  <a:pt x="6053" y="585"/>
                                </a:moveTo>
                                <a:lnTo>
                                  <a:pt x="5993" y="585"/>
                                </a:lnTo>
                                <a:lnTo>
                                  <a:pt x="5993" y="571"/>
                                </a:lnTo>
                                <a:lnTo>
                                  <a:pt x="6053" y="571"/>
                                </a:lnTo>
                                <a:lnTo>
                                  <a:pt x="6053" y="585"/>
                                </a:lnTo>
                                <a:close/>
                                <a:moveTo>
                                  <a:pt x="6156" y="585"/>
                                </a:moveTo>
                                <a:lnTo>
                                  <a:pt x="6096" y="585"/>
                                </a:lnTo>
                                <a:lnTo>
                                  <a:pt x="6096" y="571"/>
                                </a:lnTo>
                                <a:lnTo>
                                  <a:pt x="6156" y="571"/>
                                </a:lnTo>
                                <a:lnTo>
                                  <a:pt x="6156" y="585"/>
                                </a:lnTo>
                                <a:close/>
                                <a:moveTo>
                                  <a:pt x="6261" y="585"/>
                                </a:moveTo>
                                <a:lnTo>
                                  <a:pt x="6201" y="585"/>
                                </a:lnTo>
                                <a:lnTo>
                                  <a:pt x="6201" y="571"/>
                                </a:lnTo>
                                <a:lnTo>
                                  <a:pt x="6261" y="571"/>
                                </a:lnTo>
                                <a:lnTo>
                                  <a:pt x="6261" y="585"/>
                                </a:lnTo>
                                <a:close/>
                                <a:moveTo>
                                  <a:pt x="6367" y="585"/>
                                </a:moveTo>
                                <a:lnTo>
                                  <a:pt x="6307" y="585"/>
                                </a:lnTo>
                                <a:lnTo>
                                  <a:pt x="6307" y="571"/>
                                </a:lnTo>
                                <a:lnTo>
                                  <a:pt x="6367" y="571"/>
                                </a:lnTo>
                                <a:lnTo>
                                  <a:pt x="6367" y="585"/>
                                </a:lnTo>
                                <a:close/>
                                <a:moveTo>
                                  <a:pt x="6473" y="585"/>
                                </a:moveTo>
                                <a:lnTo>
                                  <a:pt x="6413" y="585"/>
                                </a:lnTo>
                                <a:lnTo>
                                  <a:pt x="6413" y="571"/>
                                </a:lnTo>
                                <a:lnTo>
                                  <a:pt x="6473" y="571"/>
                                </a:lnTo>
                                <a:lnTo>
                                  <a:pt x="6473" y="585"/>
                                </a:lnTo>
                                <a:close/>
                                <a:moveTo>
                                  <a:pt x="6576" y="585"/>
                                </a:moveTo>
                                <a:lnTo>
                                  <a:pt x="6516" y="585"/>
                                </a:lnTo>
                                <a:lnTo>
                                  <a:pt x="6516" y="571"/>
                                </a:lnTo>
                                <a:lnTo>
                                  <a:pt x="6576" y="571"/>
                                </a:lnTo>
                                <a:lnTo>
                                  <a:pt x="6576" y="585"/>
                                </a:lnTo>
                                <a:close/>
                                <a:moveTo>
                                  <a:pt x="6681" y="585"/>
                                </a:moveTo>
                                <a:lnTo>
                                  <a:pt x="6621" y="585"/>
                                </a:lnTo>
                                <a:lnTo>
                                  <a:pt x="6621" y="571"/>
                                </a:lnTo>
                                <a:lnTo>
                                  <a:pt x="6681" y="571"/>
                                </a:lnTo>
                                <a:lnTo>
                                  <a:pt x="6681" y="585"/>
                                </a:lnTo>
                                <a:close/>
                                <a:moveTo>
                                  <a:pt x="6787" y="585"/>
                                </a:moveTo>
                                <a:lnTo>
                                  <a:pt x="6727" y="585"/>
                                </a:lnTo>
                                <a:lnTo>
                                  <a:pt x="6727" y="571"/>
                                </a:lnTo>
                                <a:lnTo>
                                  <a:pt x="6787" y="571"/>
                                </a:lnTo>
                                <a:lnTo>
                                  <a:pt x="6787" y="585"/>
                                </a:lnTo>
                                <a:close/>
                                <a:moveTo>
                                  <a:pt x="6893" y="585"/>
                                </a:moveTo>
                                <a:lnTo>
                                  <a:pt x="6833" y="585"/>
                                </a:lnTo>
                                <a:lnTo>
                                  <a:pt x="6833" y="571"/>
                                </a:lnTo>
                                <a:lnTo>
                                  <a:pt x="6893" y="571"/>
                                </a:lnTo>
                                <a:lnTo>
                                  <a:pt x="6893" y="585"/>
                                </a:lnTo>
                                <a:close/>
                                <a:moveTo>
                                  <a:pt x="6996" y="585"/>
                                </a:moveTo>
                                <a:lnTo>
                                  <a:pt x="6936" y="585"/>
                                </a:lnTo>
                                <a:lnTo>
                                  <a:pt x="6936" y="571"/>
                                </a:lnTo>
                                <a:lnTo>
                                  <a:pt x="6996" y="571"/>
                                </a:lnTo>
                                <a:lnTo>
                                  <a:pt x="6996" y="585"/>
                                </a:lnTo>
                                <a:close/>
                                <a:moveTo>
                                  <a:pt x="7101" y="585"/>
                                </a:moveTo>
                                <a:lnTo>
                                  <a:pt x="7041" y="585"/>
                                </a:lnTo>
                                <a:lnTo>
                                  <a:pt x="7041" y="571"/>
                                </a:lnTo>
                                <a:lnTo>
                                  <a:pt x="7101" y="571"/>
                                </a:lnTo>
                                <a:lnTo>
                                  <a:pt x="7101" y="585"/>
                                </a:lnTo>
                                <a:close/>
                                <a:moveTo>
                                  <a:pt x="7207" y="585"/>
                                </a:moveTo>
                                <a:lnTo>
                                  <a:pt x="7147" y="585"/>
                                </a:lnTo>
                                <a:lnTo>
                                  <a:pt x="7147" y="571"/>
                                </a:lnTo>
                                <a:lnTo>
                                  <a:pt x="7207" y="571"/>
                                </a:lnTo>
                                <a:lnTo>
                                  <a:pt x="7207" y="585"/>
                                </a:lnTo>
                                <a:close/>
                                <a:moveTo>
                                  <a:pt x="7313" y="585"/>
                                </a:moveTo>
                                <a:lnTo>
                                  <a:pt x="7253" y="585"/>
                                </a:lnTo>
                                <a:lnTo>
                                  <a:pt x="7253" y="571"/>
                                </a:lnTo>
                                <a:lnTo>
                                  <a:pt x="7313" y="571"/>
                                </a:lnTo>
                                <a:lnTo>
                                  <a:pt x="7313" y="585"/>
                                </a:lnTo>
                                <a:close/>
                                <a:moveTo>
                                  <a:pt x="7416" y="585"/>
                                </a:moveTo>
                                <a:lnTo>
                                  <a:pt x="7356" y="585"/>
                                </a:lnTo>
                                <a:lnTo>
                                  <a:pt x="7356" y="571"/>
                                </a:lnTo>
                                <a:lnTo>
                                  <a:pt x="7416" y="571"/>
                                </a:lnTo>
                                <a:lnTo>
                                  <a:pt x="7416" y="585"/>
                                </a:lnTo>
                                <a:close/>
                                <a:moveTo>
                                  <a:pt x="7521" y="585"/>
                                </a:moveTo>
                                <a:lnTo>
                                  <a:pt x="7461" y="585"/>
                                </a:lnTo>
                                <a:lnTo>
                                  <a:pt x="7461" y="571"/>
                                </a:lnTo>
                                <a:lnTo>
                                  <a:pt x="7521" y="571"/>
                                </a:lnTo>
                                <a:lnTo>
                                  <a:pt x="7521" y="585"/>
                                </a:lnTo>
                                <a:close/>
                                <a:moveTo>
                                  <a:pt x="7627" y="585"/>
                                </a:moveTo>
                                <a:lnTo>
                                  <a:pt x="7567" y="585"/>
                                </a:lnTo>
                                <a:lnTo>
                                  <a:pt x="7567" y="571"/>
                                </a:lnTo>
                                <a:lnTo>
                                  <a:pt x="7627" y="571"/>
                                </a:lnTo>
                                <a:lnTo>
                                  <a:pt x="7627" y="585"/>
                                </a:lnTo>
                                <a:close/>
                                <a:moveTo>
                                  <a:pt x="7733" y="585"/>
                                </a:moveTo>
                                <a:lnTo>
                                  <a:pt x="7673" y="585"/>
                                </a:lnTo>
                                <a:lnTo>
                                  <a:pt x="7673" y="571"/>
                                </a:lnTo>
                                <a:lnTo>
                                  <a:pt x="7733" y="571"/>
                                </a:lnTo>
                                <a:lnTo>
                                  <a:pt x="7733" y="585"/>
                                </a:lnTo>
                                <a:close/>
                                <a:moveTo>
                                  <a:pt x="7836" y="585"/>
                                </a:moveTo>
                                <a:lnTo>
                                  <a:pt x="7776" y="585"/>
                                </a:lnTo>
                                <a:lnTo>
                                  <a:pt x="7776" y="571"/>
                                </a:lnTo>
                                <a:lnTo>
                                  <a:pt x="7836" y="571"/>
                                </a:lnTo>
                                <a:lnTo>
                                  <a:pt x="7836" y="585"/>
                                </a:lnTo>
                                <a:close/>
                                <a:moveTo>
                                  <a:pt x="7920" y="585"/>
                                </a:moveTo>
                                <a:lnTo>
                                  <a:pt x="7881" y="585"/>
                                </a:lnTo>
                                <a:lnTo>
                                  <a:pt x="7881" y="571"/>
                                </a:lnTo>
                                <a:lnTo>
                                  <a:pt x="7905" y="571"/>
                                </a:lnTo>
                                <a:lnTo>
                                  <a:pt x="7905" y="549"/>
                                </a:lnTo>
                                <a:lnTo>
                                  <a:pt x="7920" y="549"/>
                                </a:lnTo>
                                <a:lnTo>
                                  <a:pt x="7920" y="585"/>
                                </a:lnTo>
                                <a:close/>
                                <a:moveTo>
                                  <a:pt x="7920" y="504"/>
                                </a:moveTo>
                                <a:lnTo>
                                  <a:pt x="7905" y="504"/>
                                </a:lnTo>
                                <a:lnTo>
                                  <a:pt x="7905" y="444"/>
                                </a:lnTo>
                                <a:lnTo>
                                  <a:pt x="7920" y="444"/>
                                </a:lnTo>
                                <a:lnTo>
                                  <a:pt x="7920" y="504"/>
                                </a:lnTo>
                                <a:close/>
                                <a:moveTo>
                                  <a:pt x="7920" y="398"/>
                                </a:moveTo>
                                <a:lnTo>
                                  <a:pt x="7905" y="398"/>
                                </a:lnTo>
                                <a:lnTo>
                                  <a:pt x="7905" y="338"/>
                                </a:lnTo>
                                <a:lnTo>
                                  <a:pt x="7920" y="338"/>
                                </a:lnTo>
                                <a:lnTo>
                                  <a:pt x="7920" y="398"/>
                                </a:lnTo>
                                <a:close/>
                                <a:moveTo>
                                  <a:pt x="7920" y="293"/>
                                </a:moveTo>
                                <a:lnTo>
                                  <a:pt x="7905" y="293"/>
                                </a:lnTo>
                                <a:lnTo>
                                  <a:pt x="7905" y="233"/>
                                </a:lnTo>
                                <a:lnTo>
                                  <a:pt x="7920" y="233"/>
                                </a:lnTo>
                                <a:lnTo>
                                  <a:pt x="7920" y="293"/>
                                </a:lnTo>
                                <a:close/>
                                <a:moveTo>
                                  <a:pt x="7920" y="189"/>
                                </a:moveTo>
                                <a:lnTo>
                                  <a:pt x="7905" y="189"/>
                                </a:lnTo>
                                <a:lnTo>
                                  <a:pt x="7905" y="129"/>
                                </a:lnTo>
                                <a:lnTo>
                                  <a:pt x="7920" y="129"/>
                                </a:lnTo>
                                <a:lnTo>
                                  <a:pt x="7920" y="189"/>
                                </a:lnTo>
                                <a:close/>
                                <a:moveTo>
                                  <a:pt x="7920" y="84"/>
                                </a:moveTo>
                                <a:lnTo>
                                  <a:pt x="7905" y="84"/>
                                </a:lnTo>
                                <a:lnTo>
                                  <a:pt x="7905" y="24"/>
                                </a:lnTo>
                                <a:lnTo>
                                  <a:pt x="7920" y="24"/>
                                </a:lnTo>
                                <a:lnTo>
                                  <a:pt x="7920" y="84"/>
                                </a:lnTo>
                                <a:close/>
                                <a:moveTo>
                                  <a:pt x="7881" y="17"/>
                                </a:moveTo>
                                <a:lnTo>
                                  <a:pt x="7821" y="17"/>
                                </a:lnTo>
                                <a:lnTo>
                                  <a:pt x="7821" y="0"/>
                                </a:lnTo>
                                <a:lnTo>
                                  <a:pt x="7881" y="0"/>
                                </a:lnTo>
                                <a:lnTo>
                                  <a:pt x="7881" y="17"/>
                                </a:lnTo>
                                <a:close/>
                                <a:moveTo>
                                  <a:pt x="7778" y="17"/>
                                </a:moveTo>
                                <a:lnTo>
                                  <a:pt x="7718" y="17"/>
                                </a:lnTo>
                                <a:lnTo>
                                  <a:pt x="7718" y="0"/>
                                </a:lnTo>
                                <a:lnTo>
                                  <a:pt x="7778" y="0"/>
                                </a:lnTo>
                                <a:lnTo>
                                  <a:pt x="7778" y="17"/>
                                </a:lnTo>
                                <a:close/>
                                <a:moveTo>
                                  <a:pt x="7673" y="17"/>
                                </a:moveTo>
                                <a:lnTo>
                                  <a:pt x="7613" y="17"/>
                                </a:lnTo>
                                <a:lnTo>
                                  <a:pt x="7613" y="0"/>
                                </a:lnTo>
                                <a:lnTo>
                                  <a:pt x="7673" y="0"/>
                                </a:lnTo>
                                <a:lnTo>
                                  <a:pt x="7673" y="17"/>
                                </a:lnTo>
                                <a:close/>
                                <a:moveTo>
                                  <a:pt x="7567" y="17"/>
                                </a:moveTo>
                                <a:lnTo>
                                  <a:pt x="7507" y="17"/>
                                </a:lnTo>
                                <a:lnTo>
                                  <a:pt x="7507" y="0"/>
                                </a:lnTo>
                                <a:lnTo>
                                  <a:pt x="7567" y="0"/>
                                </a:lnTo>
                                <a:lnTo>
                                  <a:pt x="7567" y="17"/>
                                </a:lnTo>
                                <a:close/>
                                <a:moveTo>
                                  <a:pt x="7461" y="17"/>
                                </a:moveTo>
                                <a:lnTo>
                                  <a:pt x="7401" y="17"/>
                                </a:lnTo>
                                <a:lnTo>
                                  <a:pt x="7401" y="0"/>
                                </a:lnTo>
                                <a:lnTo>
                                  <a:pt x="7461" y="0"/>
                                </a:lnTo>
                                <a:lnTo>
                                  <a:pt x="7461" y="17"/>
                                </a:lnTo>
                                <a:close/>
                                <a:moveTo>
                                  <a:pt x="7358" y="17"/>
                                </a:moveTo>
                                <a:lnTo>
                                  <a:pt x="7298" y="17"/>
                                </a:lnTo>
                                <a:lnTo>
                                  <a:pt x="7298" y="0"/>
                                </a:lnTo>
                                <a:lnTo>
                                  <a:pt x="7358" y="0"/>
                                </a:lnTo>
                                <a:lnTo>
                                  <a:pt x="7358" y="17"/>
                                </a:lnTo>
                                <a:close/>
                                <a:moveTo>
                                  <a:pt x="7253" y="17"/>
                                </a:moveTo>
                                <a:lnTo>
                                  <a:pt x="7193" y="17"/>
                                </a:lnTo>
                                <a:lnTo>
                                  <a:pt x="7193" y="0"/>
                                </a:lnTo>
                                <a:lnTo>
                                  <a:pt x="7253" y="0"/>
                                </a:lnTo>
                                <a:lnTo>
                                  <a:pt x="7253" y="17"/>
                                </a:lnTo>
                                <a:close/>
                                <a:moveTo>
                                  <a:pt x="7147" y="17"/>
                                </a:moveTo>
                                <a:lnTo>
                                  <a:pt x="7087" y="17"/>
                                </a:lnTo>
                                <a:lnTo>
                                  <a:pt x="7087" y="0"/>
                                </a:lnTo>
                                <a:lnTo>
                                  <a:pt x="7147" y="0"/>
                                </a:lnTo>
                                <a:lnTo>
                                  <a:pt x="7147" y="17"/>
                                </a:lnTo>
                                <a:close/>
                                <a:moveTo>
                                  <a:pt x="7041" y="17"/>
                                </a:moveTo>
                                <a:lnTo>
                                  <a:pt x="6981" y="17"/>
                                </a:lnTo>
                                <a:lnTo>
                                  <a:pt x="6981" y="0"/>
                                </a:lnTo>
                                <a:lnTo>
                                  <a:pt x="7041" y="0"/>
                                </a:lnTo>
                                <a:lnTo>
                                  <a:pt x="7041" y="17"/>
                                </a:lnTo>
                                <a:close/>
                                <a:moveTo>
                                  <a:pt x="6938" y="17"/>
                                </a:moveTo>
                                <a:lnTo>
                                  <a:pt x="6878" y="17"/>
                                </a:lnTo>
                                <a:lnTo>
                                  <a:pt x="6878" y="0"/>
                                </a:lnTo>
                                <a:lnTo>
                                  <a:pt x="6938" y="0"/>
                                </a:lnTo>
                                <a:lnTo>
                                  <a:pt x="6938" y="17"/>
                                </a:lnTo>
                                <a:close/>
                                <a:moveTo>
                                  <a:pt x="6833" y="17"/>
                                </a:moveTo>
                                <a:lnTo>
                                  <a:pt x="6773" y="17"/>
                                </a:lnTo>
                                <a:lnTo>
                                  <a:pt x="6773" y="0"/>
                                </a:lnTo>
                                <a:lnTo>
                                  <a:pt x="6833" y="0"/>
                                </a:lnTo>
                                <a:lnTo>
                                  <a:pt x="6833" y="17"/>
                                </a:lnTo>
                                <a:close/>
                                <a:moveTo>
                                  <a:pt x="6727" y="17"/>
                                </a:moveTo>
                                <a:lnTo>
                                  <a:pt x="6667" y="17"/>
                                </a:lnTo>
                                <a:lnTo>
                                  <a:pt x="6667" y="0"/>
                                </a:lnTo>
                                <a:lnTo>
                                  <a:pt x="6727" y="0"/>
                                </a:lnTo>
                                <a:lnTo>
                                  <a:pt x="6727" y="17"/>
                                </a:lnTo>
                                <a:close/>
                                <a:moveTo>
                                  <a:pt x="6621" y="17"/>
                                </a:moveTo>
                                <a:lnTo>
                                  <a:pt x="6561" y="17"/>
                                </a:lnTo>
                                <a:lnTo>
                                  <a:pt x="6561" y="0"/>
                                </a:lnTo>
                                <a:lnTo>
                                  <a:pt x="6621" y="0"/>
                                </a:lnTo>
                                <a:lnTo>
                                  <a:pt x="6621" y="17"/>
                                </a:lnTo>
                                <a:close/>
                                <a:moveTo>
                                  <a:pt x="6518" y="17"/>
                                </a:moveTo>
                                <a:lnTo>
                                  <a:pt x="6458" y="17"/>
                                </a:lnTo>
                                <a:lnTo>
                                  <a:pt x="6458" y="0"/>
                                </a:lnTo>
                                <a:lnTo>
                                  <a:pt x="6518" y="0"/>
                                </a:lnTo>
                                <a:lnTo>
                                  <a:pt x="6518" y="17"/>
                                </a:lnTo>
                                <a:close/>
                                <a:moveTo>
                                  <a:pt x="6413" y="17"/>
                                </a:moveTo>
                                <a:lnTo>
                                  <a:pt x="6353" y="17"/>
                                </a:lnTo>
                                <a:lnTo>
                                  <a:pt x="6353" y="0"/>
                                </a:lnTo>
                                <a:lnTo>
                                  <a:pt x="6413" y="0"/>
                                </a:lnTo>
                                <a:lnTo>
                                  <a:pt x="6413" y="17"/>
                                </a:lnTo>
                                <a:close/>
                                <a:moveTo>
                                  <a:pt x="6307" y="17"/>
                                </a:moveTo>
                                <a:lnTo>
                                  <a:pt x="6247" y="17"/>
                                </a:lnTo>
                                <a:lnTo>
                                  <a:pt x="6247" y="0"/>
                                </a:lnTo>
                                <a:lnTo>
                                  <a:pt x="6307" y="0"/>
                                </a:lnTo>
                                <a:lnTo>
                                  <a:pt x="6307" y="17"/>
                                </a:lnTo>
                                <a:close/>
                                <a:moveTo>
                                  <a:pt x="6201" y="17"/>
                                </a:moveTo>
                                <a:lnTo>
                                  <a:pt x="6141" y="17"/>
                                </a:lnTo>
                                <a:lnTo>
                                  <a:pt x="6141" y="0"/>
                                </a:lnTo>
                                <a:lnTo>
                                  <a:pt x="6201" y="0"/>
                                </a:lnTo>
                                <a:lnTo>
                                  <a:pt x="6201" y="17"/>
                                </a:lnTo>
                                <a:close/>
                                <a:moveTo>
                                  <a:pt x="6098" y="17"/>
                                </a:moveTo>
                                <a:lnTo>
                                  <a:pt x="6038" y="17"/>
                                </a:lnTo>
                                <a:lnTo>
                                  <a:pt x="6038" y="0"/>
                                </a:lnTo>
                                <a:lnTo>
                                  <a:pt x="6098" y="0"/>
                                </a:lnTo>
                                <a:lnTo>
                                  <a:pt x="6098" y="17"/>
                                </a:lnTo>
                                <a:close/>
                                <a:moveTo>
                                  <a:pt x="5993" y="17"/>
                                </a:moveTo>
                                <a:lnTo>
                                  <a:pt x="5933" y="17"/>
                                </a:lnTo>
                                <a:lnTo>
                                  <a:pt x="5933" y="0"/>
                                </a:lnTo>
                                <a:lnTo>
                                  <a:pt x="5993" y="0"/>
                                </a:lnTo>
                                <a:lnTo>
                                  <a:pt x="5993" y="17"/>
                                </a:lnTo>
                                <a:close/>
                                <a:moveTo>
                                  <a:pt x="5887" y="17"/>
                                </a:moveTo>
                                <a:lnTo>
                                  <a:pt x="5827" y="17"/>
                                </a:lnTo>
                                <a:lnTo>
                                  <a:pt x="5827" y="0"/>
                                </a:lnTo>
                                <a:lnTo>
                                  <a:pt x="5887" y="0"/>
                                </a:lnTo>
                                <a:lnTo>
                                  <a:pt x="5887" y="17"/>
                                </a:lnTo>
                                <a:close/>
                                <a:moveTo>
                                  <a:pt x="5781" y="17"/>
                                </a:moveTo>
                                <a:lnTo>
                                  <a:pt x="5721" y="17"/>
                                </a:lnTo>
                                <a:lnTo>
                                  <a:pt x="5721" y="0"/>
                                </a:lnTo>
                                <a:lnTo>
                                  <a:pt x="5781" y="0"/>
                                </a:lnTo>
                                <a:lnTo>
                                  <a:pt x="5781" y="17"/>
                                </a:lnTo>
                                <a:close/>
                                <a:moveTo>
                                  <a:pt x="5678" y="17"/>
                                </a:moveTo>
                                <a:lnTo>
                                  <a:pt x="5618" y="17"/>
                                </a:lnTo>
                                <a:lnTo>
                                  <a:pt x="5618" y="0"/>
                                </a:lnTo>
                                <a:lnTo>
                                  <a:pt x="5678" y="0"/>
                                </a:lnTo>
                                <a:lnTo>
                                  <a:pt x="5678" y="17"/>
                                </a:lnTo>
                                <a:close/>
                                <a:moveTo>
                                  <a:pt x="5573" y="17"/>
                                </a:moveTo>
                                <a:lnTo>
                                  <a:pt x="5513" y="17"/>
                                </a:lnTo>
                                <a:lnTo>
                                  <a:pt x="5513" y="0"/>
                                </a:lnTo>
                                <a:lnTo>
                                  <a:pt x="5573" y="0"/>
                                </a:lnTo>
                                <a:lnTo>
                                  <a:pt x="5573" y="17"/>
                                </a:lnTo>
                                <a:close/>
                                <a:moveTo>
                                  <a:pt x="5467" y="17"/>
                                </a:moveTo>
                                <a:lnTo>
                                  <a:pt x="5407" y="17"/>
                                </a:lnTo>
                                <a:lnTo>
                                  <a:pt x="5407" y="0"/>
                                </a:lnTo>
                                <a:lnTo>
                                  <a:pt x="5467" y="0"/>
                                </a:lnTo>
                                <a:lnTo>
                                  <a:pt x="5467" y="17"/>
                                </a:lnTo>
                                <a:close/>
                                <a:moveTo>
                                  <a:pt x="5361" y="17"/>
                                </a:moveTo>
                                <a:lnTo>
                                  <a:pt x="5301" y="17"/>
                                </a:lnTo>
                                <a:lnTo>
                                  <a:pt x="5301" y="0"/>
                                </a:lnTo>
                                <a:lnTo>
                                  <a:pt x="5361" y="0"/>
                                </a:lnTo>
                                <a:lnTo>
                                  <a:pt x="5361" y="17"/>
                                </a:lnTo>
                                <a:close/>
                                <a:moveTo>
                                  <a:pt x="5258" y="17"/>
                                </a:moveTo>
                                <a:lnTo>
                                  <a:pt x="5198" y="17"/>
                                </a:lnTo>
                                <a:lnTo>
                                  <a:pt x="5198" y="0"/>
                                </a:lnTo>
                                <a:lnTo>
                                  <a:pt x="5258" y="0"/>
                                </a:lnTo>
                                <a:lnTo>
                                  <a:pt x="5258" y="17"/>
                                </a:lnTo>
                                <a:close/>
                                <a:moveTo>
                                  <a:pt x="5153" y="17"/>
                                </a:moveTo>
                                <a:lnTo>
                                  <a:pt x="5093" y="17"/>
                                </a:lnTo>
                                <a:lnTo>
                                  <a:pt x="5093" y="0"/>
                                </a:lnTo>
                                <a:lnTo>
                                  <a:pt x="5153" y="0"/>
                                </a:lnTo>
                                <a:lnTo>
                                  <a:pt x="5153" y="17"/>
                                </a:lnTo>
                                <a:close/>
                                <a:moveTo>
                                  <a:pt x="5047" y="17"/>
                                </a:moveTo>
                                <a:lnTo>
                                  <a:pt x="4987" y="17"/>
                                </a:lnTo>
                                <a:lnTo>
                                  <a:pt x="4987" y="0"/>
                                </a:lnTo>
                                <a:lnTo>
                                  <a:pt x="5047" y="0"/>
                                </a:lnTo>
                                <a:lnTo>
                                  <a:pt x="5047" y="17"/>
                                </a:lnTo>
                                <a:close/>
                                <a:moveTo>
                                  <a:pt x="4941" y="17"/>
                                </a:moveTo>
                                <a:lnTo>
                                  <a:pt x="4881" y="17"/>
                                </a:lnTo>
                                <a:lnTo>
                                  <a:pt x="4881" y="0"/>
                                </a:lnTo>
                                <a:lnTo>
                                  <a:pt x="4941" y="0"/>
                                </a:lnTo>
                                <a:lnTo>
                                  <a:pt x="4941" y="17"/>
                                </a:lnTo>
                                <a:close/>
                                <a:moveTo>
                                  <a:pt x="4838" y="17"/>
                                </a:moveTo>
                                <a:lnTo>
                                  <a:pt x="4778" y="17"/>
                                </a:lnTo>
                                <a:lnTo>
                                  <a:pt x="4778" y="0"/>
                                </a:lnTo>
                                <a:lnTo>
                                  <a:pt x="4838" y="0"/>
                                </a:lnTo>
                                <a:lnTo>
                                  <a:pt x="4838" y="17"/>
                                </a:lnTo>
                                <a:close/>
                                <a:moveTo>
                                  <a:pt x="4733" y="17"/>
                                </a:moveTo>
                                <a:lnTo>
                                  <a:pt x="4673" y="17"/>
                                </a:lnTo>
                                <a:lnTo>
                                  <a:pt x="4673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17"/>
                                </a:lnTo>
                                <a:close/>
                                <a:moveTo>
                                  <a:pt x="4627" y="17"/>
                                </a:moveTo>
                                <a:lnTo>
                                  <a:pt x="4567" y="17"/>
                                </a:lnTo>
                                <a:lnTo>
                                  <a:pt x="4567" y="0"/>
                                </a:lnTo>
                                <a:lnTo>
                                  <a:pt x="4627" y="0"/>
                                </a:lnTo>
                                <a:lnTo>
                                  <a:pt x="4627" y="17"/>
                                </a:lnTo>
                                <a:close/>
                                <a:moveTo>
                                  <a:pt x="4521" y="17"/>
                                </a:moveTo>
                                <a:lnTo>
                                  <a:pt x="4461" y="17"/>
                                </a:lnTo>
                                <a:lnTo>
                                  <a:pt x="4461" y="0"/>
                                </a:lnTo>
                                <a:lnTo>
                                  <a:pt x="4521" y="0"/>
                                </a:lnTo>
                                <a:lnTo>
                                  <a:pt x="4521" y="17"/>
                                </a:lnTo>
                                <a:close/>
                                <a:moveTo>
                                  <a:pt x="4418" y="17"/>
                                </a:moveTo>
                                <a:lnTo>
                                  <a:pt x="4358" y="17"/>
                                </a:lnTo>
                                <a:lnTo>
                                  <a:pt x="4358" y="0"/>
                                </a:lnTo>
                                <a:lnTo>
                                  <a:pt x="4418" y="0"/>
                                </a:lnTo>
                                <a:lnTo>
                                  <a:pt x="4418" y="17"/>
                                </a:lnTo>
                                <a:close/>
                                <a:moveTo>
                                  <a:pt x="4313" y="17"/>
                                </a:moveTo>
                                <a:lnTo>
                                  <a:pt x="4253" y="17"/>
                                </a:lnTo>
                                <a:lnTo>
                                  <a:pt x="4253" y="0"/>
                                </a:lnTo>
                                <a:lnTo>
                                  <a:pt x="4313" y="0"/>
                                </a:lnTo>
                                <a:lnTo>
                                  <a:pt x="4313" y="17"/>
                                </a:lnTo>
                                <a:close/>
                                <a:moveTo>
                                  <a:pt x="4207" y="17"/>
                                </a:moveTo>
                                <a:lnTo>
                                  <a:pt x="4147" y="17"/>
                                </a:lnTo>
                                <a:lnTo>
                                  <a:pt x="4147" y="0"/>
                                </a:lnTo>
                                <a:lnTo>
                                  <a:pt x="4207" y="0"/>
                                </a:lnTo>
                                <a:lnTo>
                                  <a:pt x="4207" y="17"/>
                                </a:lnTo>
                                <a:close/>
                                <a:moveTo>
                                  <a:pt x="4101" y="17"/>
                                </a:moveTo>
                                <a:lnTo>
                                  <a:pt x="4041" y="17"/>
                                </a:lnTo>
                                <a:lnTo>
                                  <a:pt x="4041" y="0"/>
                                </a:lnTo>
                                <a:lnTo>
                                  <a:pt x="4101" y="0"/>
                                </a:lnTo>
                                <a:lnTo>
                                  <a:pt x="4101" y="17"/>
                                </a:lnTo>
                                <a:close/>
                                <a:moveTo>
                                  <a:pt x="3998" y="17"/>
                                </a:moveTo>
                                <a:lnTo>
                                  <a:pt x="3938" y="17"/>
                                </a:lnTo>
                                <a:lnTo>
                                  <a:pt x="3938" y="0"/>
                                </a:lnTo>
                                <a:lnTo>
                                  <a:pt x="3998" y="0"/>
                                </a:lnTo>
                                <a:lnTo>
                                  <a:pt x="3998" y="17"/>
                                </a:lnTo>
                                <a:close/>
                                <a:moveTo>
                                  <a:pt x="3893" y="17"/>
                                </a:moveTo>
                                <a:lnTo>
                                  <a:pt x="3833" y="17"/>
                                </a:lnTo>
                                <a:lnTo>
                                  <a:pt x="3833" y="0"/>
                                </a:lnTo>
                                <a:lnTo>
                                  <a:pt x="3893" y="0"/>
                                </a:lnTo>
                                <a:lnTo>
                                  <a:pt x="3893" y="17"/>
                                </a:lnTo>
                                <a:close/>
                                <a:moveTo>
                                  <a:pt x="3787" y="17"/>
                                </a:moveTo>
                                <a:lnTo>
                                  <a:pt x="3727" y="17"/>
                                </a:lnTo>
                                <a:lnTo>
                                  <a:pt x="3727" y="0"/>
                                </a:lnTo>
                                <a:lnTo>
                                  <a:pt x="3787" y="0"/>
                                </a:lnTo>
                                <a:lnTo>
                                  <a:pt x="3787" y="17"/>
                                </a:lnTo>
                                <a:close/>
                                <a:moveTo>
                                  <a:pt x="3681" y="17"/>
                                </a:moveTo>
                                <a:lnTo>
                                  <a:pt x="3621" y="17"/>
                                </a:lnTo>
                                <a:lnTo>
                                  <a:pt x="3621" y="0"/>
                                </a:lnTo>
                                <a:lnTo>
                                  <a:pt x="3681" y="0"/>
                                </a:lnTo>
                                <a:lnTo>
                                  <a:pt x="3681" y="17"/>
                                </a:lnTo>
                                <a:close/>
                                <a:moveTo>
                                  <a:pt x="3578" y="17"/>
                                </a:moveTo>
                                <a:lnTo>
                                  <a:pt x="3518" y="17"/>
                                </a:lnTo>
                                <a:lnTo>
                                  <a:pt x="3518" y="0"/>
                                </a:lnTo>
                                <a:lnTo>
                                  <a:pt x="3578" y="0"/>
                                </a:lnTo>
                                <a:lnTo>
                                  <a:pt x="3578" y="17"/>
                                </a:lnTo>
                                <a:close/>
                                <a:moveTo>
                                  <a:pt x="3473" y="17"/>
                                </a:moveTo>
                                <a:lnTo>
                                  <a:pt x="3413" y="17"/>
                                </a:lnTo>
                                <a:lnTo>
                                  <a:pt x="3413" y="0"/>
                                </a:lnTo>
                                <a:lnTo>
                                  <a:pt x="3473" y="0"/>
                                </a:lnTo>
                                <a:lnTo>
                                  <a:pt x="3473" y="17"/>
                                </a:lnTo>
                                <a:close/>
                                <a:moveTo>
                                  <a:pt x="3367" y="17"/>
                                </a:moveTo>
                                <a:lnTo>
                                  <a:pt x="3307" y="17"/>
                                </a:lnTo>
                                <a:lnTo>
                                  <a:pt x="3307" y="0"/>
                                </a:lnTo>
                                <a:lnTo>
                                  <a:pt x="3367" y="0"/>
                                </a:lnTo>
                                <a:lnTo>
                                  <a:pt x="3367" y="17"/>
                                </a:lnTo>
                                <a:close/>
                                <a:moveTo>
                                  <a:pt x="3261" y="17"/>
                                </a:moveTo>
                                <a:lnTo>
                                  <a:pt x="3201" y="17"/>
                                </a:lnTo>
                                <a:lnTo>
                                  <a:pt x="3201" y="0"/>
                                </a:lnTo>
                                <a:lnTo>
                                  <a:pt x="3261" y="0"/>
                                </a:lnTo>
                                <a:lnTo>
                                  <a:pt x="3261" y="17"/>
                                </a:lnTo>
                                <a:close/>
                                <a:moveTo>
                                  <a:pt x="3158" y="17"/>
                                </a:moveTo>
                                <a:lnTo>
                                  <a:pt x="3098" y="17"/>
                                </a:lnTo>
                                <a:lnTo>
                                  <a:pt x="3098" y="0"/>
                                </a:lnTo>
                                <a:lnTo>
                                  <a:pt x="3158" y="0"/>
                                </a:lnTo>
                                <a:lnTo>
                                  <a:pt x="3158" y="17"/>
                                </a:lnTo>
                                <a:close/>
                                <a:moveTo>
                                  <a:pt x="3053" y="17"/>
                                </a:moveTo>
                                <a:lnTo>
                                  <a:pt x="2993" y="17"/>
                                </a:lnTo>
                                <a:lnTo>
                                  <a:pt x="2993" y="0"/>
                                </a:lnTo>
                                <a:lnTo>
                                  <a:pt x="3053" y="0"/>
                                </a:lnTo>
                                <a:lnTo>
                                  <a:pt x="3053" y="17"/>
                                </a:lnTo>
                                <a:close/>
                                <a:moveTo>
                                  <a:pt x="2947" y="17"/>
                                </a:moveTo>
                                <a:lnTo>
                                  <a:pt x="2887" y="17"/>
                                </a:lnTo>
                                <a:lnTo>
                                  <a:pt x="2887" y="0"/>
                                </a:lnTo>
                                <a:lnTo>
                                  <a:pt x="2947" y="0"/>
                                </a:lnTo>
                                <a:lnTo>
                                  <a:pt x="2947" y="17"/>
                                </a:lnTo>
                                <a:close/>
                                <a:moveTo>
                                  <a:pt x="2841" y="17"/>
                                </a:moveTo>
                                <a:lnTo>
                                  <a:pt x="2781" y="17"/>
                                </a:lnTo>
                                <a:lnTo>
                                  <a:pt x="2781" y="0"/>
                                </a:lnTo>
                                <a:lnTo>
                                  <a:pt x="2841" y="0"/>
                                </a:lnTo>
                                <a:lnTo>
                                  <a:pt x="2841" y="17"/>
                                </a:lnTo>
                                <a:close/>
                                <a:moveTo>
                                  <a:pt x="2738" y="17"/>
                                </a:moveTo>
                                <a:lnTo>
                                  <a:pt x="2678" y="17"/>
                                </a:lnTo>
                                <a:lnTo>
                                  <a:pt x="2678" y="0"/>
                                </a:lnTo>
                                <a:lnTo>
                                  <a:pt x="2738" y="0"/>
                                </a:lnTo>
                                <a:lnTo>
                                  <a:pt x="2738" y="17"/>
                                </a:lnTo>
                                <a:close/>
                                <a:moveTo>
                                  <a:pt x="2633" y="17"/>
                                </a:moveTo>
                                <a:lnTo>
                                  <a:pt x="2573" y="17"/>
                                </a:lnTo>
                                <a:lnTo>
                                  <a:pt x="2573" y="0"/>
                                </a:lnTo>
                                <a:lnTo>
                                  <a:pt x="2633" y="0"/>
                                </a:lnTo>
                                <a:lnTo>
                                  <a:pt x="2633" y="17"/>
                                </a:lnTo>
                                <a:close/>
                                <a:moveTo>
                                  <a:pt x="2527" y="17"/>
                                </a:moveTo>
                                <a:lnTo>
                                  <a:pt x="2467" y="17"/>
                                </a:lnTo>
                                <a:lnTo>
                                  <a:pt x="2467" y="0"/>
                                </a:lnTo>
                                <a:lnTo>
                                  <a:pt x="2527" y="0"/>
                                </a:lnTo>
                                <a:lnTo>
                                  <a:pt x="2527" y="17"/>
                                </a:lnTo>
                                <a:close/>
                                <a:moveTo>
                                  <a:pt x="2421" y="17"/>
                                </a:moveTo>
                                <a:lnTo>
                                  <a:pt x="2361" y="17"/>
                                </a:lnTo>
                                <a:lnTo>
                                  <a:pt x="2361" y="0"/>
                                </a:lnTo>
                                <a:lnTo>
                                  <a:pt x="2421" y="0"/>
                                </a:lnTo>
                                <a:lnTo>
                                  <a:pt x="2421" y="17"/>
                                </a:lnTo>
                                <a:close/>
                                <a:moveTo>
                                  <a:pt x="2318" y="17"/>
                                </a:moveTo>
                                <a:lnTo>
                                  <a:pt x="2258" y="17"/>
                                </a:lnTo>
                                <a:lnTo>
                                  <a:pt x="2258" y="0"/>
                                </a:lnTo>
                                <a:lnTo>
                                  <a:pt x="2318" y="0"/>
                                </a:lnTo>
                                <a:lnTo>
                                  <a:pt x="2318" y="17"/>
                                </a:lnTo>
                                <a:close/>
                                <a:moveTo>
                                  <a:pt x="2213" y="17"/>
                                </a:moveTo>
                                <a:lnTo>
                                  <a:pt x="2153" y="17"/>
                                </a:lnTo>
                                <a:lnTo>
                                  <a:pt x="2153" y="0"/>
                                </a:lnTo>
                                <a:lnTo>
                                  <a:pt x="2213" y="0"/>
                                </a:lnTo>
                                <a:lnTo>
                                  <a:pt x="2213" y="17"/>
                                </a:lnTo>
                                <a:close/>
                                <a:moveTo>
                                  <a:pt x="2107" y="17"/>
                                </a:moveTo>
                                <a:lnTo>
                                  <a:pt x="2047" y="17"/>
                                </a:lnTo>
                                <a:lnTo>
                                  <a:pt x="2047" y="0"/>
                                </a:lnTo>
                                <a:lnTo>
                                  <a:pt x="2107" y="0"/>
                                </a:lnTo>
                                <a:lnTo>
                                  <a:pt x="2107" y="17"/>
                                </a:lnTo>
                                <a:close/>
                                <a:moveTo>
                                  <a:pt x="2001" y="17"/>
                                </a:moveTo>
                                <a:lnTo>
                                  <a:pt x="1941" y="17"/>
                                </a:lnTo>
                                <a:lnTo>
                                  <a:pt x="1941" y="0"/>
                                </a:lnTo>
                                <a:lnTo>
                                  <a:pt x="2001" y="0"/>
                                </a:lnTo>
                                <a:lnTo>
                                  <a:pt x="2001" y="17"/>
                                </a:lnTo>
                                <a:close/>
                                <a:moveTo>
                                  <a:pt x="1898" y="17"/>
                                </a:moveTo>
                                <a:lnTo>
                                  <a:pt x="1838" y="17"/>
                                </a:lnTo>
                                <a:lnTo>
                                  <a:pt x="1838" y="0"/>
                                </a:lnTo>
                                <a:lnTo>
                                  <a:pt x="1898" y="0"/>
                                </a:lnTo>
                                <a:lnTo>
                                  <a:pt x="1898" y="17"/>
                                </a:lnTo>
                                <a:close/>
                                <a:moveTo>
                                  <a:pt x="1793" y="17"/>
                                </a:moveTo>
                                <a:lnTo>
                                  <a:pt x="1733" y="17"/>
                                </a:lnTo>
                                <a:lnTo>
                                  <a:pt x="1733" y="0"/>
                                </a:lnTo>
                                <a:lnTo>
                                  <a:pt x="1793" y="0"/>
                                </a:lnTo>
                                <a:lnTo>
                                  <a:pt x="1793" y="17"/>
                                </a:lnTo>
                                <a:close/>
                                <a:moveTo>
                                  <a:pt x="1687" y="17"/>
                                </a:moveTo>
                                <a:lnTo>
                                  <a:pt x="1627" y="17"/>
                                </a:lnTo>
                                <a:lnTo>
                                  <a:pt x="1627" y="0"/>
                                </a:lnTo>
                                <a:lnTo>
                                  <a:pt x="1687" y="0"/>
                                </a:lnTo>
                                <a:lnTo>
                                  <a:pt x="1687" y="17"/>
                                </a:lnTo>
                                <a:close/>
                                <a:moveTo>
                                  <a:pt x="1581" y="17"/>
                                </a:moveTo>
                                <a:lnTo>
                                  <a:pt x="1521" y="17"/>
                                </a:lnTo>
                                <a:lnTo>
                                  <a:pt x="1521" y="0"/>
                                </a:lnTo>
                                <a:lnTo>
                                  <a:pt x="1581" y="0"/>
                                </a:lnTo>
                                <a:lnTo>
                                  <a:pt x="1581" y="17"/>
                                </a:lnTo>
                                <a:close/>
                                <a:moveTo>
                                  <a:pt x="1478" y="17"/>
                                </a:moveTo>
                                <a:lnTo>
                                  <a:pt x="1418" y="17"/>
                                </a:lnTo>
                                <a:lnTo>
                                  <a:pt x="1418" y="0"/>
                                </a:lnTo>
                                <a:lnTo>
                                  <a:pt x="1478" y="0"/>
                                </a:lnTo>
                                <a:lnTo>
                                  <a:pt x="1478" y="17"/>
                                </a:lnTo>
                                <a:close/>
                                <a:moveTo>
                                  <a:pt x="1373" y="17"/>
                                </a:moveTo>
                                <a:lnTo>
                                  <a:pt x="1313" y="17"/>
                                </a:lnTo>
                                <a:lnTo>
                                  <a:pt x="1313" y="0"/>
                                </a:lnTo>
                                <a:lnTo>
                                  <a:pt x="1373" y="0"/>
                                </a:lnTo>
                                <a:lnTo>
                                  <a:pt x="1373" y="17"/>
                                </a:lnTo>
                                <a:close/>
                                <a:moveTo>
                                  <a:pt x="1267" y="17"/>
                                </a:moveTo>
                                <a:lnTo>
                                  <a:pt x="1207" y="17"/>
                                </a:lnTo>
                                <a:lnTo>
                                  <a:pt x="1207" y="0"/>
                                </a:lnTo>
                                <a:lnTo>
                                  <a:pt x="1267" y="0"/>
                                </a:lnTo>
                                <a:lnTo>
                                  <a:pt x="1267" y="17"/>
                                </a:lnTo>
                                <a:close/>
                                <a:moveTo>
                                  <a:pt x="1161" y="17"/>
                                </a:moveTo>
                                <a:lnTo>
                                  <a:pt x="1101" y="17"/>
                                </a:lnTo>
                                <a:lnTo>
                                  <a:pt x="1101" y="0"/>
                                </a:lnTo>
                                <a:lnTo>
                                  <a:pt x="1161" y="0"/>
                                </a:lnTo>
                                <a:lnTo>
                                  <a:pt x="1161" y="17"/>
                                </a:lnTo>
                                <a:close/>
                                <a:moveTo>
                                  <a:pt x="1058" y="17"/>
                                </a:moveTo>
                                <a:lnTo>
                                  <a:pt x="998" y="17"/>
                                </a:lnTo>
                                <a:lnTo>
                                  <a:pt x="998" y="0"/>
                                </a:lnTo>
                                <a:lnTo>
                                  <a:pt x="1058" y="0"/>
                                </a:lnTo>
                                <a:lnTo>
                                  <a:pt x="1058" y="17"/>
                                </a:lnTo>
                                <a:close/>
                                <a:moveTo>
                                  <a:pt x="953" y="17"/>
                                </a:moveTo>
                                <a:lnTo>
                                  <a:pt x="893" y="17"/>
                                </a:lnTo>
                                <a:lnTo>
                                  <a:pt x="893" y="0"/>
                                </a:lnTo>
                                <a:lnTo>
                                  <a:pt x="953" y="0"/>
                                </a:lnTo>
                                <a:lnTo>
                                  <a:pt x="953" y="17"/>
                                </a:lnTo>
                                <a:close/>
                                <a:moveTo>
                                  <a:pt x="847" y="17"/>
                                </a:moveTo>
                                <a:lnTo>
                                  <a:pt x="787" y="17"/>
                                </a:lnTo>
                                <a:lnTo>
                                  <a:pt x="787" y="0"/>
                                </a:lnTo>
                                <a:lnTo>
                                  <a:pt x="847" y="0"/>
                                </a:lnTo>
                                <a:lnTo>
                                  <a:pt x="847" y="17"/>
                                </a:lnTo>
                                <a:close/>
                                <a:moveTo>
                                  <a:pt x="741" y="17"/>
                                </a:moveTo>
                                <a:lnTo>
                                  <a:pt x="681" y="17"/>
                                </a:lnTo>
                                <a:lnTo>
                                  <a:pt x="681" y="0"/>
                                </a:lnTo>
                                <a:lnTo>
                                  <a:pt x="741" y="0"/>
                                </a:lnTo>
                                <a:lnTo>
                                  <a:pt x="741" y="17"/>
                                </a:lnTo>
                                <a:close/>
                                <a:moveTo>
                                  <a:pt x="638" y="17"/>
                                </a:moveTo>
                                <a:lnTo>
                                  <a:pt x="578" y="17"/>
                                </a:lnTo>
                                <a:lnTo>
                                  <a:pt x="578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17"/>
                                </a:lnTo>
                                <a:close/>
                                <a:moveTo>
                                  <a:pt x="533" y="17"/>
                                </a:moveTo>
                                <a:lnTo>
                                  <a:pt x="473" y="17"/>
                                </a:lnTo>
                                <a:lnTo>
                                  <a:pt x="473" y="0"/>
                                </a:lnTo>
                                <a:lnTo>
                                  <a:pt x="533" y="0"/>
                                </a:lnTo>
                                <a:lnTo>
                                  <a:pt x="533" y="17"/>
                                </a:lnTo>
                                <a:close/>
                                <a:moveTo>
                                  <a:pt x="427" y="17"/>
                                </a:moveTo>
                                <a:lnTo>
                                  <a:pt x="367" y="17"/>
                                </a:lnTo>
                                <a:lnTo>
                                  <a:pt x="367" y="0"/>
                                </a:lnTo>
                                <a:lnTo>
                                  <a:pt x="427" y="0"/>
                                </a:lnTo>
                                <a:lnTo>
                                  <a:pt x="427" y="17"/>
                                </a:lnTo>
                                <a:close/>
                                <a:moveTo>
                                  <a:pt x="321" y="17"/>
                                </a:moveTo>
                                <a:lnTo>
                                  <a:pt x="261" y="17"/>
                                </a:lnTo>
                                <a:lnTo>
                                  <a:pt x="261" y="0"/>
                                </a:lnTo>
                                <a:lnTo>
                                  <a:pt x="321" y="0"/>
                                </a:lnTo>
                                <a:lnTo>
                                  <a:pt x="321" y="17"/>
                                </a:lnTo>
                                <a:close/>
                                <a:moveTo>
                                  <a:pt x="218" y="17"/>
                                </a:moveTo>
                                <a:lnTo>
                                  <a:pt x="158" y="17"/>
                                </a:lnTo>
                                <a:lnTo>
                                  <a:pt x="158" y="0"/>
                                </a:lnTo>
                                <a:lnTo>
                                  <a:pt x="218" y="0"/>
                                </a:lnTo>
                                <a:lnTo>
                                  <a:pt x="218" y="17"/>
                                </a:lnTo>
                                <a:close/>
                                <a:moveTo>
                                  <a:pt x="113" y="17"/>
                                </a:moveTo>
                                <a:lnTo>
                                  <a:pt x="53" y="17"/>
                                </a:lnTo>
                                <a:lnTo>
                                  <a:pt x="53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17"/>
                                </a:lnTo>
                                <a:close/>
                                <a:moveTo>
                                  <a:pt x="14" y="69"/>
                                </a:moveTo>
                                <a:lnTo>
                                  <a:pt x="0" y="69"/>
                                </a:lnTo>
                                <a:lnTo>
                                  <a:pt x="0" y="0"/>
                                </a:lnTo>
                                <a:lnTo>
                                  <a:pt x="7" y="0"/>
                                </a:lnTo>
                                <a:lnTo>
                                  <a:pt x="7" y="17"/>
                                </a:lnTo>
                                <a:lnTo>
                                  <a:pt x="14" y="17"/>
                                </a:lnTo>
                                <a:lnTo>
                                  <a:pt x="14" y="69"/>
                                </a:lnTo>
                                <a:close/>
                                <a:moveTo>
                                  <a:pt x="14" y="17"/>
                                </a:moveTo>
                                <a:lnTo>
                                  <a:pt x="7" y="17"/>
                                </a:lnTo>
                                <a:lnTo>
                                  <a:pt x="7" y="9"/>
                                </a:lnTo>
                                <a:lnTo>
                                  <a:pt x="14" y="9"/>
                                </a:lnTo>
                                <a:lnTo>
                                  <a:pt x="14" y="17"/>
                                </a:lnTo>
                                <a:close/>
                                <a:moveTo>
                                  <a:pt x="14" y="173"/>
                                </a:moveTo>
                                <a:lnTo>
                                  <a:pt x="0" y="173"/>
                                </a:lnTo>
                                <a:lnTo>
                                  <a:pt x="0" y="113"/>
                                </a:lnTo>
                                <a:lnTo>
                                  <a:pt x="14" y="113"/>
                                </a:lnTo>
                                <a:lnTo>
                                  <a:pt x="14" y="173"/>
                                </a:lnTo>
                                <a:close/>
                                <a:moveTo>
                                  <a:pt x="14" y="278"/>
                                </a:moveTo>
                                <a:lnTo>
                                  <a:pt x="0" y="278"/>
                                </a:lnTo>
                                <a:lnTo>
                                  <a:pt x="0" y="218"/>
                                </a:lnTo>
                                <a:lnTo>
                                  <a:pt x="14" y="218"/>
                                </a:lnTo>
                                <a:lnTo>
                                  <a:pt x="14" y="278"/>
                                </a:lnTo>
                                <a:close/>
                                <a:moveTo>
                                  <a:pt x="14" y="384"/>
                                </a:moveTo>
                                <a:lnTo>
                                  <a:pt x="0" y="384"/>
                                </a:lnTo>
                                <a:lnTo>
                                  <a:pt x="0" y="324"/>
                                </a:lnTo>
                                <a:lnTo>
                                  <a:pt x="14" y="324"/>
                                </a:lnTo>
                                <a:lnTo>
                                  <a:pt x="14" y="384"/>
                                </a:lnTo>
                                <a:close/>
                                <a:moveTo>
                                  <a:pt x="14" y="489"/>
                                </a:moveTo>
                                <a:lnTo>
                                  <a:pt x="0" y="489"/>
                                </a:lnTo>
                                <a:lnTo>
                                  <a:pt x="0" y="429"/>
                                </a:lnTo>
                                <a:lnTo>
                                  <a:pt x="14" y="429"/>
                                </a:lnTo>
                                <a:lnTo>
                                  <a:pt x="14" y="489"/>
                                </a:lnTo>
                                <a:close/>
                                <a:moveTo>
                                  <a:pt x="67" y="585"/>
                                </a:moveTo>
                                <a:lnTo>
                                  <a:pt x="0" y="585"/>
                                </a:lnTo>
                                <a:lnTo>
                                  <a:pt x="0" y="533"/>
                                </a:lnTo>
                                <a:lnTo>
                                  <a:pt x="14" y="533"/>
                                </a:lnTo>
                                <a:lnTo>
                                  <a:pt x="14" y="571"/>
                                </a:lnTo>
                                <a:lnTo>
                                  <a:pt x="67" y="571"/>
                                </a:lnTo>
                                <a:lnTo>
                                  <a:pt x="67" y="5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9" name="Text Box 3237"/>
                        <wps:cNvSpPr txBox="1">
                          <a:spLocks/>
                        </wps:cNvSpPr>
                        <wps:spPr bwMode="auto">
                          <a:xfrm>
                            <a:off x="2152" y="302"/>
                            <a:ext cx="7920" cy="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C9B46" w14:textId="77777777" w:rsidR="00746422" w:rsidRDefault="00746422" w:rsidP="00746422">
                              <w:pPr>
                                <w:spacing w:before="90"/>
                                <w:ind w:left="158"/>
                              </w:pPr>
                              <w:r>
                                <w:t>$ kubectl describe svc web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FB43F2" id="Group 3235" o:spid="_x0000_s1047" style="position:absolute;margin-left:107.65pt;margin-top:15.15pt;width:396pt;height:29.3pt;z-index:-251635712;mso-wrap-distance-left:0;mso-wrap-distance-right:0;mso-position-horizontal-relative:page" coordorigin="2153,303" coordsize="7920,5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">
                <v:shape id="AutoShape 3236" o:spid="_x0000_s1048" style="position:absolute;left:2152;top:302;width:7920;height:586;visibility:visible;mso-wrap-style:square;v-text-anchor:top" coordsize="7920,5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" path="m173,585r-60,l113,571r60,l173,585xm276,585r-60,l216,571r60,l276,585xm381,585r-60,l321,571r60,l381,585xm487,585r-60,l427,571r60,l487,585xm593,585r-60,l533,571r60,l593,585xm698,585r-60,l638,571r60,l698,585xm801,585r-60,l741,571r60,l801,585xm907,585r-60,l847,571r60,l907,585xm1013,585r-60,l953,571r60,l1013,585xm1118,585r-60,l1058,571r60,l1118,585xm1221,585r-60,l1161,571r60,l1221,585xm1327,585r-60,l1267,571r60,l1327,585xm1433,585r-60,l1373,571r60,l1433,585xm1538,585r-60,l1478,571r60,l1538,585xm1641,585r-60,l1581,571r60,l1641,585xm1747,585r-60,l1687,571r60,l1747,585xm1853,585r-60,l1793,571r60,l1853,585xm1956,585r-60,l1896,571r60,l1956,585xm2061,585r-60,l2001,571r60,l2061,585xm2167,585r-60,l2107,571r60,l2167,585xm2273,585r-60,l2213,571r60,l2273,585xm2378,585r-60,l2318,571r60,l2378,585xm2481,585r-60,l2421,571r60,l2481,585xm2587,585r-60,l2527,571r60,l2587,585xm2693,585r-60,l2633,571r60,l2693,585xm2798,585r-60,l2738,571r60,l2798,585xm2901,585r-60,l2841,571r60,l2901,585xm3007,585r-60,l2947,571r60,l3007,585xm3113,585r-60,l3053,571r60,l3113,585xm3218,585r-60,l3158,571r60,l3218,585xm3321,585r-60,l3261,571r60,l3321,585xm3427,585r-60,l3367,571r60,l3427,585xm3533,585r-60,l3473,571r60,l3533,585xm3638,585r-60,l3578,571r60,l3638,585xm3741,585r-60,l3681,571r60,l3741,585xm3847,585r-60,l3787,571r60,l3847,585xm3953,585r-60,l3893,571r60,l3953,585xm4058,585r-60,l3998,571r60,l4058,585xm4161,585r-60,l4101,571r60,l4161,585xm4267,585r-60,l4207,571r60,l4267,585xm4373,585r-60,l4313,571r60,l4373,585xm4478,585r-60,l4418,571r60,l4478,585xm4581,585r-60,l4521,571r60,l4581,585xm4687,585r-60,l4627,571r60,l4687,585xm4793,585r-60,l4733,571r60,l4793,585xm4898,585r-60,l4838,571r60,l4898,585xm5001,585r-60,l4941,571r60,l5001,585xm5107,585r-60,l5047,571r60,l5107,585xm5213,585r-60,l5153,571r60,l5213,585xm5318,585r-60,l5258,571r60,l5318,585xm5421,585r-60,l5361,571r60,l5421,585xm5527,585r-60,l5467,571r60,l5527,585xm5633,585r-60,l5573,571r60,l5633,585xm5736,585r-60,l5676,571r60,l5736,585xm5841,585r-60,l5781,571r60,l5841,585xm5947,585r-60,l5887,571r60,l5947,585xm6053,585r-60,l5993,571r60,l6053,585xm6156,585r-60,l6096,571r60,l6156,585xm6261,585r-60,l6201,571r60,l6261,585xm6367,585r-60,l6307,571r60,l6367,585xm6473,585r-60,l6413,571r60,l6473,585xm6576,585r-60,l6516,571r60,l6576,585xm6681,585r-60,l6621,571r60,l6681,585xm6787,585r-60,l6727,571r60,l6787,585xm6893,585r-60,l6833,571r60,l6893,585xm6996,585r-60,l6936,571r60,l6996,585xm7101,585r-60,l7041,571r60,l7101,585xm7207,585r-60,l7147,571r60,l7207,585xm7313,585r-60,l7253,571r60,l7313,585xm7416,585r-60,l7356,571r60,l7416,585xm7521,585r-60,l7461,571r60,l7521,585xm7627,585r-60,l7567,571r60,l7627,585xm7733,585r-60,l7673,571r60,l7733,585xm7836,585r-60,l7776,571r60,l7836,585xm7920,585r-39,l7881,571r24,l7905,549r15,l7920,585xm7920,504r-15,l7905,444r15,l7920,504xm7920,398r-15,l7905,338r15,l7920,398xm7920,293r-15,l7905,233r15,l7920,293xm7920,189r-15,l7905,129r15,l7920,189xm7920,84r-15,l7905,24r15,l7920,84xm7881,17r-60,l7821,r60,l7881,17xm7778,17r-60,l7718,r60,l7778,17xm7673,17r-60,l7613,r60,l7673,17xm7567,17r-60,l7507,r60,l7567,17xm7461,17r-60,l7401,r60,l7461,17xm7358,17r-60,l7298,r60,l7358,17xm7253,17r-60,l7193,r60,l7253,17xm7147,17r-60,l7087,r60,l7147,17xm7041,17r-60,l6981,r60,l7041,17xm6938,17r-60,l6878,r60,l6938,17xm6833,17r-60,l6773,r60,l6833,17xm6727,17r-60,l6667,r60,l6727,17xm6621,17r-60,l6561,r60,l6621,17xm6518,17r-60,l6458,r60,l6518,17xm6413,17r-60,l6353,r60,l6413,17xm6307,17r-60,l6247,r60,l6307,17xm6201,17r-60,l6141,r60,l6201,17xm6098,17r-60,l6038,r60,l6098,17xm5993,17r-60,l5933,r60,l5993,17xm5887,17r-60,l5827,r60,l5887,17xm5781,17r-60,l5721,r60,l5781,17xm5678,17r-60,l5618,r60,l5678,17xm5573,17r-60,l5513,r60,l5573,17xm5467,17r-60,l5407,r60,l5467,17xm5361,17r-60,l5301,r60,l5361,17xm5258,17r-60,l5198,r60,l5258,17xm5153,17r-60,l5093,r60,l5153,17xm5047,17r-60,l4987,r60,l5047,17xm4941,17r-60,l4881,r60,l4941,17xm4838,17r-60,l4778,r60,l4838,17xm4733,17r-60,l4673,r60,l4733,17xm4627,17r-60,l4567,r60,l4627,17xm4521,17r-60,l4461,r60,l4521,17xm4418,17r-60,l4358,r60,l4418,17xm4313,17r-60,l4253,r60,l4313,17xm4207,17r-60,l4147,r60,l4207,17xm4101,17r-60,l4041,r60,l4101,17xm3998,17r-60,l3938,r60,l3998,17xm3893,17r-60,l3833,r60,l3893,17xm3787,17r-60,l3727,r60,l3787,17xm3681,17r-60,l3621,r60,l3681,17xm3578,17r-60,l3518,r60,l3578,17xm3473,17r-60,l3413,r60,l3473,17xm3367,17r-60,l3307,r60,l3367,17xm3261,17r-60,l3201,r60,l3261,17xm3158,17r-60,l3098,r60,l3158,17xm3053,17r-60,l2993,r60,l3053,17xm2947,17r-60,l2887,r60,l2947,17xm2841,17r-60,l2781,r60,l2841,17xm2738,17r-60,l2678,r60,l2738,17xm2633,17r-60,l2573,r60,l2633,17xm2527,17r-60,l2467,r60,l2527,17xm2421,17r-60,l2361,r60,l2421,17xm2318,17r-60,l2258,r60,l2318,17xm2213,17r-60,l2153,r60,l2213,17xm2107,17r-60,l2047,r60,l2107,17xm2001,17r-60,l1941,r60,l2001,17xm1898,17r-60,l1838,r60,l1898,17xm1793,17r-60,l1733,r60,l1793,17xm1687,17r-60,l1627,r60,l1687,17xm1581,17r-60,l1521,r60,l1581,17xm1478,17r-60,l1418,r60,l1478,17xm1373,17r-60,l1313,r60,l1373,17xm1267,17r-60,l1207,r60,l1267,17xm1161,17r-60,l1101,r60,l1161,17xm1058,17r-60,l998,r60,l1058,17xm953,17r-60,l893,r60,l953,17xm847,17r-60,l787,r60,l847,17xm741,17r-60,l681,r60,l741,17xm638,17r-60,l578,r60,l638,17xm533,17r-60,l473,r60,l533,17xm427,17r-60,l367,r60,l427,17xm321,17r-60,l261,r60,l321,17xm218,17r-60,l158,r60,l218,17xm113,17r-60,l53,r60,l113,17xm14,69l,69,,,7,r,17l14,17r,52xm14,17r-7,l7,9r7,l14,17xm14,173l,173,,113r14,l14,173xm14,278l,278,,218r14,l14,278xm14,384l,384,,324r14,l14,384xm14,489l,489,,429r14,l14,489xm67,585l,585,,533r14,l14,571r53,l67,585xe" fillcolor="black" stroked="f">
                  <v:path arrowok="t" o:connecttype="custom" o:connectlocs="321,874;698,888;907,874;1161,888;1433,888;1687,874;2061,888;2273,874;2527,888;2798,888;3053,874;3427,888;3638,874;3893,888;4161,888;4418,874;4793,888;5001,874;5258,888;5527,888;5781,874;6156,888;6367,874;6621,888;6893,888;7147,874;7521,888;7733,874;7920,888;7905,536;7881,320;7673,303;7298,320;7147,320;6773,303;6518,320;6307,303;5933,320;5781,320;5407,303;5153,320;4941,303;4567,320;4418,320;4041,303;3787,320;3578,303;3201,320;3053,320;2678,303;2421,320;2213,303;1838,320;1687,320;1313,303;1058,320;847,303;473,320;321,320;0,303;14,416;0,792" o:connectangles="0,0,0,0,0,0,0,0,0,0,0,0,0,0,0,0,0,0,0,0,0,0,0,0,0,0,0,0,0,0,0,0,0,0,0,0,0,0,0,0,0,0,0,0,0,0,0,0,0,0,0,0,0,0,0,0,0,0,0,0,0,0"/>
                </v:shape>
                <v:shape id="Text Box 3237" o:spid="_x0000_s1049" type="#_x0000_t202" style="position:absolute;left:2152;top:302;width:7920;height:5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" filled="f" stroked="f">
                  <v:path arrowok="t"/>
                  <v:textbox inset="0,0,0,0">
                    <w:txbxContent>
                      <w:p w:rsidR="00746422" w:rsidRDefault="00746422" w:rsidP="00746422">
                        <w:pPr>
                          <w:spacing w:before="90"/>
                          <w:ind w:left="158"/>
                        </w:pPr>
                        <w:r>
                          <w:t>$ kubectl describe svc web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47138CB" w14:textId="77777777" w:rsidR="0009702F" w:rsidRDefault="0009702F" w:rsidP="0009702F">
      <w:pPr>
        <w:pStyle w:val="BodyText0"/>
        <w:rPr>
          <w:sz w:val="20"/>
        </w:rPr>
      </w:pPr>
    </w:p>
    <w:p w14:paraId="169C98F1" w14:textId="77777777" w:rsidR="0009702F" w:rsidRDefault="0009702F" w:rsidP="0009702F">
      <w:pPr>
        <w:pStyle w:val="BodyText0"/>
        <w:spacing w:before="4"/>
        <w:rPr>
          <w:sz w:val="20"/>
        </w:rPr>
      </w:pPr>
    </w:p>
    <w:p w14:paraId="10A41D2F" w14:textId="77777777" w:rsidR="0009702F" w:rsidRDefault="0009702F" w:rsidP="0009702F">
      <w:pPr>
        <w:pStyle w:val="BodyText0"/>
        <w:ind w:firstLine="72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D3AC9BF" wp14:editId="735A5E61">
                <wp:extent cx="5020310" cy="2877820"/>
                <wp:effectExtent l="0" t="0" r="0" b="0"/>
                <wp:docPr id="3384" name="Group 3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310" cy="2877820"/>
                          <a:chOff x="0" y="0"/>
                          <a:chExt cx="7906" cy="4532"/>
                        </a:xfrm>
                      </wpg:grpSpPr>
                      <pic:pic xmlns:pic="http://schemas.openxmlformats.org/drawingml/2006/picture">
                        <pic:nvPicPr>
                          <pic:cNvPr id="3385" name="Picture 3233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" y="14"/>
                            <a:ext cx="7880" cy="4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6" name="Freeform 3234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7906" cy="4532"/>
                          </a:xfrm>
                          <a:custGeom>
                            <a:avLst/>
                            <a:gdLst>
                              <a:gd name="T0" fmla="*/ 7906 w 7906"/>
                              <a:gd name="T1" fmla="*/ 0 h 4532"/>
                              <a:gd name="T2" fmla="*/ 7891 w 7906"/>
                              <a:gd name="T3" fmla="*/ 0 h 4532"/>
                              <a:gd name="T4" fmla="*/ 7891 w 7906"/>
                              <a:gd name="T5" fmla="*/ 14 h 4532"/>
                              <a:gd name="T6" fmla="*/ 7891 w 7906"/>
                              <a:gd name="T7" fmla="*/ 4514 h 4532"/>
                              <a:gd name="T8" fmla="*/ 14 w 7906"/>
                              <a:gd name="T9" fmla="*/ 4514 h 4532"/>
                              <a:gd name="T10" fmla="*/ 14 w 7906"/>
                              <a:gd name="T11" fmla="*/ 4514 h 4532"/>
                              <a:gd name="T12" fmla="*/ 7 w 7906"/>
                              <a:gd name="T13" fmla="*/ 4514 h 4532"/>
                              <a:gd name="T14" fmla="*/ 7 w 7906"/>
                              <a:gd name="T15" fmla="*/ 4514 h 4532"/>
                              <a:gd name="T16" fmla="*/ 14 w 7906"/>
                              <a:gd name="T17" fmla="*/ 4514 h 4532"/>
                              <a:gd name="T18" fmla="*/ 14 w 7906"/>
                              <a:gd name="T19" fmla="*/ 14 h 4532"/>
                              <a:gd name="T20" fmla="*/ 7891 w 7906"/>
                              <a:gd name="T21" fmla="*/ 14 h 4532"/>
                              <a:gd name="T22" fmla="*/ 7891 w 7906"/>
                              <a:gd name="T23" fmla="*/ 0 h 4532"/>
                              <a:gd name="T24" fmla="*/ 0 w 7906"/>
                              <a:gd name="T25" fmla="*/ 0 h 4532"/>
                              <a:gd name="T26" fmla="*/ 0 w 7906"/>
                              <a:gd name="T27" fmla="*/ 14 h 4532"/>
                              <a:gd name="T28" fmla="*/ 0 w 7906"/>
                              <a:gd name="T29" fmla="*/ 4514 h 4532"/>
                              <a:gd name="T30" fmla="*/ 0 w 7906"/>
                              <a:gd name="T31" fmla="*/ 4524 h 4532"/>
                              <a:gd name="T32" fmla="*/ 0 w 7906"/>
                              <a:gd name="T33" fmla="*/ 4532 h 4532"/>
                              <a:gd name="T34" fmla="*/ 7906 w 7906"/>
                              <a:gd name="T35" fmla="*/ 4532 h 4532"/>
                              <a:gd name="T36" fmla="*/ 7906 w 7906"/>
                              <a:gd name="T37" fmla="*/ 4524 h 4532"/>
                              <a:gd name="T38" fmla="*/ 7906 w 7906"/>
                              <a:gd name="T39" fmla="*/ 4514 h 4532"/>
                              <a:gd name="T40" fmla="*/ 7906 w 7906"/>
                              <a:gd name="T41" fmla="*/ 14 h 4532"/>
                              <a:gd name="T42" fmla="*/ 7906 w 7906"/>
                              <a:gd name="T43" fmla="*/ 0 h 45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7906" h="4532">
                                <a:moveTo>
                                  <a:pt x="7906" y="0"/>
                                </a:moveTo>
                                <a:lnTo>
                                  <a:pt x="7891" y="0"/>
                                </a:lnTo>
                                <a:lnTo>
                                  <a:pt x="7891" y="14"/>
                                </a:lnTo>
                                <a:lnTo>
                                  <a:pt x="7891" y="4514"/>
                                </a:lnTo>
                                <a:lnTo>
                                  <a:pt x="14" y="4514"/>
                                </a:lnTo>
                                <a:lnTo>
                                  <a:pt x="7" y="4514"/>
                                </a:lnTo>
                                <a:lnTo>
                                  <a:pt x="14" y="4514"/>
                                </a:lnTo>
                                <a:lnTo>
                                  <a:pt x="14" y="14"/>
                                </a:lnTo>
                                <a:lnTo>
                                  <a:pt x="7891" y="14"/>
                                </a:lnTo>
                                <a:lnTo>
                                  <a:pt x="78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514"/>
                                </a:lnTo>
                                <a:lnTo>
                                  <a:pt x="0" y="4524"/>
                                </a:lnTo>
                                <a:lnTo>
                                  <a:pt x="0" y="4532"/>
                                </a:lnTo>
                                <a:lnTo>
                                  <a:pt x="7906" y="4532"/>
                                </a:lnTo>
                                <a:lnTo>
                                  <a:pt x="7906" y="4524"/>
                                </a:lnTo>
                                <a:lnTo>
                                  <a:pt x="7906" y="4514"/>
                                </a:lnTo>
                                <a:lnTo>
                                  <a:pt x="7906" y="14"/>
                                </a:lnTo>
                                <a:lnTo>
                                  <a:pt x="79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AD3B2" id="Group 3232" o:spid="_x0000_s1026" style="width:395.3pt;height:226.6pt;mso-position-horizontal-relative:char;mso-position-vertical-relative:line" coordsize="7906,45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">
                <v:shape id="Picture 3233" o:spid="_x0000_s1027" type="#_x0000_t75" style="position:absolute;left:14;top:14;width:7880;height:450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">
                  <v:imagedata r:id="rId21" o:title=""/>
                  <v:path arrowok="t"/>
                  <o:lock v:ext="edit" aspectratio="f"/>
                </v:shape>
                <v:shape id="Freeform 3234" o:spid="_x0000_s1028" style="position:absolute;left:-1;width:7906;height:4532;visibility:visible;mso-wrap-style:square;v-text-anchor:top" coordsize="7906,45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" path="m7906,r-15,l7891,14r,4500l14,4514r-7,l14,4514,14,14r7877,l7891,,,,,14,,4514r,10l,4532r7906,l7906,4524r,-10l7906,14r,-14xe" fillcolor="black" stroked="f">
                  <v:path arrowok="t" o:connecttype="custom" o:connectlocs="7906,0;7891,0;7891,14;7891,4514;14,4514;14,4514;7,4514;7,4514;14,4514;14,14;7891,14;7891,0;0,0;0,14;0,4514;0,4524;0,4532;7906,4532;7906,4524;7906,4514;7906,14;7906,0" o:connectangles="0,0,0,0,0,0,0,0,0,0,0,0,0,0,0,0,0,0,0,0,0,0"/>
                </v:shape>
                <w10:anchorlock/>
              </v:group>
            </w:pict>
          </mc:Fallback>
        </mc:AlternateContent>
      </w:r>
    </w:p>
    <w:p w14:paraId="0300606E" w14:textId="77777777" w:rsidR="0009702F" w:rsidRDefault="0009702F" w:rsidP="0009702F">
      <w:pPr>
        <w:pStyle w:val="BodyText0"/>
        <w:spacing w:before="4"/>
        <w:rPr>
          <w:sz w:val="19"/>
        </w:rPr>
      </w:pPr>
    </w:p>
    <w:p w14:paraId="408012F5" w14:textId="77777777" w:rsidR="0009702F" w:rsidRDefault="0009702F" w:rsidP="0009702F">
      <w:pPr>
        <w:pStyle w:val="ListParagraph"/>
        <w:widowControl w:val="0"/>
        <w:numPr>
          <w:ilvl w:val="0"/>
          <w:numId w:val="38"/>
        </w:numPr>
        <w:tabs>
          <w:tab w:val="left" w:pos="1260"/>
        </w:tabs>
        <w:autoSpaceDE w:val="0"/>
        <w:autoSpaceDN w:val="0"/>
        <w:spacing w:before="51"/>
        <w:ind w:hanging="360"/>
        <w:contextualSpacing w:val="0"/>
        <w:rPr>
          <w:sz w:val="24"/>
        </w:rPr>
      </w:pPr>
      <w:r>
        <w:rPr>
          <w:sz w:val="24"/>
        </w:rPr>
        <w:t xml:space="preserve">Paste the </w:t>
      </w:r>
      <w:r>
        <w:rPr>
          <w:b/>
          <w:sz w:val="24"/>
        </w:rPr>
        <w:t xml:space="preserve">LoadBalancer Ingress </w:t>
      </w:r>
      <w:r>
        <w:rPr>
          <w:sz w:val="24"/>
        </w:rPr>
        <w:t>address in a browser to access the PHP</w:t>
      </w:r>
      <w:r>
        <w:rPr>
          <w:spacing w:val="-10"/>
          <w:sz w:val="24"/>
        </w:rPr>
        <w:t xml:space="preserve"> </w:t>
      </w:r>
      <w:r>
        <w:rPr>
          <w:sz w:val="24"/>
        </w:rPr>
        <w:t>page</w:t>
      </w:r>
    </w:p>
    <w:p w14:paraId="0C642749" w14:textId="77777777" w:rsidR="0009702F" w:rsidRDefault="0009702F" w:rsidP="0009702F">
      <w:pPr>
        <w:pStyle w:val="BodyText0"/>
        <w:spacing w:before="8"/>
        <w:rPr>
          <w:sz w:val="2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82816" behindDoc="1" locked="0" layoutInCell="1" allowOverlap="1" wp14:anchorId="6CE39FB4" wp14:editId="7372AEF4">
                <wp:simplePos x="0" y="0"/>
                <wp:positionH relativeFrom="page">
                  <wp:posOffset>1380490</wp:posOffset>
                </wp:positionH>
                <wp:positionV relativeFrom="paragraph">
                  <wp:posOffset>208280</wp:posOffset>
                </wp:positionV>
                <wp:extent cx="5029200" cy="2021840"/>
                <wp:effectExtent l="0" t="0" r="0" b="0"/>
                <wp:wrapTopAndBottom/>
                <wp:docPr id="3381" name="Group 3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2021840"/>
                          <a:chOff x="2174" y="328"/>
                          <a:chExt cx="7920" cy="3184"/>
                        </a:xfrm>
                      </wpg:grpSpPr>
                      <pic:pic xmlns:pic="http://schemas.openxmlformats.org/drawingml/2006/picture">
                        <pic:nvPicPr>
                          <pic:cNvPr id="3382" name="Picture 3230"/>
                          <pic:cNvPicPr>
                            <a:picLocks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343"/>
                            <a:ext cx="7892" cy="3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83" name="Freeform 3231"/>
                        <wps:cNvSpPr>
                          <a:spLocks/>
                        </wps:cNvSpPr>
                        <wps:spPr bwMode="auto">
                          <a:xfrm>
                            <a:off x="2174" y="328"/>
                            <a:ext cx="7921" cy="3184"/>
                          </a:xfrm>
                          <a:custGeom>
                            <a:avLst/>
                            <a:gdLst>
                              <a:gd name="T0" fmla="+- 0 10094 2174"/>
                              <a:gd name="T1" fmla="*/ T0 w 7921"/>
                              <a:gd name="T2" fmla="+- 0 328 328"/>
                              <a:gd name="T3" fmla="*/ 328 h 3184"/>
                              <a:gd name="T4" fmla="+- 0 10080 2174"/>
                              <a:gd name="T5" fmla="*/ T4 w 7921"/>
                              <a:gd name="T6" fmla="+- 0 328 328"/>
                              <a:gd name="T7" fmla="*/ 328 h 3184"/>
                              <a:gd name="T8" fmla="+- 0 10080 2174"/>
                              <a:gd name="T9" fmla="*/ T8 w 7921"/>
                              <a:gd name="T10" fmla="+- 0 344 328"/>
                              <a:gd name="T11" fmla="*/ 344 h 3184"/>
                              <a:gd name="T12" fmla="+- 0 10080 2174"/>
                              <a:gd name="T13" fmla="*/ T12 w 7921"/>
                              <a:gd name="T14" fmla="+- 0 3496 328"/>
                              <a:gd name="T15" fmla="*/ 3496 h 3184"/>
                              <a:gd name="T16" fmla="+- 0 2189 2174"/>
                              <a:gd name="T17" fmla="*/ T16 w 7921"/>
                              <a:gd name="T18" fmla="+- 0 3496 328"/>
                              <a:gd name="T19" fmla="*/ 3496 h 3184"/>
                              <a:gd name="T20" fmla="+- 0 2189 2174"/>
                              <a:gd name="T21" fmla="*/ T20 w 7921"/>
                              <a:gd name="T22" fmla="+- 0 3497 328"/>
                              <a:gd name="T23" fmla="*/ 3497 h 3184"/>
                              <a:gd name="T24" fmla="+- 0 2182 2174"/>
                              <a:gd name="T25" fmla="*/ T24 w 7921"/>
                              <a:gd name="T26" fmla="+- 0 3497 328"/>
                              <a:gd name="T27" fmla="*/ 3497 h 3184"/>
                              <a:gd name="T28" fmla="+- 0 2182 2174"/>
                              <a:gd name="T29" fmla="*/ T28 w 7921"/>
                              <a:gd name="T30" fmla="+- 0 3496 328"/>
                              <a:gd name="T31" fmla="*/ 3496 h 3184"/>
                              <a:gd name="T32" fmla="+- 0 2189 2174"/>
                              <a:gd name="T33" fmla="*/ T32 w 7921"/>
                              <a:gd name="T34" fmla="+- 0 3496 328"/>
                              <a:gd name="T35" fmla="*/ 3496 h 3184"/>
                              <a:gd name="T36" fmla="+- 0 2189 2174"/>
                              <a:gd name="T37" fmla="*/ T36 w 7921"/>
                              <a:gd name="T38" fmla="+- 0 344 328"/>
                              <a:gd name="T39" fmla="*/ 344 h 3184"/>
                              <a:gd name="T40" fmla="+- 0 10080 2174"/>
                              <a:gd name="T41" fmla="*/ T40 w 7921"/>
                              <a:gd name="T42" fmla="+- 0 344 328"/>
                              <a:gd name="T43" fmla="*/ 344 h 3184"/>
                              <a:gd name="T44" fmla="+- 0 10080 2174"/>
                              <a:gd name="T45" fmla="*/ T44 w 7921"/>
                              <a:gd name="T46" fmla="+- 0 328 328"/>
                              <a:gd name="T47" fmla="*/ 328 h 3184"/>
                              <a:gd name="T48" fmla="+- 0 2174 2174"/>
                              <a:gd name="T49" fmla="*/ T48 w 7921"/>
                              <a:gd name="T50" fmla="+- 0 328 328"/>
                              <a:gd name="T51" fmla="*/ 328 h 3184"/>
                              <a:gd name="T52" fmla="+- 0 2174 2174"/>
                              <a:gd name="T53" fmla="*/ T52 w 7921"/>
                              <a:gd name="T54" fmla="+- 0 344 328"/>
                              <a:gd name="T55" fmla="*/ 344 h 3184"/>
                              <a:gd name="T56" fmla="+- 0 2174 2174"/>
                              <a:gd name="T57" fmla="*/ T56 w 7921"/>
                              <a:gd name="T58" fmla="+- 0 3496 328"/>
                              <a:gd name="T59" fmla="*/ 3496 h 3184"/>
                              <a:gd name="T60" fmla="+- 0 2174 2174"/>
                              <a:gd name="T61" fmla="*/ T60 w 7921"/>
                              <a:gd name="T62" fmla="+- 0 3504 328"/>
                              <a:gd name="T63" fmla="*/ 3504 h 3184"/>
                              <a:gd name="T64" fmla="+- 0 2174 2174"/>
                              <a:gd name="T65" fmla="*/ T64 w 7921"/>
                              <a:gd name="T66" fmla="+- 0 3512 328"/>
                              <a:gd name="T67" fmla="*/ 3512 h 3184"/>
                              <a:gd name="T68" fmla="+- 0 10094 2174"/>
                              <a:gd name="T69" fmla="*/ T68 w 7921"/>
                              <a:gd name="T70" fmla="+- 0 3512 328"/>
                              <a:gd name="T71" fmla="*/ 3512 h 3184"/>
                              <a:gd name="T72" fmla="+- 0 10094 2174"/>
                              <a:gd name="T73" fmla="*/ T72 w 7921"/>
                              <a:gd name="T74" fmla="+- 0 3504 328"/>
                              <a:gd name="T75" fmla="*/ 3504 h 3184"/>
                              <a:gd name="T76" fmla="+- 0 10094 2174"/>
                              <a:gd name="T77" fmla="*/ T76 w 7921"/>
                              <a:gd name="T78" fmla="+- 0 3496 328"/>
                              <a:gd name="T79" fmla="*/ 3496 h 3184"/>
                              <a:gd name="T80" fmla="+- 0 10094 2174"/>
                              <a:gd name="T81" fmla="*/ T80 w 7921"/>
                              <a:gd name="T82" fmla="+- 0 344 328"/>
                              <a:gd name="T83" fmla="*/ 344 h 3184"/>
                              <a:gd name="T84" fmla="+- 0 10094 2174"/>
                              <a:gd name="T85" fmla="*/ T84 w 7921"/>
                              <a:gd name="T86" fmla="+- 0 328 328"/>
                              <a:gd name="T87" fmla="*/ 328 h 3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21" h="3184">
                                <a:moveTo>
                                  <a:pt x="7920" y="0"/>
                                </a:moveTo>
                                <a:lnTo>
                                  <a:pt x="7906" y="0"/>
                                </a:lnTo>
                                <a:lnTo>
                                  <a:pt x="7906" y="16"/>
                                </a:lnTo>
                                <a:lnTo>
                                  <a:pt x="7906" y="3168"/>
                                </a:lnTo>
                                <a:lnTo>
                                  <a:pt x="15" y="3168"/>
                                </a:lnTo>
                                <a:lnTo>
                                  <a:pt x="15" y="3169"/>
                                </a:lnTo>
                                <a:lnTo>
                                  <a:pt x="8" y="3169"/>
                                </a:lnTo>
                                <a:lnTo>
                                  <a:pt x="8" y="3168"/>
                                </a:lnTo>
                                <a:lnTo>
                                  <a:pt x="15" y="3168"/>
                                </a:lnTo>
                                <a:lnTo>
                                  <a:pt x="15" y="16"/>
                                </a:lnTo>
                                <a:lnTo>
                                  <a:pt x="7906" y="16"/>
                                </a:lnTo>
                                <a:lnTo>
                                  <a:pt x="7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3168"/>
                                </a:lnTo>
                                <a:lnTo>
                                  <a:pt x="0" y="3176"/>
                                </a:lnTo>
                                <a:lnTo>
                                  <a:pt x="0" y="3184"/>
                                </a:lnTo>
                                <a:lnTo>
                                  <a:pt x="7920" y="3184"/>
                                </a:lnTo>
                                <a:lnTo>
                                  <a:pt x="7920" y="3176"/>
                                </a:lnTo>
                                <a:lnTo>
                                  <a:pt x="7920" y="3168"/>
                                </a:lnTo>
                                <a:lnTo>
                                  <a:pt x="7920" y="16"/>
                                </a:lnTo>
                                <a:lnTo>
                                  <a:pt x="7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27807B" id="Group 3229" o:spid="_x0000_s1026" style="position:absolute;margin-left:108.7pt;margin-top:16.4pt;width:396pt;height:159.2pt;z-index:-251633664;mso-wrap-distance-left:0;mso-wrap-distance-right:0;mso-position-horizontal-relative:page" coordorigin="2174,328" coordsize="7920,31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">
                <v:shape id="Picture 3230" o:spid="_x0000_s1027" type="#_x0000_t75" style="position:absolute;left:2188;top:343;width:7892;height:31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">
                  <v:imagedata r:id="rId23" o:title=""/>
                  <v:path arrowok="t"/>
                  <o:lock v:ext="edit" aspectratio="f"/>
                </v:shape>
                <v:shape id="Freeform 3231" o:spid="_x0000_s1028" style="position:absolute;left:2174;top:328;width:7921;height:3184;visibility:visible;mso-wrap-style:square;v-text-anchor:top" coordsize="7921,31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" path="m7920,r-14,l7906,16r,3152l15,3168r,1l8,3169r,-1l15,3168,15,16r7891,l7906,,,,,16,,3168r,8l,3184r7920,l7920,3176r,-8l7920,16r,-16xe" fillcolor="black" stroked="f">
                  <v:path arrowok="t" o:connecttype="custom" o:connectlocs="7920,328;7906,328;7906,344;7906,3496;15,3496;15,3497;8,3497;8,3496;15,3496;15,344;7906,344;7906,328;0,328;0,344;0,3496;0,3504;0,3512;7920,3512;7920,3504;7920,3496;7920,344;7920,328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1EE5DBC8" w14:textId="77777777" w:rsidR="009718E6" w:rsidRDefault="009718E6" w:rsidP="009718E6">
      <w:pPr>
        <w:ind w:left="540"/>
        <w:rPr>
          <w:rFonts w:ascii="Caladea"/>
          <w:b/>
          <w:sz w:val="26"/>
        </w:rPr>
      </w:pPr>
    </w:p>
    <w:p w14:paraId="297BD670" w14:textId="77777777" w:rsidR="009718E6" w:rsidRDefault="009718E6" w:rsidP="009718E6">
      <w:pPr>
        <w:ind w:left="540"/>
        <w:rPr>
          <w:rFonts w:ascii="Caladea"/>
          <w:b/>
          <w:sz w:val="26"/>
        </w:rPr>
      </w:pPr>
    </w:p>
    <w:p w14:paraId="4B7558B4" w14:textId="732D3CA1" w:rsidR="009718E6" w:rsidRPr="009718E6" w:rsidRDefault="009718E6" w:rsidP="00D969D9">
      <w:pPr>
        <w:rPr>
          <w:rFonts w:ascii="Caladea"/>
          <w:b/>
          <w:sz w:val="26"/>
        </w:rPr>
      </w:pPr>
      <w:r w:rsidRPr="009718E6">
        <w:rPr>
          <w:rFonts w:ascii="Caladea"/>
          <w:b/>
          <w:sz w:val="26"/>
        </w:rPr>
        <w:t xml:space="preserve">Task 4: </w:t>
      </w:r>
      <w:proofErr w:type="spellStart"/>
      <w:r w:rsidRPr="009718E6">
        <w:rPr>
          <w:rFonts w:ascii="Caladea"/>
          <w:b/>
          <w:sz w:val="26"/>
        </w:rPr>
        <w:t>Cleanup</w:t>
      </w:r>
      <w:proofErr w:type="spellEnd"/>
    </w:p>
    <w:p w14:paraId="6FD8BECA" w14:textId="77777777" w:rsidR="009718E6" w:rsidRDefault="009718E6" w:rsidP="009718E6">
      <w:pPr>
        <w:pStyle w:val="BodyText0"/>
        <w:spacing w:before="254"/>
        <w:ind w:left="900"/>
      </w:pPr>
      <w:r>
        <w:t>1. Run the commands as shown below to delete previously created resources</w:t>
      </w:r>
    </w:p>
    <w:p w14:paraId="691C3D92" w14:textId="77777777" w:rsidR="009718E6" w:rsidRDefault="009718E6" w:rsidP="009718E6">
      <w:pPr>
        <w:pStyle w:val="BodyText0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06544A19" wp14:editId="6AAB4FC3">
                <wp:simplePos x="0" y="0"/>
                <wp:positionH relativeFrom="page">
                  <wp:posOffset>1367155</wp:posOffset>
                </wp:positionH>
                <wp:positionV relativeFrom="paragraph">
                  <wp:posOffset>195580</wp:posOffset>
                </wp:positionV>
                <wp:extent cx="5038725" cy="753110"/>
                <wp:effectExtent l="12700" t="0" r="0" b="0"/>
                <wp:wrapTopAndBottom/>
                <wp:docPr id="3378" name="Group 3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38725" cy="753110"/>
                          <a:chOff x="2153" y="308"/>
                          <a:chExt cx="7935" cy="1186"/>
                        </a:xfrm>
                      </wpg:grpSpPr>
                      <wps:wsp>
                        <wps:cNvPr id="3379" name="AutoShape 3227"/>
                        <wps:cNvSpPr>
                          <a:spLocks/>
                        </wps:cNvSpPr>
                        <wps:spPr bwMode="auto">
                          <a:xfrm>
                            <a:off x="2152" y="308"/>
                            <a:ext cx="7935" cy="1186"/>
                          </a:xfrm>
                          <a:custGeom>
                            <a:avLst/>
                            <a:gdLst>
                              <a:gd name="T0" fmla="+- 0 2534 2153"/>
                              <a:gd name="T1" fmla="*/ T0 w 7935"/>
                              <a:gd name="T2" fmla="+- 0 1477 308"/>
                              <a:gd name="T3" fmla="*/ 1477 h 1186"/>
                              <a:gd name="T4" fmla="+- 0 2791 2153"/>
                              <a:gd name="T5" fmla="*/ T4 w 7935"/>
                              <a:gd name="T6" fmla="+- 0 1477 308"/>
                              <a:gd name="T7" fmla="*/ 1477 h 1186"/>
                              <a:gd name="T8" fmla="+- 0 3106 2153"/>
                              <a:gd name="T9" fmla="*/ T8 w 7935"/>
                              <a:gd name="T10" fmla="+- 0 1494 308"/>
                              <a:gd name="T11" fmla="*/ 1494 h 1186"/>
                              <a:gd name="T12" fmla="+- 0 3480 2153"/>
                              <a:gd name="T13" fmla="*/ T12 w 7935"/>
                              <a:gd name="T14" fmla="+- 0 1494 308"/>
                              <a:gd name="T15" fmla="*/ 1494 h 1186"/>
                              <a:gd name="T16" fmla="+- 0 3689 2153"/>
                              <a:gd name="T17" fmla="*/ T16 w 7935"/>
                              <a:gd name="T18" fmla="+- 0 1494 308"/>
                              <a:gd name="T19" fmla="*/ 1494 h 1186"/>
                              <a:gd name="T20" fmla="+- 0 4006 2153"/>
                              <a:gd name="T21" fmla="*/ T20 w 7935"/>
                              <a:gd name="T22" fmla="+- 0 1477 308"/>
                              <a:gd name="T23" fmla="*/ 1477 h 1186"/>
                              <a:gd name="T24" fmla="+- 0 4260 2153"/>
                              <a:gd name="T25" fmla="*/ T24 w 7935"/>
                              <a:gd name="T26" fmla="+- 0 1477 308"/>
                              <a:gd name="T27" fmla="*/ 1477 h 1186"/>
                              <a:gd name="T28" fmla="+- 0 4574 2153"/>
                              <a:gd name="T29" fmla="*/ T28 w 7935"/>
                              <a:gd name="T30" fmla="+- 0 1494 308"/>
                              <a:gd name="T31" fmla="*/ 1494 h 1186"/>
                              <a:gd name="T32" fmla="+- 0 4949 2153"/>
                              <a:gd name="T33" fmla="*/ T32 w 7935"/>
                              <a:gd name="T34" fmla="+- 0 1494 308"/>
                              <a:gd name="T35" fmla="*/ 1494 h 1186"/>
                              <a:gd name="T36" fmla="+- 0 5160 2153"/>
                              <a:gd name="T37" fmla="*/ T36 w 7935"/>
                              <a:gd name="T38" fmla="+- 0 1494 308"/>
                              <a:gd name="T39" fmla="*/ 1494 h 1186"/>
                              <a:gd name="T40" fmla="+- 0 5474 2153"/>
                              <a:gd name="T41" fmla="*/ T40 w 7935"/>
                              <a:gd name="T42" fmla="+- 0 1477 308"/>
                              <a:gd name="T43" fmla="*/ 1477 h 1186"/>
                              <a:gd name="T44" fmla="+- 0 5729 2153"/>
                              <a:gd name="T45" fmla="*/ T44 w 7935"/>
                              <a:gd name="T46" fmla="+- 0 1477 308"/>
                              <a:gd name="T47" fmla="*/ 1477 h 1186"/>
                              <a:gd name="T48" fmla="+- 0 6046 2153"/>
                              <a:gd name="T49" fmla="*/ T48 w 7935"/>
                              <a:gd name="T50" fmla="+- 0 1494 308"/>
                              <a:gd name="T51" fmla="*/ 1494 h 1186"/>
                              <a:gd name="T52" fmla="+- 0 6420 2153"/>
                              <a:gd name="T53" fmla="*/ T52 w 7935"/>
                              <a:gd name="T54" fmla="+- 0 1494 308"/>
                              <a:gd name="T55" fmla="*/ 1494 h 1186"/>
                              <a:gd name="T56" fmla="+- 0 6629 2153"/>
                              <a:gd name="T57" fmla="*/ T56 w 7935"/>
                              <a:gd name="T58" fmla="+- 0 1494 308"/>
                              <a:gd name="T59" fmla="*/ 1494 h 1186"/>
                              <a:gd name="T60" fmla="+- 0 6946 2153"/>
                              <a:gd name="T61" fmla="*/ T60 w 7935"/>
                              <a:gd name="T62" fmla="+- 0 1477 308"/>
                              <a:gd name="T63" fmla="*/ 1477 h 1186"/>
                              <a:gd name="T64" fmla="+- 0 7200 2153"/>
                              <a:gd name="T65" fmla="*/ T64 w 7935"/>
                              <a:gd name="T66" fmla="+- 0 1477 308"/>
                              <a:gd name="T67" fmla="*/ 1477 h 1186"/>
                              <a:gd name="T68" fmla="+- 0 7514 2153"/>
                              <a:gd name="T69" fmla="*/ T68 w 7935"/>
                              <a:gd name="T70" fmla="+- 0 1494 308"/>
                              <a:gd name="T71" fmla="*/ 1494 h 1186"/>
                              <a:gd name="T72" fmla="+- 0 7889 2153"/>
                              <a:gd name="T73" fmla="*/ T72 w 7935"/>
                              <a:gd name="T74" fmla="+- 0 1494 308"/>
                              <a:gd name="T75" fmla="*/ 1494 h 1186"/>
                              <a:gd name="T76" fmla="+- 0 8100 2153"/>
                              <a:gd name="T77" fmla="*/ T76 w 7935"/>
                              <a:gd name="T78" fmla="+- 0 1494 308"/>
                              <a:gd name="T79" fmla="*/ 1494 h 1186"/>
                              <a:gd name="T80" fmla="+- 0 8414 2153"/>
                              <a:gd name="T81" fmla="*/ T80 w 7935"/>
                              <a:gd name="T82" fmla="+- 0 1477 308"/>
                              <a:gd name="T83" fmla="*/ 1477 h 1186"/>
                              <a:gd name="T84" fmla="+- 0 8669 2153"/>
                              <a:gd name="T85" fmla="*/ T84 w 7935"/>
                              <a:gd name="T86" fmla="+- 0 1477 308"/>
                              <a:gd name="T87" fmla="*/ 1477 h 1186"/>
                              <a:gd name="T88" fmla="+- 0 8986 2153"/>
                              <a:gd name="T89" fmla="*/ T88 w 7935"/>
                              <a:gd name="T90" fmla="+- 0 1494 308"/>
                              <a:gd name="T91" fmla="*/ 1494 h 1186"/>
                              <a:gd name="T92" fmla="+- 0 9360 2153"/>
                              <a:gd name="T93" fmla="*/ T92 w 7935"/>
                              <a:gd name="T94" fmla="+- 0 1494 308"/>
                              <a:gd name="T95" fmla="*/ 1494 h 1186"/>
                              <a:gd name="T96" fmla="+- 0 9569 2153"/>
                              <a:gd name="T97" fmla="*/ T96 w 7935"/>
                              <a:gd name="T98" fmla="+- 0 1494 308"/>
                              <a:gd name="T99" fmla="*/ 1494 h 1186"/>
                              <a:gd name="T100" fmla="+- 0 9886 2153"/>
                              <a:gd name="T101" fmla="*/ T100 w 7935"/>
                              <a:gd name="T102" fmla="+- 0 1477 308"/>
                              <a:gd name="T103" fmla="*/ 1477 h 1186"/>
                              <a:gd name="T104" fmla="+- 0 10087 2153"/>
                              <a:gd name="T105" fmla="*/ T104 w 7935"/>
                              <a:gd name="T106" fmla="+- 0 1424 308"/>
                              <a:gd name="T107" fmla="*/ 1424 h 1186"/>
                              <a:gd name="T108" fmla="+- 0 10087 2153"/>
                              <a:gd name="T109" fmla="*/ T108 w 7935"/>
                              <a:gd name="T110" fmla="+- 0 1215 308"/>
                              <a:gd name="T111" fmla="*/ 1215 h 1186"/>
                              <a:gd name="T112" fmla="+- 0 10087 2153"/>
                              <a:gd name="T113" fmla="*/ T112 w 7935"/>
                              <a:gd name="T114" fmla="+- 0 841 308"/>
                              <a:gd name="T115" fmla="*/ 841 h 1186"/>
                              <a:gd name="T116" fmla="+- 0 10073 2153"/>
                              <a:gd name="T117" fmla="*/ T116 w 7935"/>
                              <a:gd name="T118" fmla="+- 0 524 308"/>
                              <a:gd name="T119" fmla="*/ 524 h 1186"/>
                              <a:gd name="T120" fmla="+- 0 9974 2153"/>
                              <a:gd name="T121" fmla="*/ T120 w 7935"/>
                              <a:gd name="T122" fmla="+- 0 322 308"/>
                              <a:gd name="T123" fmla="*/ 322 h 1186"/>
                              <a:gd name="T124" fmla="+- 0 9720 2153"/>
                              <a:gd name="T125" fmla="*/ T124 w 7935"/>
                              <a:gd name="T126" fmla="+- 0 322 308"/>
                              <a:gd name="T127" fmla="*/ 322 h 1186"/>
                              <a:gd name="T128" fmla="+- 0 9511 2153"/>
                              <a:gd name="T129" fmla="*/ T128 w 7935"/>
                              <a:gd name="T130" fmla="+- 0 322 308"/>
                              <a:gd name="T131" fmla="*/ 322 h 1186"/>
                              <a:gd name="T132" fmla="+- 0 9194 2153"/>
                              <a:gd name="T133" fmla="*/ T132 w 7935"/>
                              <a:gd name="T134" fmla="+- 0 308 308"/>
                              <a:gd name="T135" fmla="*/ 308 h 1186"/>
                              <a:gd name="T136" fmla="+- 0 8820 2153"/>
                              <a:gd name="T137" fmla="*/ T136 w 7935"/>
                              <a:gd name="T138" fmla="+- 0 308 308"/>
                              <a:gd name="T139" fmla="*/ 308 h 1186"/>
                              <a:gd name="T140" fmla="+- 0 8506 2153"/>
                              <a:gd name="T141" fmla="*/ T140 w 7935"/>
                              <a:gd name="T142" fmla="+- 0 322 308"/>
                              <a:gd name="T143" fmla="*/ 322 h 1186"/>
                              <a:gd name="T144" fmla="+- 0 8251 2153"/>
                              <a:gd name="T145" fmla="*/ T144 w 7935"/>
                              <a:gd name="T146" fmla="+- 0 322 308"/>
                              <a:gd name="T147" fmla="*/ 322 h 1186"/>
                              <a:gd name="T148" fmla="+- 0 8040 2153"/>
                              <a:gd name="T149" fmla="*/ T148 w 7935"/>
                              <a:gd name="T150" fmla="+- 0 322 308"/>
                              <a:gd name="T151" fmla="*/ 322 h 1186"/>
                              <a:gd name="T152" fmla="+- 0 7726 2153"/>
                              <a:gd name="T153" fmla="*/ T152 w 7935"/>
                              <a:gd name="T154" fmla="+- 0 308 308"/>
                              <a:gd name="T155" fmla="*/ 308 h 1186"/>
                              <a:gd name="T156" fmla="+- 0 7351 2153"/>
                              <a:gd name="T157" fmla="*/ T156 w 7935"/>
                              <a:gd name="T158" fmla="+- 0 308 308"/>
                              <a:gd name="T159" fmla="*/ 308 h 1186"/>
                              <a:gd name="T160" fmla="+- 0 7034 2153"/>
                              <a:gd name="T161" fmla="*/ T160 w 7935"/>
                              <a:gd name="T162" fmla="+- 0 322 308"/>
                              <a:gd name="T163" fmla="*/ 322 h 1186"/>
                              <a:gd name="T164" fmla="+- 0 6780 2153"/>
                              <a:gd name="T165" fmla="*/ T164 w 7935"/>
                              <a:gd name="T166" fmla="+- 0 322 308"/>
                              <a:gd name="T167" fmla="*/ 322 h 1186"/>
                              <a:gd name="T168" fmla="+- 0 6571 2153"/>
                              <a:gd name="T169" fmla="*/ T168 w 7935"/>
                              <a:gd name="T170" fmla="+- 0 322 308"/>
                              <a:gd name="T171" fmla="*/ 322 h 1186"/>
                              <a:gd name="T172" fmla="+- 0 6254 2153"/>
                              <a:gd name="T173" fmla="*/ T172 w 7935"/>
                              <a:gd name="T174" fmla="+- 0 308 308"/>
                              <a:gd name="T175" fmla="*/ 308 h 1186"/>
                              <a:gd name="T176" fmla="+- 0 5880 2153"/>
                              <a:gd name="T177" fmla="*/ T176 w 7935"/>
                              <a:gd name="T178" fmla="+- 0 308 308"/>
                              <a:gd name="T179" fmla="*/ 308 h 1186"/>
                              <a:gd name="T180" fmla="+- 0 5566 2153"/>
                              <a:gd name="T181" fmla="*/ T180 w 7935"/>
                              <a:gd name="T182" fmla="+- 0 322 308"/>
                              <a:gd name="T183" fmla="*/ 322 h 1186"/>
                              <a:gd name="T184" fmla="+- 0 5311 2153"/>
                              <a:gd name="T185" fmla="*/ T184 w 7935"/>
                              <a:gd name="T186" fmla="+- 0 322 308"/>
                              <a:gd name="T187" fmla="*/ 322 h 1186"/>
                              <a:gd name="T188" fmla="+- 0 5100 2153"/>
                              <a:gd name="T189" fmla="*/ T188 w 7935"/>
                              <a:gd name="T190" fmla="+- 0 322 308"/>
                              <a:gd name="T191" fmla="*/ 322 h 1186"/>
                              <a:gd name="T192" fmla="+- 0 4786 2153"/>
                              <a:gd name="T193" fmla="*/ T192 w 7935"/>
                              <a:gd name="T194" fmla="+- 0 308 308"/>
                              <a:gd name="T195" fmla="*/ 308 h 1186"/>
                              <a:gd name="T196" fmla="+- 0 4411 2153"/>
                              <a:gd name="T197" fmla="*/ T196 w 7935"/>
                              <a:gd name="T198" fmla="+- 0 308 308"/>
                              <a:gd name="T199" fmla="*/ 308 h 1186"/>
                              <a:gd name="T200" fmla="+- 0 4094 2153"/>
                              <a:gd name="T201" fmla="*/ T200 w 7935"/>
                              <a:gd name="T202" fmla="+- 0 322 308"/>
                              <a:gd name="T203" fmla="*/ 322 h 1186"/>
                              <a:gd name="T204" fmla="+- 0 3840 2153"/>
                              <a:gd name="T205" fmla="*/ T204 w 7935"/>
                              <a:gd name="T206" fmla="+- 0 322 308"/>
                              <a:gd name="T207" fmla="*/ 322 h 1186"/>
                              <a:gd name="T208" fmla="+- 0 3631 2153"/>
                              <a:gd name="T209" fmla="*/ T208 w 7935"/>
                              <a:gd name="T210" fmla="+- 0 322 308"/>
                              <a:gd name="T211" fmla="*/ 322 h 1186"/>
                              <a:gd name="T212" fmla="+- 0 3314 2153"/>
                              <a:gd name="T213" fmla="*/ T212 w 7935"/>
                              <a:gd name="T214" fmla="+- 0 308 308"/>
                              <a:gd name="T215" fmla="*/ 308 h 1186"/>
                              <a:gd name="T216" fmla="+- 0 2940 2153"/>
                              <a:gd name="T217" fmla="*/ T216 w 7935"/>
                              <a:gd name="T218" fmla="+- 0 308 308"/>
                              <a:gd name="T219" fmla="*/ 308 h 1186"/>
                              <a:gd name="T220" fmla="+- 0 2626 2153"/>
                              <a:gd name="T221" fmla="*/ T220 w 7935"/>
                              <a:gd name="T222" fmla="+- 0 322 308"/>
                              <a:gd name="T223" fmla="*/ 322 h 1186"/>
                              <a:gd name="T224" fmla="+- 0 2371 2153"/>
                              <a:gd name="T225" fmla="*/ T224 w 7935"/>
                              <a:gd name="T226" fmla="+- 0 322 308"/>
                              <a:gd name="T227" fmla="*/ 322 h 1186"/>
                              <a:gd name="T228" fmla="+- 0 2160 2153"/>
                              <a:gd name="T229" fmla="*/ T228 w 7935"/>
                              <a:gd name="T230" fmla="+- 0 322 308"/>
                              <a:gd name="T231" fmla="*/ 322 h 1186"/>
                              <a:gd name="T232" fmla="+- 0 2153 2153"/>
                              <a:gd name="T233" fmla="*/ T232 w 7935"/>
                              <a:gd name="T234" fmla="+- 0 584 308"/>
                              <a:gd name="T235" fmla="*/ 584 h 1186"/>
                              <a:gd name="T236" fmla="+- 0 2167 2153"/>
                              <a:gd name="T237" fmla="*/ T236 w 7935"/>
                              <a:gd name="T238" fmla="+- 0 901 308"/>
                              <a:gd name="T239" fmla="*/ 901 h 1186"/>
                              <a:gd name="T240" fmla="+- 0 2167 2153"/>
                              <a:gd name="T241" fmla="*/ T240 w 7935"/>
                              <a:gd name="T242" fmla="+- 0 1110 308"/>
                              <a:gd name="T243" fmla="*/ 1110 h 1186"/>
                              <a:gd name="T244" fmla="+- 0 2167 2153"/>
                              <a:gd name="T245" fmla="*/ T244 w 7935"/>
                              <a:gd name="T246" fmla="+- 0 1364 308"/>
                              <a:gd name="T247" fmla="*/ 1364 h 11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935" h="1186">
                                <a:moveTo>
                                  <a:pt x="173" y="1186"/>
                                </a:moveTo>
                                <a:lnTo>
                                  <a:pt x="113" y="1186"/>
                                </a:lnTo>
                                <a:lnTo>
                                  <a:pt x="113" y="1169"/>
                                </a:lnTo>
                                <a:lnTo>
                                  <a:pt x="173" y="1169"/>
                                </a:lnTo>
                                <a:lnTo>
                                  <a:pt x="173" y="1186"/>
                                </a:lnTo>
                                <a:close/>
                                <a:moveTo>
                                  <a:pt x="276" y="1186"/>
                                </a:moveTo>
                                <a:lnTo>
                                  <a:pt x="216" y="1186"/>
                                </a:lnTo>
                                <a:lnTo>
                                  <a:pt x="216" y="1169"/>
                                </a:lnTo>
                                <a:lnTo>
                                  <a:pt x="276" y="1169"/>
                                </a:lnTo>
                                <a:lnTo>
                                  <a:pt x="276" y="1186"/>
                                </a:lnTo>
                                <a:close/>
                                <a:moveTo>
                                  <a:pt x="381" y="1186"/>
                                </a:moveTo>
                                <a:lnTo>
                                  <a:pt x="321" y="1186"/>
                                </a:lnTo>
                                <a:lnTo>
                                  <a:pt x="321" y="1169"/>
                                </a:lnTo>
                                <a:lnTo>
                                  <a:pt x="381" y="1169"/>
                                </a:lnTo>
                                <a:lnTo>
                                  <a:pt x="381" y="1186"/>
                                </a:lnTo>
                                <a:close/>
                                <a:moveTo>
                                  <a:pt x="487" y="1186"/>
                                </a:moveTo>
                                <a:lnTo>
                                  <a:pt x="427" y="1186"/>
                                </a:lnTo>
                                <a:lnTo>
                                  <a:pt x="427" y="1169"/>
                                </a:lnTo>
                                <a:lnTo>
                                  <a:pt x="487" y="1169"/>
                                </a:lnTo>
                                <a:lnTo>
                                  <a:pt x="487" y="1186"/>
                                </a:lnTo>
                                <a:close/>
                                <a:moveTo>
                                  <a:pt x="593" y="1186"/>
                                </a:moveTo>
                                <a:lnTo>
                                  <a:pt x="533" y="1186"/>
                                </a:lnTo>
                                <a:lnTo>
                                  <a:pt x="533" y="1169"/>
                                </a:lnTo>
                                <a:lnTo>
                                  <a:pt x="593" y="1169"/>
                                </a:lnTo>
                                <a:lnTo>
                                  <a:pt x="593" y="1186"/>
                                </a:lnTo>
                                <a:close/>
                                <a:moveTo>
                                  <a:pt x="698" y="1186"/>
                                </a:moveTo>
                                <a:lnTo>
                                  <a:pt x="638" y="1186"/>
                                </a:lnTo>
                                <a:lnTo>
                                  <a:pt x="638" y="1169"/>
                                </a:lnTo>
                                <a:lnTo>
                                  <a:pt x="698" y="1169"/>
                                </a:lnTo>
                                <a:lnTo>
                                  <a:pt x="698" y="1186"/>
                                </a:lnTo>
                                <a:close/>
                                <a:moveTo>
                                  <a:pt x="801" y="1186"/>
                                </a:moveTo>
                                <a:lnTo>
                                  <a:pt x="741" y="1186"/>
                                </a:lnTo>
                                <a:lnTo>
                                  <a:pt x="741" y="1169"/>
                                </a:lnTo>
                                <a:lnTo>
                                  <a:pt x="801" y="1169"/>
                                </a:lnTo>
                                <a:lnTo>
                                  <a:pt x="801" y="1186"/>
                                </a:lnTo>
                                <a:close/>
                                <a:moveTo>
                                  <a:pt x="907" y="1186"/>
                                </a:moveTo>
                                <a:lnTo>
                                  <a:pt x="847" y="1186"/>
                                </a:lnTo>
                                <a:lnTo>
                                  <a:pt x="847" y="1169"/>
                                </a:lnTo>
                                <a:lnTo>
                                  <a:pt x="907" y="1169"/>
                                </a:lnTo>
                                <a:lnTo>
                                  <a:pt x="907" y="1186"/>
                                </a:lnTo>
                                <a:close/>
                                <a:moveTo>
                                  <a:pt x="1013" y="1186"/>
                                </a:moveTo>
                                <a:lnTo>
                                  <a:pt x="953" y="1186"/>
                                </a:lnTo>
                                <a:lnTo>
                                  <a:pt x="953" y="1169"/>
                                </a:lnTo>
                                <a:lnTo>
                                  <a:pt x="1013" y="1169"/>
                                </a:lnTo>
                                <a:lnTo>
                                  <a:pt x="1013" y="1186"/>
                                </a:lnTo>
                                <a:close/>
                                <a:moveTo>
                                  <a:pt x="1118" y="1186"/>
                                </a:moveTo>
                                <a:lnTo>
                                  <a:pt x="1058" y="1186"/>
                                </a:lnTo>
                                <a:lnTo>
                                  <a:pt x="1058" y="1169"/>
                                </a:lnTo>
                                <a:lnTo>
                                  <a:pt x="1118" y="1169"/>
                                </a:lnTo>
                                <a:lnTo>
                                  <a:pt x="1118" y="1186"/>
                                </a:lnTo>
                                <a:close/>
                                <a:moveTo>
                                  <a:pt x="1221" y="1186"/>
                                </a:moveTo>
                                <a:lnTo>
                                  <a:pt x="1161" y="1186"/>
                                </a:lnTo>
                                <a:lnTo>
                                  <a:pt x="1161" y="1169"/>
                                </a:lnTo>
                                <a:lnTo>
                                  <a:pt x="1221" y="1169"/>
                                </a:lnTo>
                                <a:lnTo>
                                  <a:pt x="1221" y="1186"/>
                                </a:lnTo>
                                <a:close/>
                                <a:moveTo>
                                  <a:pt x="1327" y="1186"/>
                                </a:moveTo>
                                <a:lnTo>
                                  <a:pt x="1267" y="1186"/>
                                </a:lnTo>
                                <a:lnTo>
                                  <a:pt x="1267" y="1169"/>
                                </a:lnTo>
                                <a:lnTo>
                                  <a:pt x="1327" y="1169"/>
                                </a:lnTo>
                                <a:lnTo>
                                  <a:pt x="1327" y="1186"/>
                                </a:lnTo>
                                <a:close/>
                                <a:moveTo>
                                  <a:pt x="1433" y="1186"/>
                                </a:moveTo>
                                <a:lnTo>
                                  <a:pt x="1373" y="1186"/>
                                </a:lnTo>
                                <a:lnTo>
                                  <a:pt x="1373" y="1169"/>
                                </a:lnTo>
                                <a:lnTo>
                                  <a:pt x="1433" y="1169"/>
                                </a:lnTo>
                                <a:lnTo>
                                  <a:pt x="1433" y="1186"/>
                                </a:lnTo>
                                <a:close/>
                                <a:moveTo>
                                  <a:pt x="1536" y="1186"/>
                                </a:moveTo>
                                <a:lnTo>
                                  <a:pt x="1478" y="1186"/>
                                </a:lnTo>
                                <a:lnTo>
                                  <a:pt x="1478" y="1169"/>
                                </a:lnTo>
                                <a:lnTo>
                                  <a:pt x="1536" y="1169"/>
                                </a:lnTo>
                                <a:lnTo>
                                  <a:pt x="1536" y="1186"/>
                                </a:lnTo>
                                <a:close/>
                                <a:moveTo>
                                  <a:pt x="1641" y="1186"/>
                                </a:moveTo>
                                <a:lnTo>
                                  <a:pt x="1581" y="1186"/>
                                </a:lnTo>
                                <a:lnTo>
                                  <a:pt x="1581" y="1169"/>
                                </a:lnTo>
                                <a:lnTo>
                                  <a:pt x="1641" y="1169"/>
                                </a:lnTo>
                                <a:lnTo>
                                  <a:pt x="1641" y="1186"/>
                                </a:lnTo>
                                <a:close/>
                                <a:moveTo>
                                  <a:pt x="1747" y="1186"/>
                                </a:moveTo>
                                <a:lnTo>
                                  <a:pt x="1687" y="1186"/>
                                </a:lnTo>
                                <a:lnTo>
                                  <a:pt x="1687" y="1169"/>
                                </a:lnTo>
                                <a:lnTo>
                                  <a:pt x="1747" y="1169"/>
                                </a:lnTo>
                                <a:lnTo>
                                  <a:pt x="1747" y="1186"/>
                                </a:lnTo>
                                <a:close/>
                                <a:moveTo>
                                  <a:pt x="1853" y="1186"/>
                                </a:moveTo>
                                <a:lnTo>
                                  <a:pt x="1793" y="1186"/>
                                </a:lnTo>
                                <a:lnTo>
                                  <a:pt x="1793" y="1169"/>
                                </a:lnTo>
                                <a:lnTo>
                                  <a:pt x="1853" y="1169"/>
                                </a:lnTo>
                                <a:lnTo>
                                  <a:pt x="1853" y="1186"/>
                                </a:lnTo>
                                <a:close/>
                                <a:moveTo>
                                  <a:pt x="1956" y="1186"/>
                                </a:moveTo>
                                <a:lnTo>
                                  <a:pt x="1896" y="1186"/>
                                </a:lnTo>
                                <a:lnTo>
                                  <a:pt x="1896" y="1169"/>
                                </a:lnTo>
                                <a:lnTo>
                                  <a:pt x="1956" y="1169"/>
                                </a:lnTo>
                                <a:lnTo>
                                  <a:pt x="1956" y="1186"/>
                                </a:lnTo>
                                <a:close/>
                                <a:moveTo>
                                  <a:pt x="2061" y="1186"/>
                                </a:moveTo>
                                <a:lnTo>
                                  <a:pt x="2001" y="1186"/>
                                </a:lnTo>
                                <a:lnTo>
                                  <a:pt x="2001" y="1169"/>
                                </a:lnTo>
                                <a:lnTo>
                                  <a:pt x="2061" y="1169"/>
                                </a:lnTo>
                                <a:lnTo>
                                  <a:pt x="2061" y="1186"/>
                                </a:lnTo>
                                <a:close/>
                                <a:moveTo>
                                  <a:pt x="2167" y="1186"/>
                                </a:moveTo>
                                <a:lnTo>
                                  <a:pt x="2107" y="1186"/>
                                </a:lnTo>
                                <a:lnTo>
                                  <a:pt x="2107" y="1169"/>
                                </a:lnTo>
                                <a:lnTo>
                                  <a:pt x="2167" y="1169"/>
                                </a:lnTo>
                                <a:lnTo>
                                  <a:pt x="2167" y="1186"/>
                                </a:lnTo>
                                <a:close/>
                                <a:moveTo>
                                  <a:pt x="2273" y="1186"/>
                                </a:moveTo>
                                <a:lnTo>
                                  <a:pt x="2213" y="1186"/>
                                </a:lnTo>
                                <a:lnTo>
                                  <a:pt x="2213" y="1169"/>
                                </a:lnTo>
                                <a:lnTo>
                                  <a:pt x="2273" y="1169"/>
                                </a:lnTo>
                                <a:lnTo>
                                  <a:pt x="2273" y="1186"/>
                                </a:lnTo>
                                <a:close/>
                                <a:moveTo>
                                  <a:pt x="2376" y="1186"/>
                                </a:moveTo>
                                <a:lnTo>
                                  <a:pt x="2316" y="1186"/>
                                </a:lnTo>
                                <a:lnTo>
                                  <a:pt x="2316" y="1169"/>
                                </a:lnTo>
                                <a:lnTo>
                                  <a:pt x="2376" y="1169"/>
                                </a:lnTo>
                                <a:lnTo>
                                  <a:pt x="2376" y="1186"/>
                                </a:lnTo>
                                <a:close/>
                                <a:moveTo>
                                  <a:pt x="2481" y="1186"/>
                                </a:moveTo>
                                <a:lnTo>
                                  <a:pt x="2421" y="1186"/>
                                </a:lnTo>
                                <a:lnTo>
                                  <a:pt x="2421" y="1169"/>
                                </a:lnTo>
                                <a:lnTo>
                                  <a:pt x="2481" y="1169"/>
                                </a:lnTo>
                                <a:lnTo>
                                  <a:pt x="2481" y="1186"/>
                                </a:lnTo>
                                <a:close/>
                                <a:moveTo>
                                  <a:pt x="2587" y="1186"/>
                                </a:moveTo>
                                <a:lnTo>
                                  <a:pt x="2527" y="1186"/>
                                </a:lnTo>
                                <a:lnTo>
                                  <a:pt x="2527" y="1169"/>
                                </a:lnTo>
                                <a:lnTo>
                                  <a:pt x="2587" y="1169"/>
                                </a:lnTo>
                                <a:lnTo>
                                  <a:pt x="2587" y="1186"/>
                                </a:lnTo>
                                <a:close/>
                                <a:moveTo>
                                  <a:pt x="2693" y="1186"/>
                                </a:moveTo>
                                <a:lnTo>
                                  <a:pt x="2633" y="1186"/>
                                </a:lnTo>
                                <a:lnTo>
                                  <a:pt x="2633" y="1169"/>
                                </a:lnTo>
                                <a:lnTo>
                                  <a:pt x="2693" y="1169"/>
                                </a:lnTo>
                                <a:lnTo>
                                  <a:pt x="2693" y="1186"/>
                                </a:lnTo>
                                <a:close/>
                                <a:moveTo>
                                  <a:pt x="2796" y="1186"/>
                                </a:moveTo>
                                <a:lnTo>
                                  <a:pt x="2736" y="1186"/>
                                </a:lnTo>
                                <a:lnTo>
                                  <a:pt x="2736" y="1169"/>
                                </a:lnTo>
                                <a:lnTo>
                                  <a:pt x="2796" y="1169"/>
                                </a:lnTo>
                                <a:lnTo>
                                  <a:pt x="2796" y="1186"/>
                                </a:lnTo>
                                <a:close/>
                                <a:moveTo>
                                  <a:pt x="2901" y="1186"/>
                                </a:moveTo>
                                <a:lnTo>
                                  <a:pt x="2841" y="1186"/>
                                </a:lnTo>
                                <a:lnTo>
                                  <a:pt x="2841" y="1169"/>
                                </a:lnTo>
                                <a:lnTo>
                                  <a:pt x="2901" y="1169"/>
                                </a:lnTo>
                                <a:lnTo>
                                  <a:pt x="2901" y="1186"/>
                                </a:lnTo>
                                <a:close/>
                                <a:moveTo>
                                  <a:pt x="3007" y="1186"/>
                                </a:moveTo>
                                <a:lnTo>
                                  <a:pt x="2947" y="1186"/>
                                </a:lnTo>
                                <a:lnTo>
                                  <a:pt x="2947" y="1169"/>
                                </a:lnTo>
                                <a:lnTo>
                                  <a:pt x="3007" y="1169"/>
                                </a:lnTo>
                                <a:lnTo>
                                  <a:pt x="3007" y="1186"/>
                                </a:lnTo>
                                <a:close/>
                                <a:moveTo>
                                  <a:pt x="3113" y="1186"/>
                                </a:moveTo>
                                <a:lnTo>
                                  <a:pt x="3053" y="1186"/>
                                </a:lnTo>
                                <a:lnTo>
                                  <a:pt x="3053" y="1169"/>
                                </a:lnTo>
                                <a:lnTo>
                                  <a:pt x="3113" y="1169"/>
                                </a:lnTo>
                                <a:lnTo>
                                  <a:pt x="3113" y="1186"/>
                                </a:lnTo>
                                <a:close/>
                                <a:moveTo>
                                  <a:pt x="3216" y="1186"/>
                                </a:moveTo>
                                <a:lnTo>
                                  <a:pt x="3156" y="1186"/>
                                </a:lnTo>
                                <a:lnTo>
                                  <a:pt x="3156" y="1169"/>
                                </a:lnTo>
                                <a:lnTo>
                                  <a:pt x="3216" y="1169"/>
                                </a:lnTo>
                                <a:lnTo>
                                  <a:pt x="3216" y="1186"/>
                                </a:lnTo>
                                <a:close/>
                                <a:moveTo>
                                  <a:pt x="3321" y="1186"/>
                                </a:moveTo>
                                <a:lnTo>
                                  <a:pt x="3261" y="1186"/>
                                </a:lnTo>
                                <a:lnTo>
                                  <a:pt x="3261" y="1169"/>
                                </a:lnTo>
                                <a:lnTo>
                                  <a:pt x="3321" y="1169"/>
                                </a:lnTo>
                                <a:lnTo>
                                  <a:pt x="3321" y="1186"/>
                                </a:lnTo>
                                <a:close/>
                                <a:moveTo>
                                  <a:pt x="3427" y="1186"/>
                                </a:moveTo>
                                <a:lnTo>
                                  <a:pt x="3367" y="1186"/>
                                </a:lnTo>
                                <a:lnTo>
                                  <a:pt x="3367" y="1169"/>
                                </a:lnTo>
                                <a:lnTo>
                                  <a:pt x="3427" y="1169"/>
                                </a:lnTo>
                                <a:lnTo>
                                  <a:pt x="3427" y="1186"/>
                                </a:lnTo>
                                <a:close/>
                                <a:moveTo>
                                  <a:pt x="3533" y="1186"/>
                                </a:moveTo>
                                <a:lnTo>
                                  <a:pt x="3473" y="1186"/>
                                </a:lnTo>
                                <a:lnTo>
                                  <a:pt x="3473" y="1169"/>
                                </a:lnTo>
                                <a:lnTo>
                                  <a:pt x="3533" y="1169"/>
                                </a:lnTo>
                                <a:lnTo>
                                  <a:pt x="3533" y="1186"/>
                                </a:lnTo>
                                <a:close/>
                                <a:moveTo>
                                  <a:pt x="3636" y="1186"/>
                                </a:moveTo>
                                <a:lnTo>
                                  <a:pt x="3576" y="1186"/>
                                </a:lnTo>
                                <a:lnTo>
                                  <a:pt x="3576" y="1169"/>
                                </a:lnTo>
                                <a:lnTo>
                                  <a:pt x="3636" y="1169"/>
                                </a:lnTo>
                                <a:lnTo>
                                  <a:pt x="3636" y="1186"/>
                                </a:lnTo>
                                <a:close/>
                                <a:moveTo>
                                  <a:pt x="3741" y="1186"/>
                                </a:moveTo>
                                <a:lnTo>
                                  <a:pt x="3681" y="1186"/>
                                </a:lnTo>
                                <a:lnTo>
                                  <a:pt x="3681" y="1169"/>
                                </a:lnTo>
                                <a:lnTo>
                                  <a:pt x="3741" y="1169"/>
                                </a:lnTo>
                                <a:lnTo>
                                  <a:pt x="3741" y="1186"/>
                                </a:lnTo>
                                <a:close/>
                                <a:moveTo>
                                  <a:pt x="3847" y="1186"/>
                                </a:moveTo>
                                <a:lnTo>
                                  <a:pt x="3787" y="1186"/>
                                </a:lnTo>
                                <a:lnTo>
                                  <a:pt x="3787" y="1169"/>
                                </a:lnTo>
                                <a:lnTo>
                                  <a:pt x="3847" y="1169"/>
                                </a:lnTo>
                                <a:lnTo>
                                  <a:pt x="3847" y="1186"/>
                                </a:lnTo>
                                <a:close/>
                                <a:moveTo>
                                  <a:pt x="3953" y="1186"/>
                                </a:moveTo>
                                <a:lnTo>
                                  <a:pt x="3893" y="1186"/>
                                </a:lnTo>
                                <a:lnTo>
                                  <a:pt x="3893" y="1169"/>
                                </a:lnTo>
                                <a:lnTo>
                                  <a:pt x="3953" y="1169"/>
                                </a:lnTo>
                                <a:lnTo>
                                  <a:pt x="3953" y="1186"/>
                                </a:lnTo>
                                <a:close/>
                                <a:moveTo>
                                  <a:pt x="4056" y="1186"/>
                                </a:moveTo>
                                <a:lnTo>
                                  <a:pt x="3996" y="1186"/>
                                </a:lnTo>
                                <a:lnTo>
                                  <a:pt x="3996" y="1169"/>
                                </a:lnTo>
                                <a:lnTo>
                                  <a:pt x="4056" y="1169"/>
                                </a:lnTo>
                                <a:lnTo>
                                  <a:pt x="4056" y="1186"/>
                                </a:lnTo>
                                <a:close/>
                                <a:moveTo>
                                  <a:pt x="4161" y="1186"/>
                                </a:moveTo>
                                <a:lnTo>
                                  <a:pt x="4101" y="1186"/>
                                </a:lnTo>
                                <a:lnTo>
                                  <a:pt x="4101" y="1169"/>
                                </a:lnTo>
                                <a:lnTo>
                                  <a:pt x="4161" y="1169"/>
                                </a:lnTo>
                                <a:lnTo>
                                  <a:pt x="4161" y="1186"/>
                                </a:lnTo>
                                <a:close/>
                                <a:moveTo>
                                  <a:pt x="4267" y="1186"/>
                                </a:moveTo>
                                <a:lnTo>
                                  <a:pt x="4207" y="1186"/>
                                </a:lnTo>
                                <a:lnTo>
                                  <a:pt x="4207" y="1169"/>
                                </a:lnTo>
                                <a:lnTo>
                                  <a:pt x="4267" y="1169"/>
                                </a:lnTo>
                                <a:lnTo>
                                  <a:pt x="4267" y="1186"/>
                                </a:lnTo>
                                <a:close/>
                                <a:moveTo>
                                  <a:pt x="4373" y="1186"/>
                                </a:moveTo>
                                <a:lnTo>
                                  <a:pt x="4313" y="1186"/>
                                </a:lnTo>
                                <a:lnTo>
                                  <a:pt x="4313" y="1169"/>
                                </a:lnTo>
                                <a:lnTo>
                                  <a:pt x="4373" y="1169"/>
                                </a:lnTo>
                                <a:lnTo>
                                  <a:pt x="4373" y="1186"/>
                                </a:lnTo>
                                <a:close/>
                                <a:moveTo>
                                  <a:pt x="4476" y="1186"/>
                                </a:moveTo>
                                <a:lnTo>
                                  <a:pt x="4416" y="1186"/>
                                </a:lnTo>
                                <a:lnTo>
                                  <a:pt x="4416" y="1169"/>
                                </a:lnTo>
                                <a:lnTo>
                                  <a:pt x="4476" y="1169"/>
                                </a:lnTo>
                                <a:lnTo>
                                  <a:pt x="4476" y="1186"/>
                                </a:lnTo>
                                <a:close/>
                                <a:moveTo>
                                  <a:pt x="4581" y="1186"/>
                                </a:moveTo>
                                <a:lnTo>
                                  <a:pt x="4521" y="1186"/>
                                </a:lnTo>
                                <a:lnTo>
                                  <a:pt x="4521" y="1169"/>
                                </a:lnTo>
                                <a:lnTo>
                                  <a:pt x="4581" y="1169"/>
                                </a:lnTo>
                                <a:lnTo>
                                  <a:pt x="4581" y="1186"/>
                                </a:lnTo>
                                <a:close/>
                                <a:moveTo>
                                  <a:pt x="4687" y="1186"/>
                                </a:moveTo>
                                <a:lnTo>
                                  <a:pt x="4627" y="1186"/>
                                </a:lnTo>
                                <a:lnTo>
                                  <a:pt x="4627" y="1169"/>
                                </a:lnTo>
                                <a:lnTo>
                                  <a:pt x="4687" y="1169"/>
                                </a:lnTo>
                                <a:lnTo>
                                  <a:pt x="4687" y="1186"/>
                                </a:lnTo>
                                <a:close/>
                                <a:moveTo>
                                  <a:pt x="4793" y="1186"/>
                                </a:moveTo>
                                <a:lnTo>
                                  <a:pt x="4733" y="1186"/>
                                </a:lnTo>
                                <a:lnTo>
                                  <a:pt x="4733" y="1169"/>
                                </a:lnTo>
                                <a:lnTo>
                                  <a:pt x="4793" y="1169"/>
                                </a:lnTo>
                                <a:lnTo>
                                  <a:pt x="4793" y="1186"/>
                                </a:lnTo>
                                <a:close/>
                                <a:moveTo>
                                  <a:pt x="4896" y="1186"/>
                                </a:moveTo>
                                <a:lnTo>
                                  <a:pt x="4836" y="1186"/>
                                </a:lnTo>
                                <a:lnTo>
                                  <a:pt x="4836" y="1169"/>
                                </a:lnTo>
                                <a:lnTo>
                                  <a:pt x="4896" y="1169"/>
                                </a:lnTo>
                                <a:lnTo>
                                  <a:pt x="4896" y="1186"/>
                                </a:lnTo>
                                <a:close/>
                                <a:moveTo>
                                  <a:pt x="5001" y="1186"/>
                                </a:moveTo>
                                <a:lnTo>
                                  <a:pt x="4941" y="1186"/>
                                </a:lnTo>
                                <a:lnTo>
                                  <a:pt x="4941" y="1169"/>
                                </a:lnTo>
                                <a:lnTo>
                                  <a:pt x="5001" y="1169"/>
                                </a:lnTo>
                                <a:lnTo>
                                  <a:pt x="5001" y="1186"/>
                                </a:lnTo>
                                <a:close/>
                                <a:moveTo>
                                  <a:pt x="5107" y="1186"/>
                                </a:moveTo>
                                <a:lnTo>
                                  <a:pt x="5047" y="1186"/>
                                </a:lnTo>
                                <a:lnTo>
                                  <a:pt x="5047" y="1169"/>
                                </a:lnTo>
                                <a:lnTo>
                                  <a:pt x="5107" y="1169"/>
                                </a:lnTo>
                                <a:lnTo>
                                  <a:pt x="5107" y="1186"/>
                                </a:lnTo>
                                <a:close/>
                                <a:moveTo>
                                  <a:pt x="5213" y="1186"/>
                                </a:moveTo>
                                <a:lnTo>
                                  <a:pt x="5153" y="1186"/>
                                </a:lnTo>
                                <a:lnTo>
                                  <a:pt x="5153" y="1169"/>
                                </a:lnTo>
                                <a:lnTo>
                                  <a:pt x="5213" y="1169"/>
                                </a:lnTo>
                                <a:lnTo>
                                  <a:pt x="5213" y="1186"/>
                                </a:lnTo>
                                <a:close/>
                                <a:moveTo>
                                  <a:pt x="5316" y="1186"/>
                                </a:moveTo>
                                <a:lnTo>
                                  <a:pt x="5256" y="1186"/>
                                </a:lnTo>
                                <a:lnTo>
                                  <a:pt x="5256" y="1169"/>
                                </a:lnTo>
                                <a:lnTo>
                                  <a:pt x="5316" y="1169"/>
                                </a:lnTo>
                                <a:lnTo>
                                  <a:pt x="5316" y="1186"/>
                                </a:lnTo>
                                <a:close/>
                                <a:moveTo>
                                  <a:pt x="5421" y="1186"/>
                                </a:moveTo>
                                <a:lnTo>
                                  <a:pt x="5361" y="1186"/>
                                </a:lnTo>
                                <a:lnTo>
                                  <a:pt x="5361" y="1169"/>
                                </a:lnTo>
                                <a:lnTo>
                                  <a:pt x="5421" y="1169"/>
                                </a:lnTo>
                                <a:lnTo>
                                  <a:pt x="5421" y="1186"/>
                                </a:lnTo>
                                <a:close/>
                                <a:moveTo>
                                  <a:pt x="5527" y="1186"/>
                                </a:moveTo>
                                <a:lnTo>
                                  <a:pt x="5467" y="1186"/>
                                </a:lnTo>
                                <a:lnTo>
                                  <a:pt x="5467" y="1169"/>
                                </a:lnTo>
                                <a:lnTo>
                                  <a:pt x="5527" y="1169"/>
                                </a:lnTo>
                                <a:lnTo>
                                  <a:pt x="5527" y="1186"/>
                                </a:lnTo>
                                <a:close/>
                                <a:moveTo>
                                  <a:pt x="5633" y="1186"/>
                                </a:moveTo>
                                <a:lnTo>
                                  <a:pt x="5573" y="1186"/>
                                </a:lnTo>
                                <a:lnTo>
                                  <a:pt x="5573" y="1169"/>
                                </a:lnTo>
                                <a:lnTo>
                                  <a:pt x="5633" y="1169"/>
                                </a:lnTo>
                                <a:lnTo>
                                  <a:pt x="5633" y="1186"/>
                                </a:lnTo>
                                <a:close/>
                                <a:moveTo>
                                  <a:pt x="5736" y="1186"/>
                                </a:moveTo>
                                <a:lnTo>
                                  <a:pt x="5676" y="1186"/>
                                </a:lnTo>
                                <a:lnTo>
                                  <a:pt x="5676" y="1169"/>
                                </a:lnTo>
                                <a:lnTo>
                                  <a:pt x="5736" y="1169"/>
                                </a:lnTo>
                                <a:lnTo>
                                  <a:pt x="5736" y="1186"/>
                                </a:lnTo>
                                <a:close/>
                                <a:moveTo>
                                  <a:pt x="5841" y="1186"/>
                                </a:moveTo>
                                <a:lnTo>
                                  <a:pt x="5781" y="1186"/>
                                </a:lnTo>
                                <a:lnTo>
                                  <a:pt x="5781" y="1169"/>
                                </a:lnTo>
                                <a:lnTo>
                                  <a:pt x="5841" y="1169"/>
                                </a:lnTo>
                                <a:lnTo>
                                  <a:pt x="5841" y="1186"/>
                                </a:lnTo>
                                <a:close/>
                                <a:moveTo>
                                  <a:pt x="5947" y="1186"/>
                                </a:moveTo>
                                <a:lnTo>
                                  <a:pt x="5887" y="1186"/>
                                </a:lnTo>
                                <a:lnTo>
                                  <a:pt x="5887" y="1169"/>
                                </a:lnTo>
                                <a:lnTo>
                                  <a:pt x="5947" y="1169"/>
                                </a:lnTo>
                                <a:lnTo>
                                  <a:pt x="5947" y="1186"/>
                                </a:lnTo>
                                <a:close/>
                                <a:moveTo>
                                  <a:pt x="6053" y="1186"/>
                                </a:moveTo>
                                <a:lnTo>
                                  <a:pt x="5993" y="1186"/>
                                </a:lnTo>
                                <a:lnTo>
                                  <a:pt x="5993" y="1169"/>
                                </a:lnTo>
                                <a:lnTo>
                                  <a:pt x="6053" y="1169"/>
                                </a:lnTo>
                                <a:lnTo>
                                  <a:pt x="6053" y="1186"/>
                                </a:lnTo>
                                <a:close/>
                                <a:moveTo>
                                  <a:pt x="6156" y="1186"/>
                                </a:moveTo>
                                <a:lnTo>
                                  <a:pt x="6096" y="1186"/>
                                </a:lnTo>
                                <a:lnTo>
                                  <a:pt x="6096" y="1169"/>
                                </a:lnTo>
                                <a:lnTo>
                                  <a:pt x="6156" y="1169"/>
                                </a:lnTo>
                                <a:lnTo>
                                  <a:pt x="6156" y="1186"/>
                                </a:lnTo>
                                <a:close/>
                                <a:moveTo>
                                  <a:pt x="6261" y="1186"/>
                                </a:moveTo>
                                <a:lnTo>
                                  <a:pt x="6201" y="1186"/>
                                </a:lnTo>
                                <a:lnTo>
                                  <a:pt x="6201" y="1169"/>
                                </a:lnTo>
                                <a:lnTo>
                                  <a:pt x="6261" y="1169"/>
                                </a:lnTo>
                                <a:lnTo>
                                  <a:pt x="6261" y="1186"/>
                                </a:lnTo>
                                <a:close/>
                                <a:moveTo>
                                  <a:pt x="6367" y="1186"/>
                                </a:moveTo>
                                <a:lnTo>
                                  <a:pt x="6307" y="1186"/>
                                </a:lnTo>
                                <a:lnTo>
                                  <a:pt x="6307" y="1169"/>
                                </a:lnTo>
                                <a:lnTo>
                                  <a:pt x="6367" y="1169"/>
                                </a:lnTo>
                                <a:lnTo>
                                  <a:pt x="6367" y="1186"/>
                                </a:lnTo>
                                <a:close/>
                                <a:moveTo>
                                  <a:pt x="6473" y="1186"/>
                                </a:moveTo>
                                <a:lnTo>
                                  <a:pt x="6413" y="1186"/>
                                </a:lnTo>
                                <a:lnTo>
                                  <a:pt x="6413" y="1169"/>
                                </a:lnTo>
                                <a:lnTo>
                                  <a:pt x="6473" y="1169"/>
                                </a:lnTo>
                                <a:lnTo>
                                  <a:pt x="6473" y="1186"/>
                                </a:lnTo>
                                <a:close/>
                                <a:moveTo>
                                  <a:pt x="6576" y="1186"/>
                                </a:moveTo>
                                <a:lnTo>
                                  <a:pt x="6516" y="1186"/>
                                </a:lnTo>
                                <a:lnTo>
                                  <a:pt x="6516" y="1169"/>
                                </a:lnTo>
                                <a:lnTo>
                                  <a:pt x="6576" y="1169"/>
                                </a:lnTo>
                                <a:lnTo>
                                  <a:pt x="6576" y="1186"/>
                                </a:lnTo>
                                <a:close/>
                                <a:moveTo>
                                  <a:pt x="6681" y="1186"/>
                                </a:moveTo>
                                <a:lnTo>
                                  <a:pt x="6621" y="1186"/>
                                </a:lnTo>
                                <a:lnTo>
                                  <a:pt x="6621" y="1169"/>
                                </a:lnTo>
                                <a:lnTo>
                                  <a:pt x="6681" y="1169"/>
                                </a:lnTo>
                                <a:lnTo>
                                  <a:pt x="6681" y="1186"/>
                                </a:lnTo>
                                <a:close/>
                                <a:moveTo>
                                  <a:pt x="6787" y="1186"/>
                                </a:moveTo>
                                <a:lnTo>
                                  <a:pt x="6727" y="1186"/>
                                </a:lnTo>
                                <a:lnTo>
                                  <a:pt x="6727" y="1169"/>
                                </a:lnTo>
                                <a:lnTo>
                                  <a:pt x="6787" y="1169"/>
                                </a:lnTo>
                                <a:lnTo>
                                  <a:pt x="6787" y="1186"/>
                                </a:lnTo>
                                <a:close/>
                                <a:moveTo>
                                  <a:pt x="6893" y="1186"/>
                                </a:moveTo>
                                <a:lnTo>
                                  <a:pt x="6833" y="1186"/>
                                </a:lnTo>
                                <a:lnTo>
                                  <a:pt x="6833" y="1169"/>
                                </a:lnTo>
                                <a:lnTo>
                                  <a:pt x="6893" y="1169"/>
                                </a:lnTo>
                                <a:lnTo>
                                  <a:pt x="6893" y="1186"/>
                                </a:lnTo>
                                <a:close/>
                                <a:moveTo>
                                  <a:pt x="6996" y="1186"/>
                                </a:moveTo>
                                <a:lnTo>
                                  <a:pt x="6936" y="1186"/>
                                </a:lnTo>
                                <a:lnTo>
                                  <a:pt x="6936" y="1169"/>
                                </a:lnTo>
                                <a:lnTo>
                                  <a:pt x="6996" y="1169"/>
                                </a:lnTo>
                                <a:lnTo>
                                  <a:pt x="6996" y="1186"/>
                                </a:lnTo>
                                <a:close/>
                                <a:moveTo>
                                  <a:pt x="7101" y="1186"/>
                                </a:moveTo>
                                <a:lnTo>
                                  <a:pt x="7041" y="1186"/>
                                </a:lnTo>
                                <a:lnTo>
                                  <a:pt x="7041" y="1169"/>
                                </a:lnTo>
                                <a:lnTo>
                                  <a:pt x="7101" y="1169"/>
                                </a:lnTo>
                                <a:lnTo>
                                  <a:pt x="7101" y="1186"/>
                                </a:lnTo>
                                <a:close/>
                                <a:moveTo>
                                  <a:pt x="7207" y="1186"/>
                                </a:moveTo>
                                <a:lnTo>
                                  <a:pt x="7147" y="1186"/>
                                </a:lnTo>
                                <a:lnTo>
                                  <a:pt x="7147" y="1169"/>
                                </a:lnTo>
                                <a:lnTo>
                                  <a:pt x="7207" y="1169"/>
                                </a:lnTo>
                                <a:lnTo>
                                  <a:pt x="7207" y="1186"/>
                                </a:lnTo>
                                <a:close/>
                                <a:moveTo>
                                  <a:pt x="7313" y="1186"/>
                                </a:moveTo>
                                <a:lnTo>
                                  <a:pt x="7253" y="1186"/>
                                </a:lnTo>
                                <a:lnTo>
                                  <a:pt x="7253" y="1169"/>
                                </a:lnTo>
                                <a:lnTo>
                                  <a:pt x="7313" y="1169"/>
                                </a:lnTo>
                                <a:lnTo>
                                  <a:pt x="7313" y="1186"/>
                                </a:lnTo>
                                <a:close/>
                                <a:moveTo>
                                  <a:pt x="7416" y="1186"/>
                                </a:moveTo>
                                <a:lnTo>
                                  <a:pt x="7356" y="1186"/>
                                </a:lnTo>
                                <a:lnTo>
                                  <a:pt x="7356" y="1169"/>
                                </a:lnTo>
                                <a:lnTo>
                                  <a:pt x="7416" y="1169"/>
                                </a:lnTo>
                                <a:lnTo>
                                  <a:pt x="7416" y="1186"/>
                                </a:lnTo>
                                <a:close/>
                                <a:moveTo>
                                  <a:pt x="7521" y="1186"/>
                                </a:moveTo>
                                <a:lnTo>
                                  <a:pt x="7461" y="1186"/>
                                </a:lnTo>
                                <a:lnTo>
                                  <a:pt x="7461" y="1169"/>
                                </a:lnTo>
                                <a:lnTo>
                                  <a:pt x="7521" y="1169"/>
                                </a:lnTo>
                                <a:lnTo>
                                  <a:pt x="7521" y="1186"/>
                                </a:lnTo>
                                <a:close/>
                                <a:moveTo>
                                  <a:pt x="7627" y="1186"/>
                                </a:moveTo>
                                <a:lnTo>
                                  <a:pt x="7567" y="1186"/>
                                </a:lnTo>
                                <a:lnTo>
                                  <a:pt x="7567" y="1169"/>
                                </a:lnTo>
                                <a:lnTo>
                                  <a:pt x="7627" y="1169"/>
                                </a:lnTo>
                                <a:lnTo>
                                  <a:pt x="7627" y="1186"/>
                                </a:lnTo>
                                <a:close/>
                                <a:moveTo>
                                  <a:pt x="7733" y="1186"/>
                                </a:moveTo>
                                <a:lnTo>
                                  <a:pt x="7673" y="1186"/>
                                </a:lnTo>
                                <a:lnTo>
                                  <a:pt x="7673" y="1169"/>
                                </a:lnTo>
                                <a:lnTo>
                                  <a:pt x="7733" y="1169"/>
                                </a:lnTo>
                                <a:lnTo>
                                  <a:pt x="7733" y="1186"/>
                                </a:lnTo>
                                <a:close/>
                                <a:moveTo>
                                  <a:pt x="7836" y="1186"/>
                                </a:moveTo>
                                <a:lnTo>
                                  <a:pt x="7776" y="1186"/>
                                </a:lnTo>
                                <a:lnTo>
                                  <a:pt x="7776" y="1169"/>
                                </a:lnTo>
                                <a:lnTo>
                                  <a:pt x="7836" y="1169"/>
                                </a:lnTo>
                                <a:lnTo>
                                  <a:pt x="7836" y="1186"/>
                                </a:lnTo>
                                <a:close/>
                                <a:moveTo>
                                  <a:pt x="7934" y="1186"/>
                                </a:moveTo>
                                <a:lnTo>
                                  <a:pt x="7881" y="1186"/>
                                </a:lnTo>
                                <a:lnTo>
                                  <a:pt x="7881" y="1169"/>
                                </a:lnTo>
                                <a:lnTo>
                                  <a:pt x="7920" y="1169"/>
                                </a:lnTo>
                                <a:lnTo>
                                  <a:pt x="7920" y="1162"/>
                                </a:lnTo>
                                <a:lnTo>
                                  <a:pt x="7934" y="1162"/>
                                </a:lnTo>
                                <a:lnTo>
                                  <a:pt x="7934" y="1186"/>
                                </a:lnTo>
                                <a:close/>
                                <a:moveTo>
                                  <a:pt x="7934" y="1116"/>
                                </a:moveTo>
                                <a:lnTo>
                                  <a:pt x="7920" y="1116"/>
                                </a:lnTo>
                                <a:lnTo>
                                  <a:pt x="7920" y="1056"/>
                                </a:lnTo>
                                <a:lnTo>
                                  <a:pt x="7934" y="1056"/>
                                </a:lnTo>
                                <a:lnTo>
                                  <a:pt x="7934" y="1116"/>
                                </a:lnTo>
                                <a:close/>
                                <a:moveTo>
                                  <a:pt x="7934" y="1013"/>
                                </a:moveTo>
                                <a:lnTo>
                                  <a:pt x="7920" y="1013"/>
                                </a:lnTo>
                                <a:lnTo>
                                  <a:pt x="7920" y="953"/>
                                </a:lnTo>
                                <a:lnTo>
                                  <a:pt x="7934" y="953"/>
                                </a:lnTo>
                                <a:lnTo>
                                  <a:pt x="7934" y="1013"/>
                                </a:lnTo>
                                <a:close/>
                                <a:moveTo>
                                  <a:pt x="7934" y="907"/>
                                </a:moveTo>
                                <a:lnTo>
                                  <a:pt x="7920" y="907"/>
                                </a:lnTo>
                                <a:lnTo>
                                  <a:pt x="7920" y="847"/>
                                </a:lnTo>
                                <a:lnTo>
                                  <a:pt x="7934" y="847"/>
                                </a:lnTo>
                                <a:lnTo>
                                  <a:pt x="7934" y="907"/>
                                </a:lnTo>
                                <a:close/>
                                <a:moveTo>
                                  <a:pt x="7934" y="802"/>
                                </a:moveTo>
                                <a:lnTo>
                                  <a:pt x="7920" y="802"/>
                                </a:lnTo>
                                <a:lnTo>
                                  <a:pt x="7920" y="742"/>
                                </a:lnTo>
                                <a:lnTo>
                                  <a:pt x="7934" y="742"/>
                                </a:lnTo>
                                <a:lnTo>
                                  <a:pt x="7934" y="802"/>
                                </a:lnTo>
                                <a:close/>
                                <a:moveTo>
                                  <a:pt x="7934" y="696"/>
                                </a:moveTo>
                                <a:lnTo>
                                  <a:pt x="7920" y="696"/>
                                </a:lnTo>
                                <a:lnTo>
                                  <a:pt x="7920" y="636"/>
                                </a:lnTo>
                                <a:lnTo>
                                  <a:pt x="7934" y="636"/>
                                </a:lnTo>
                                <a:lnTo>
                                  <a:pt x="7934" y="696"/>
                                </a:lnTo>
                                <a:close/>
                                <a:moveTo>
                                  <a:pt x="7934" y="593"/>
                                </a:moveTo>
                                <a:lnTo>
                                  <a:pt x="7920" y="593"/>
                                </a:lnTo>
                                <a:lnTo>
                                  <a:pt x="7920" y="533"/>
                                </a:lnTo>
                                <a:lnTo>
                                  <a:pt x="7934" y="533"/>
                                </a:lnTo>
                                <a:lnTo>
                                  <a:pt x="7934" y="593"/>
                                </a:lnTo>
                                <a:close/>
                                <a:moveTo>
                                  <a:pt x="7934" y="487"/>
                                </a:moveTo>
                                <a:lnTo>
                                  <a:pt x="7920" y="487"/>
                                </a:lnTo>
                                <a:lnTo>
                                  <a:pt x="7920" y="427"/>
                                </a:lnTo>
                                <a:lnTo>
                                  <a:pt x="7934" y="427"/>
                                </a:lnTo>
                                <a:lnTo>
                                  <a:pt x="7934" y="487"/>
                                </a:lnTo>
                                <a:close/>
                                <a:moveTo>
                                  <a:pt x="7934" y="382"/>
                                </a:moveTo>
                                <a:lnTo>
                                  <a:pt x="7920" y="382"/>
                                </a:lnTo>
                                <a:lnTo>
                                  <a:pt x="7920" y="322"/>
                                </a:lnTo>
                                <a:lnTo>
                                  <a:pt x="7934" y="322"/>
                                </a:lnTo>
                                <a:lnTo>
                                  <a:pt x="7934" y="382"/>
                                </a:lnTo>
                                <a:close/>
                                <a:moveTo>
                                  <a:pt x="7934" y="276"/>
                                </a:moveTo>
                                <a:lnTo>
                                  <a:pt x="7920" y="276"/>
                                </a:lnTo>
                                <a:lnTo>
                                  <a:pt x="7920" y="216"/>
                                </a:lnTo>
                                <a:lnTo>
                                  <a:pt x="7934" y="216"/>
                                </a:lnTo>
                                <a:lnTo>
                                  <a:pt x="7934" y="276"/>
                                </a:lnTo>
                                <a:close/>
                                <a:moveTo>
                                  <a:pt x="7934" y="173"/>
                                </a:moveTo>
                                <a:lnTo>
                                  <a:pt x="7920" y="173"/>
                                </a:lnTo>
                                <a:lnTo>
                                  <a:pt x="7920" y="113"/>
                                </a:lnTo>
                                <a:lnTo>
                                  <a:pt x="7934" y="113"/>
                                </a:lnTo>
                                <a:lnTo>
                                  <a:pt x="7934" y="173"/>
                                </a:lnTo>
                                <a:close/>
                                <a:moveTo>
                                  <a:pt x="7934" y="67"/>
                                </a:moveTo>
                                <a:lnTo>
                                  <a:pt x="7920" y="67"/>
                                </a:lnTo>
                                <a:lnTo>
                                  <a:pt x="7920" y="7"/>
                                </a:lnTo>
                                <a:lnTo>
                                  <a:pt x="7934" y="7"/>
                                </a:lnTo>
                                <a:lnTo>
                                  <a:pt x="7934" y="67"/>
                                </a:lnTo>
                                <a:close/>
                                <a:moveTo>
                                  <a:pt x="7881" y="14"/>
                                </a:moveTo>
                                <a:lnTo>
                                  <a:pt x="7821" y="14"/>
                                </a:lnTo>
                                <a:lnTo>
                                  <a:pt x="7821" y="0"/>
                                </a:lnTo>
                                <a:lnTo>
                                  <a:pt x="7881" y="0"/>
                                </a:lnTo>
                                <a:lnTo>
                                  <a:pt x="7881" y="14"/>
                                </a:lnTo>
                                <a:close/>
                                <a:moveTo>
                                  <a:pt x="7778" y="14"/>
                                </a:moveTo>
                                <a:lnTo>
                                  <a:pt x="7718" y="14"/>
                                </a:lnTo>
                                <a:lnTo>
                                  <a:pt x="7718" y="0"/>
                                </a:lnTo>
                                <a:lnTo>
                                  <a:pt x="7778" y="0"/>
                                </a:lnTo>
                                <a:lnTo>
                                  <a:pt x="7778" y="14"/>
                                </a:lnTo>
                                <a:close/>
                                <a:moveTo>
                                  <a:pt x="7673" y="14"/>
                                </a:moveTo>
                                <a:lnTo>
                                  <a:pt x="7613" y="14"/>
                                </a:lnTo>
                                <a:lnTo>
                                  <a:pt x="7613" y="0"/>
                                </a:lnTo>
                                <a:lnTo>
                                  <a:pt x="7673" y="0"/>
                                </a:lnTo>
                                <a:lnTo>
                                  <a:pt x="7673" y="14"/>
                                </a:lnTo>
                                <a:close/>
                                <a:moveTo>
                                  <a:pt x="7567" y="14"/>
                                </a:moveTo>
                                <a:lnTo>
                                  <a:pt x="7507" y="14"/>
                                </a:lnTo>
                                <a:lnTo>
                                  <a:pt x="7507" y="0"/>
                                </a:lnTo>
                                <a:lnTo>
                                  <a:pt x="7567" y="0"/>
                                </a:lnTo>
                                <a:lnTo>
                                  <a:pt x="7567" y="14"/>
                                </a:lnTo>
                                <a:close/>
                                <a:moveTo>
                                  <a:pt x="7461" y="14"/>
                                </a:moveTo>
                                <a:lnTo>
                                  <a:pt x="7401" y="14"/>
                                </a:lnTo>
                                <a:lnTo>
                                  <a:pt x="7401" y="0"/>
                                </a:lnTo>
                                <a:lnTo>
                                  <a:pt x="7461" y="0"/>
                                </a:lnTo>
                                <a:lnTo>
                                  <a:pt x="7461" y="14"/>
                                </a:lnTo>
                                <a:close/>
                                <a:moveTo>
                                  <a:pt x="7358" y="14"/>
                                </a:moveTo>
                                <a:lnTo>
                                  <a:pt x="7298" y="14"/>
                                </a:lnTo>
                                <a:lnTo>
                                  <a:pt x="7298" y="0"/>
                                </a:lnTo>
                                <a:lnTo>
                                  <a:pt x="7358" y="0"/>
                                </a:lnTo>
                                <a:lnTo>
                                  <a:pt x="7358" y="14"/>
                                </a:lnTo>
                                <a:close/>
                                <a:moveTo>
                                  <a:pt x="7253" y="14"/>
                                </a:moveTo>
                                <a:lnTo>
                                  <a:pt x="7193" y="14"/>
                                </a:lnTo>
                                <a:lnTo>
                                  <a:pt x="7193" y="0"/>
                                </a:lnTo>
                                <a:lnTo>
                                  <a:pt x="7253" y="0"/>
                                </a:lnTo>
                                <a:lnTo>
                                  <a:pt x="7253" y="14"/>
                                </a:lnTo>
                                <a:close/>
                                <a:moveTo>
                                  <a:pt x="7147" y="14"/>
                                </a:moveTo>
                                <a:lnTo>
                                  <a:pt x="7087" y="14"/>
                                </a:lnTo>
                                <a:lnTo>
                                  <a:pt x="7087" y="0"/>
                                </a:lnTo>
                                <a:lnTo>
                                  <a:pt x="7147" y="0"/>
                                </a:lnTo>
                                <a:lnTo>
                                  <a:pt x="7147" y="14"/>
                                </a:lnTo>
                                <a:close/>
                                <a:moveTo>
                                  <a:pt x="7041" y="14"/>
                                </a:moveTo>
                                <a:lnTo>
                                  <a:pt x="6981" y="14"/>
                                </a:lnTo>
                                <a:lnTo>
                                  <a:pt x="6981" y="0"/>
                                </a:lnTo>
                                <a:lnTo>
                                  <a:pt x="7041" y="0"/>
                                </a:lnTo>
                                <a:lnTo>
                                  <a:pt x="7041" y="14"/>
                                </a:lnTo>
                                <a:close/>
                                <a:moveTo>
                                  <a:pt x="6938" y="14"/>
                                </a:moveTo>
                                <a:lnTo>
                                  <a:pt x="6878" y="14"/>
                                </a:lnTo>
                                <a:lnTo>
                                  <a:pt x="6878" y="0"/>
                                </a:lnTo>
                                <a:lnTo>
                                  <a:pt x="6938" y="0"/>
                                </a:lnTo>
                                <a:lnTo>
                                  <a:pt x="6938" y="14"/>
                                </a:lnTo>
                                <a:close/>
                                <a:moveTo>
                                  <a:pt x="6833" y="14"/>
                                </a:moveTo>
                                <a:lnTo>
                                  <a:pt x="6773" y="14"/>
                                </a:lnTo>
                                <a:lnTo>
                                  <a:pt x="6773" y="0"/>
                                </a:lnTo>
                                <a:lnTo>
                                  <a:pt x="6833" y="0"/>
                                </a:lnTo>
                                <a:lnTo>
                                  <a:pt x="6833" y="14"/>
                                </a:lnTo>
                                <a:close/>
                                <a:moveTo>
                                  <a:pt x="6727" y="14"/>
                                </a:moveTo>
                                <a:lnTo>
                                  <a:pt x="6667" y="14"/>
                                </a:lnTo>
                                <a:lnTo>
                                  <a:pt x="6667" y="0"/>
                                </a:lnTo>
                                <a:lnTo>
                                  <a:pt x="6727" y="0"/>
                                </a:lnTo>
                                <a:lnTo>
                                  <a:pt x="6727" y="14"/>
                                </a:lnTo>
                                <a:close/>
                                <a:moveTo>
                                  <a:pt x="6621" y="14"/>
                                </a:moveTo>
                                <a:lnTo>
                                  <a:pt x="6561" y="14"/>
                                </a:lnTo>
                                <a:lnTo>
                                  <a:pt x="6561" y="0"/>
                                </a:lnTo>
                                <a:lnTo>
                                  <a:pt x="6621" y="0"/>
                                </a:lnTo>
                                <a:lnTo>
                                  <a:pt x="6621" y="14"/>
                                </a:lnTo>
                                <a:close/>
                                <a:moveTo>
                                  <a:pt x="6518" y="14"/>
                                </a:moveTo>
                                <a:lnTo>
                                  <a:pt x="6458" y="14"/>
                                </a:lnTo>
                                <a:lnTo>
                                  <a:pt x="6458" y="0"/>
                                </a:lnTo>
                                <a:lnTo>
                                  <a:pt x="6518" y="0"/>
                                </a:lnTo>
                                <a:lnTo>
                                  <a:pt x="6518" y="14"/>
                                </a:lnTo>
                                <a:close/>
                                <a:moveTo>
                                  <a:pt x="6413" y="14"/>
                                </a:moveTo>
                                <a:lnTo>
                                  <a:pt x="6353" y="14"/>
                                </a:lnTo>
                                <a:lnTo>
                                  <a:pt x="6353" y="0"/>
                                </a:lnTo>
                                <a:lnTo>
                                  <a:pt x="6413" y="0"/>
                                </a:lnTo>
                                <a:lnTo>
                                  <a:pt x="6413" y="14"/>
                                </a:lnTo>
                                <a:close/>
                                <a:moveTo>
                                  <a:pt x="6307" y="14"/>
                                </a:moveTo>
                                <a:lnTo>
                                  <a:pt x="6247" y="14"/>
                                </a:lnTo>
                                <a:lnTo>
                                  <a:pt x="6247" y="0"/>
                                </a:lnTo>
                                <a:lnTo>
                                  <a:pt x="6307" y="0"/>
                                </a:lnTo>
                                <a:lnTo>
                                  <a:pt x="6307" y="14"/>
                                </a:lnTo>
                                <a:close/>
                                <a:moveTo>
                                  <a:pt x="6201" y="14"/>
                                </a:moveTo>
                                <a:lnTo>
                                  <a:pt x="6141" y="14"/>
                                </a:lnTo>
                                <a:lnTo>
                                  <a:pt x="6141" y="0"/>
                                </a:lnTo>
                                <a:lnTo>
                                  <a:pt x="6201" y="0"/>
                                </a:lnTo>
                                <a:lnTo>
                                  <a:pt x="6201" y="14"/>
                                </a:lnTo>
                                <a:close/>
                                <a:moveTo>
                                  <a:pt x="6098" y="14"/>
                                </a:moveTo>
                                <a:lnTo>
                                  <a:pt x="6038" y="14"/>
                                </a:lnTo>
                                <a:lnTo>
                                  <a:pt x="6038" y="0"/>
                                </a:lnTo>
                                <a:lnTo>
                                  <a:pt x="6098" y="0"/>
                                </a:lnTo>
                                <a:lnTo>
                                  <a:pt x="6098" y="14"/>
                                </a:lnTo>
                                <a:close/>
                                <a:moveTo>
                                  <a:pt x="5993" y="14"/>
                                </a:moveTo>
                                <a:lnTo>
                                  <a:pt x="5933" y="14"/>
                                </a:lnTo>
                                <a:lnTo>
                                  <a:pt x="5933" y="0"/>
                                </a:lnTo>
                                <a:lnTo>
                                  <a:pt x="5993" y="0"/>
                                </a:lnTo>
                                <a:lnTo>
                                  <a:pt x="5993" y="14"/>
                                </a:lnTo>
                                <a:close/>
                                <a:moveTo>
                                  <a:pt x="5887" y="14"/>
                                </a:moveTo>
                                <a:lnTo>
                                  <a:pt x="5827" y="14"/>
                                </a:lnTo>
                                <a:lnTo>
                                  <a:pt x="5827" y="0"/>
                                </a:lnTo>
                                <a:lnTo>
                                  <a:pt x="5887" y="0"/>
                                </a:lnTo>
                                <a:lnTo>
                                  <a:pt x="5887" y="14"/>
                                </a:lnTo>
                                <a:close/>
                                <a:moveTo>
                                  <a:pt x="5781" y="14"/>
                                </a:moveTo>
                                <a:lnTo>
                                  <a:pt x="5721" y="14"/>
                                </a:lnTo>
                                <a:lnTo>
                                  <a:pt x="5721" y="0"/>
                                </a:lnTo>
                                <a:lnTo>
                                  <a:pt x="5781" y="0"/>
                                </a:lnTo>
                                <a:lnTo>
                                  <a:pt x="5781" y="14"/>
                                </a:lnTo>
                                <a:close/>
                                <a:moveTo>
                                  <a:pt x="5678" y="14"/>
                                </a:moveTo>
                                <a:lnTo>
                                  <a:pt x="5618" y="14"/>
                                </a:lnTo>
                                <a:lnTo>
                                  <a:pt x="5618" y="0"/>
                                </a:lnTo>
                                <a:lnTo>
                                  <a:pt x="5678" y="0"/>
                                </a:lnTo>
                                <a:lnTo>
                                  <a:pt x="5678" y="14"/>
                                </a:lnTo>
                                <a:close/>
                                <a:moveTo>
                                  <a:pt x="5573" y="14"/>
                                </a:moveTo>
                                <a:lnTo>
                                  <a:pt x="5513" y="14"/>
                                </a:lnTo>
                                <a:lnTo>
                                  <a:pt x="5513" y="0"/>
                                </a:lnTo>
                                <a:lnTo>
                                  <a:pt x="5573" y="0"/>
                                </a:lnTo>
                                <a:lnTo>
                                  <a:pt x="5573" y="14"/>
                                </a:lnTo>
                                <a:close/>
                                <a:moveTo>
                                  <a:pt x="5467" y="14"/>
                                </a:moveTo>
                                <a:lnTo>
                                  <a:pt x="5407" y="14"/>
                                </a:lnTo>
                                <a:lnTo>
                                  <a:pt x="5407" y="0"/>
                                </a:lnTo>
                                <a:lnTo>
                                  <a:pt x="5467" y="0"/>
                                </a:lnTo>
                                <a:lnTo>
                                  <a:pt x="5467" y="14"/>
                                </a:lnTo>
                                <a:close/>
                                <a:moveTo>
                                  <a:pt x="5361" y="14"/>
                                </a:moveTo>
                                <a:lnTo>
                                  <a:pt x="5301" y="14"/>
                                </a:lnTo>
                                <a:lnTo>
                                  <a:pt x="5301" y="0"/>
                                </a:lnTo>
                                <a:lnTo>
                                  <a:pt x="5361" y="0"/>
                                </a:lnTo>
                                <a:lnTo>
                                  <a:pt x="5361" y="14"/>
                                </a:lnTo>
                                <a:close/>
                                <a:moveTo>
                                  <a:pt x="5258" y="14"/>
                                </a:moveTo>
                                <a:lnTo>
                                  <a:pt x="5198" y="14"/>
                                </a:lnTo>
                                <a:lnTo>
                                  <a:pt x="5198" y="0"/>
                                </a:lnTo>
                                <a:lnTo>
                                  <a:pt x="5258" y="0"/>
                                </a:lnTo>
                                <a:lnTo>
                                  <a:pt x="5258" y="14"/>
                                </a:lnTo>
                                <a:close/>
                                <a:moveTo>
                                  <a:pt x="5153" y="14"/>
                                </a:moveTo>
                                <a:lnTo>
                                  <a:pt x="5093" y="14"/>
                                </a:lnTo>
                                <a:lnTo>
                                  <a:pt x="5093" y="0"/>
                                </a:lnTo>
                                <a:lnTo>
                                  <a:pt x="5153" y="0"/>
                                </a:lnTo>
                                <a:lnTo>
                                  <a:pt x="5153" y="14"/>
                                </a:lnTo>
                                <a:close/>
                                <a:moveTo>
                                  <a:pt x="5047" y="14"/>
                                </a:moveTo>
                                <a:lnTo>
                                  <a:pt x="4987" y="14"/>
                                </a:lnTo>
                                <a:lnTo>
                                  <a:pt x="4987" y="0"/>
                                </a:lnTo>
                                <a:lnTo>
                                  <a:pt x="5047" y="0"/>
                                </a:lnTo>
                                <a:lnTo>
                                  <a:pt x="5047" y="14"/>
                                </a:lnTo>
                                <a:close/>
                                <a:moveTo>
                                  <a:pt x="4941" y="14"/>
                                </a:moveTo>
                                <a:lnTo>
                                  <a:pt x="4881" y="14"/>
                                </a:lnTo>
                                <a:lnTo>
                                  <a:pt x="4881" y="0"/>
                                </a:lnTo>
                                <a:lnTo>
                                  <a:pt x="4941" y="0"/>
                                </a:lnTo>
                                <a:lnTo>
                                  <a:pt x="4941" y="14"/>
                                </a:lnTo>
                                <a:close/>
                                <a:moveTo>
                                  <a:pt x="4838" y="14"/>
                                </a:moveTo>
                                <a:lnTo>
                                  <a:pt x="4778" y="14"/>
                                </a:lnTo>
                                <a:lnTo>
                                  <a:pt x="4778" y="0"/>
                                </a:lnTo>
                                <a:lnTo>
                                  <a:pt x="4838" y="0"/>
                                </a:lnTo>
                                <a:lnTo>
                                  <a:pt x="4838" y="14"/>
                                </a:lnTo>
                                <a:close/>
                                <a:moveTo>
                                  <a:pt x="4733" y="14"/>
                                </a:moveTo>
                                <a:lnTo>
                                  <a:pt x="4673" y="14"/>
                                </a:lnTo>
                                <a:lnTo>
                                  <a:pt x="4673" y="0"/>
                                </a:lnTo>
                                <a:lnTo>
                                  <a:pt x="4733" y="0"/>
                                </a:lnTo>
                                <a:lnTo>
                                  <a:pt x="4733" y="14"/>
                                </a:lnTo>
                                <a:close/>
                                <a:moveTo>
                                  <a:pt x="4627" y="14"/>
                                </a:moveTo>
                                <a:lnTo>
                                  <a:pt x="4567" y="14"/>
                                </a:lnTo>
                                <a:lnTo>
                                  <a:pt x="4567" y="0"/>
                                </a:lnTo>
                                <a:lnTo>
                                  <a:pt x="4627" y="0"/>
                                </a:lnTo>
                                <a:lnTo>
                                  <a:pt x="4627" y="14"/>
                                </a:lnTo>
                                <a:close/>
                                <a:moveTo>
                                  <a:pt x="4521" y="14"/>
                                </a:moveTo>
                                <a:lnTo>
                                  <a:pt x="4461" y="14"/>
                                </a:lnTo>
                                <a:lnTo>
                                  <a:pt x="4461" y="0"/>
                                </a:lnTo>
                                <a:lnTo>
                                  <a:pt x="4521" y="0"/>
                                </a:lnTo>
                                <a:lnTo>
                                  <a:pt x="4521" y="14"/>
                                </a:lnTo>
                                <a:close/>
                                <a:moveTo>
                                  <a:pt x="4418" y="14"/>
                                </a:moveTo>
                                <a:lnTo>
                                  <a:pt x="4358" y="14"/>
                                </a:lnTo>
                                <a:lnTo>
                                  <a:pt x="4358" y="0"/>
                                </a:lnTo>
                                <a:lnTo>
                                  <a:pt x="4418" y="0"/>
                                </a:lnTo>
                                <a:lnTo>
                                  <a:pt x="4418" y="14"/>
                                </a:lnTo>
                                <a:close/>
                                <a:moveTo>
                                  <a:pt x="4313" y="14"/>
                                </a:moveTo>
                                <a:lnTo>
                                  <a:pt x="4253" y="14"/>
                                </a:lnTo>
                                <a:lnTo>
                                  <a:pt x="4253" y="0"/>
                                </a:lnTo>
                                <a:lnTo>
                                  <a:pt x="4313" y="0"/>
                                </a:lnTo>
                                <a:lnTo>
                                  <a:pt x="4313" y="14"/>
                                </a:lnTo>
                                <a:close/>
                                <a:moveTo>
                                  <a:pt x="4207" y="14"/>
                                </a:moveTo>
                                <a:lnTo>
                                  <a:pt x="4147" y="14"/>
                                </a:lnTo>
                                <a:lnTo>
                                  <a:pt x="4147" y="0"/>
                                </a:lnTo>
                                <a:lnTo>
                                  <a:pt x="4207" y="0"/>
                                </a:lnTo>
                                <a:lnTo>
                                  <a:pt x="4207" y="14"/>
                                </a:lnTo>
                                <a:close/>
                                <a:moveTo>
                                  <a:pt x="4101" y="14"/>
                                </a:moveTo>
                                <a:lnTo>
                                  <a:pt x="4041" y="14"/>
                                </a:lnTo>
                                <a:lnTo>
                                  <a:pt x="4041" y="0"/>
                                </a:lnTo>
                                <a:lnTo>
                                  <a:pt x="4101" y="0"/>
                                </a:lnTo>
                                <a:lnTo>
                                  <a:pt x="4101" y="14"/>
                                </a:lnTo>
                                <a:close/>
                                <a:moveTo>
                                  <a:pt x="3998" y="14"/>
                                </a:moveTo>
                                <a:lnTo>
                                  <a:pt x="3938" y="14"/>
                                </a:lnTo>
                                <a:lnTo>
                                  <a:pt x="3938" y="0"/>
                                </a:lnTo>
                                <a:lnTo>
                                  <a:pt x="3998" y="0"/>
                                </a:lnTo>
                                <a:lnTo>
                                  <a:pt x="3998" y="14"/>
                                </a:lnTo>
                                <a:close/>
                                <a:moveTo>
                                  <a:pt x="3893" y="14"/>
                                </a:moveTo>
                                <a:lnTo>
                                  <a:pt x="3833" y="14"/>
                                </a:lnTo>
                                <a:lnTo>
                                  <a:pt x="3833" y="0"/>
                                </a:lnTo>
                                <a:lnTo>
                                  <a:pt x="3893" y="0"/>
                                </a:lnTo>
                                <a:lnTo>
                                  <a:pt x="3893" y="14"/>
                                </a:lnTo>
                                <a:close/>
                                <a:moveTo>
                                  <a:pt x="3787" y="14"/>
                                </a:moveTo>
                                <a:lnTo>
                                  <a:pt x="3727" y="14"/>
                                </a:lnTo>
                                <a:lnTo>
                                  <a:pt x="3727" y="0"/>
                                </a:lnTo>
                                <a:lnTo>
                                  <a:pt x="3787" y="0"/>
                                </a:lnTo>
                                <a:lnTo>
                                  <a:pt x="3787" y="14"/>
                                </a:lnTo>
                                <a:close/>
                                <a:moveTo>
                                  <a:pt x="3681" y="14"/>
                                </a:moveTo>
                                <a:lnTo>
                                  <a:pt x="3621" y="14"/>
                                </a:lnTo>
                                <a:lnTo>
                                  <a:pt x="3621" y="0"/>
                                </a:lnTo>
                                <a:lnTo>
                                  <a:pt x="3681" y="0"/>
                                </a:lnTo>
                                <a:lnTo>
                                  <a:pt x="3681" y="14"/>
                                </a:lnTo>
                                <a:close/>
                                <a:moveTo>
                                  <a:pt x="3578" y="14"/>
                                </a:moveTo>
                                <a:lnTo>
                                  <a:pt x="3518" y="14"/>
                                </a:lnTo>
                                <a:lnTo>
                                  <a:pt x="3518" y="0"/>
                                </a:lnTo>
                                <a:lnTo>
                                  <a:pt x="3578" y="0"/>
                                </a:lnTo>
                                <a:lnTo>
                                  <a:pt x="3578" y="14"/>
                                </a:lnTo>
                                <a:close/>
                                <a:moveTo>
                                  <a:pt x="3473" y="14"/>
                                </a:moveTo>
                                <a:lnTo>
                                  <a:pt x="3413" y="14"/>
                                </a:lnTo>
                                <a:lnTo>
                                  <a:pt x="3413" y="0"/>
                                </a:lnTo>
                                <a:lnTo>
                                  <a:pt x="3473" y="0"/>
                                </a:lnTo>
                                <a:lnTo>
                                  <a:pt x="3473" y="14"/>
                                </a:lnTo>
                                <a:close/>
                                <a:moveTo>
                                  <a:pt x="3367" y="14"/>
                                </a:moveTo>
                                <a:lnTo>
                                  <a:pt x="3307" y="14"/>
                                </a:lnTo>
                                <a:lnTo>
                                  <a:pt x="3307" y="0"/>
                                </a:lnTo>
                                <a:lnTo>
                                  <a:pt x="3367" y="0"/>
                                </a:lnTo>
                                <a:lnTo>
                                  <a:pt x="3367" y="14"/>
                                </a:lnTo>
                                <a:close/>
                                <a:moveTo>
                                  <a:pt x="3261" y="14"/>
                                </a:moveTo>
                                <a:lnTo>
                                  <a:pt x="3201" y="14"/>
                                </a:lnTo>
                                <a:lnTo>
                                  <a:pt x="3201" y="0"/>
                                </a:lnTo>
                                <a:lnTo>
                                  <a:pt x="3261" y="0"/>
                                </a:lnTo>
                                <a:lnTo>
                                  <a:pt x="3261" y="14"/>
                                </a:lnTo>
                                <a:close/>
                                <a:moveTo>
                                  <a:pt x="3158" y="14"/>
                                </a:moveTo>
                                <a:lnTo>
                                  <a:pt x="3098" y="14"/>
                                </a:lnTo>
                                <a:lnTo>
                                  <a:pt x="3098" y="0"/>
                                </a:lnTo>
                                <a:lnTo>
                                  <a:pt x="3158" y="0"/>
                                </a:lnTo>
                                <a:lnTo>
                                  <a:pt x="3158" y="14"/>
                                </a:lnTo>
                                <a:close/>
                                <a:moveTo>
                                  <a:pt x="3053" y="14"/>
                                </a:moveTo>
                                <a:lnTo>
                                  <a:pt x="2993" y="14"/>
                                </a:lnTo>
                                <a:lnTo>
                                  <a:pt x="2993" y="0"/>
                                </a:lnTo>
                                <a:lnTo>
                                  <a:pt x="3053" y="0"/>
                                </a:lnTo>
                                <a:lnTo>
                                  <a:pt x="3053" y="14"/>
                                </a:lnTo>
                                <a:close/>
                                <a:moveTo>
                                  <a:pt x="2947" y="14"/>
                                </a:moveTo>
                                <a:lnTo>
                                  <a:pt x="2887" y="14"/>
                                </a:lnTo>
                                <a:lnTo>
                                  <a:pt x="2887" y="0"/>
                                </a:lnTo>
                                <a:lnTo>
                                  <a:pt x="2947" y="0"/>
                                </a:lnTo>
                                <a:lnTo>
                                  <a:pt x="2947" y="14"/>
                                </a:lnTo>
                                <a:close/>
                                <a:moveTo>
                                  <a:pt x="2841" y="14"/>
                                </a:moveTo>
                                <a:lnTo>
                                  <a:pt x="2781" y="14"/>
                                </a:lnTo>
                                <a:lnTo>
                                  <a:pt x="2781" y="0"/>
                                </a:lnTo>
                                <a:lnTo>
                                  <a:pt x="2841" y="0"/>
                                </a:lnTo>
                                <a:lnTo>
                                  <a:pt x="2841" y="14"/>
                                </a:lnTo>
                                <a:close/>
                                <a:moveTo>
                                  <a:pt x="2738" y="14"/>
                                </a:moveTo>
                                <a:lnTo>
                                  <a:pt x="2678" y="14"/>
                                </a:lnTo>
                                <a:lnTo>
                                  <a:pt x="2678" y="0"/>
                                </a:lnTo>
                                <a:lnTo>
                                  <a:pt x="2738" y="0"/>
                                </a:lnTo>
                                <a:lnTo>
                                  <a:pt x="2738" y="14"/>
                                </a:lnTo>
                                <a:close/>
                                <a:moveTo>
                                  <a:pt x="2633" y="14"/>
                                </a:moveTo>
                                <a:lnTo>
                                  <a:pt x="2573" y="14"/>
                                </a:lnTo>
                                <a:lnTo>
                                  <a:pt x="2573" y="0"/>
                                </a:lnTo>
                                <a:lnTo>
                                  <a:pt x="2633" y="0"/>
                                </a:lnTo>
                                <a:lnTo>
                                  <a:pt x="2633" y="14"/>
                                </a:lnTo>
                                <a:close/>
                                <a:moveTo>
                                  <a:pt x="2527" y="14"/>
                                </a:moveTo>
                                <a:lnTo>
                                  <a:pt x="2467" y="14"/>
                                </a:lnTo>
                                <a:lnTo>
                                  <a:pt x="2467" y="0"/>
                                </a:lnTo>
                                <a:lnTo>
                                  <a:pt x="2527" y="0"/>
                                </a:lnTo>
                                <a:lnTo>
                                  <a:pt x="2527" y="14"/>
                                </a:lnTo>
                                <a:close/>
                                <a:moveTo>
                                  <a:pt x="2421" y="14"/>
                                </a:moveTo>
                                <a:lnTo>
                                  <a:pt x="2361" y="14"/>
                                </a:lnTo>
                                <a:lnTo>
                                  <a:pt x="2361" y="0"/>
                                </a:lnTo>
                                <a:lnTo>
                                  <a:pt x="2421" y="0"/>
                                </a:lnTo>
                                <a:lnTo>
                                  <a:pt x="2421" y="14"/>
                                </a:lnTo>
                                <a:close/>
                                <a:moveTo>
                                  <a:pt x="2318" y="14"/>
                                </a:moveTo>
                                <a:lnTo>
                                  <a:pt x="2258" y="14"/>
                                </a:lnTo>
                                <a:lnTo>
                                  <a:pt x="2258" y="0"/>
                                </a:lnTo>
                                <a:lnTo>
                                  <a:pt x="2318" y="0"/>
                                </a:lnTo>
                                <a:lnTo>
                                  <a:pt x="2318" y="14"/>
                                </a:lnTo>
                                <a:close/>
                                <a:moveTo>
                                  <a:pt x="2213" y="14"/>
                                </a:moveTo>
                                <a:lnTo>
                                  <a:pt x="2153" y="14"/>
                                </a:lnTo>
                                <a:lnTo>
                                  <a:pt x="2153" y="0"/>
                                </a:lnTo>
                                <a:lnTo>
                                  <a:pt x="2213" y="0"/>
                                </a:lnTo>
                                <a:lnTo>
                                  <a:pt x="2213" y="14"/>
                                </a:lnTo>
                                <a:close/>
                                <a:moveTo>
                                  <a:pt x="2107" y="14"/>
                                </a:moveTo>
                                <a:lnTo>
                                  <a:pt x="2047" y="14"/>
                                </a:lnTo>
                                <a:lnTo>
                                  <a:pt x="2047" y="0"/>
                                </a:lnTo>
                                <a:lnTo>
                                  <a:pt x="2107" y="0"/>
                                </a:lnTo>
                                <a:lnTo>
                                  <a:pt x="2107" y="14"/>
                                </a:lnTo>
                                <a:close/>
                                <a:moveTo>
                                  <a:pt x="2001" y="14"/>
                                </a:moveTo>
                                <a:lnTo>
                                  <a:pt x="1941" y="14"/>
                                </a:lnTo>
                                <a:lnTo>
                                  <a:pt x="1941" y="0"/>
                                </a:lnTo>
                                <a:lnTo>
                                  <a:pt x="2001" y="0"/>
                                </a:lnTo>
                                <a:lnTo>
                                  <a:pt x="2001" y="14"/>
                                </a:lnTo>
                                <a:close/>
                                <a:moveTo>
                                  <a:pt x="1898" y="14"/>
                                </a:moveTo>
                                <a:lnTo>
                                  <a:pt x="1838" y="14"/>
                                </a:lnTo>
                                <a:lnTo>
                                  <a:pt x="1838" y="0"/>
                                </a:lnTo>
                                <a:lnTo>
                                  <a:pt x="1898" y="0"/>
                                </a:lnTo>
                                <a:lnTo>
                                  <a:pt x="1898" y="14"/>
                                </a:lnTo>
                                <a:close/>
                                <a:moveTo>
                                  <a:pt x="1793" y="14"/>
                                </a:moveTo>
                                <a:lnTo>
                                  <a:pt x="1733" y="14"/>
                                </a:lnTo>
                                <a:lnTo>
                                  <a:pt x="1733" y="0"/>
                                </a:lnTo>
                                <a:lnTo>
                                  <a:pt x="1793" y="0"/>
                                </a:lnTo>
                                <a:lnTo>
                                  <a:pt x="1793" y="14"/>
                                </a:lnTo>
                                <a:close/>
                                <a:moveTo>
                                  <a:pt x="1687" y="14"/>
                                </a:moveTo>
                                <a:lnTo>
                                  <a:pt x="1627" y="14"/>
                                </a:lnTo>
                                <a:lnTo>
                                  <a:pt x="1627" y="0"/>
                                </a:lnTo>
                                <a:lnTo>
                                  <a:pt x="1687" y="0"/>
                                </a:lnTo>
                                <a:lnTo>
                                  <a:pt x="1687" y="14"/>
                                </a:lnTo>
                                <a:close/>
                                <a:moveTo>
                                  <a:pt x="1581" y="14"/>
                                </a:moveTo>
                                <a:lnTo>
                                  <a:pt x="1521" y="14"/>
                                </a:lnTo>
                                <a:lnTo>
                                  <a:pt x="1521" y="0"/>
                                </a:lnTo>
                                <a:lnTo>
                                  <a:pt x="1581" y="0"/>
                                </a:lnTo>
                                <a:lnTo>
                                  <a:pt x="1581" y="14"/>
                                </a:lnTo>
                                <a:close/>
                                <a:moveTo>
                                  <a:pt x="1478" y="14"/>
                                </a:moveTo>
                                <a:lnTo>
                                  <a:pt x="1418" y="14"/>
                                </a:lnTo>
                                <a:lnTo>
                                  <a:pt x="1418" y="0"/>
                                </a:lnTo>
                                <a:lnTo>
                                  <a:pt x="1478" y="0"/>
                                </a:lnTo>
                                <a:lnTo>
                                  <a:pt x="1478" y="14"/>
                                </a:lnTo>
                                <a:close/>
                                <a:moveTo>
                                  <a:pt x="1373" y="14"/>
                                </a:moveTo>
                                <a:lnTo>
                                  <a:pt x="1313" y="14"/>
                                </a:lnTo>
                                <a:lnTo>
                                  <a:pt x="1313" y="0"/>
                                </a:lnTo>
                                <a:lnTo>
                                  <a:pt x="1373" y="0"/>
                                </a:lnTo>
                                <a:lnTo>
                                  <a:pt x="1373" y="14"/>
                                </a:lnTo>
                                <a:close/>
                                <a:moveTo>
                                  <a:pt x="1267" y="14"/>
                                </a:moveTo>
                                <a:lnTo>
                                  <a:pt x="1207" y="14"/>
                                </a:lnTo>
                                <a:lnTo>
                                  <a:pt x="1207" y="0"/>
                                </a:lnTo>
                                <a:lnTo>
                                  <a:pt x="1267" y="0"/>
                                </a:lnTo>
                                <a:lnTo>
                                  <a:pt x="1267" y="14"/>
                                </a:lnTo>
                                <a:close/>
                                <a:moveTo>
                                  <a:pt x="1161" y="14"/>
                                </a:moveTo>
                                <a:lnTo>
                                  <a:pt x="1101" y="14"/>
                                </a:lnTo>
                                <a:lnTo>
                                  <a:pt x="1101" y="0"/>
                                </a:lnTo>
                                <a:lnTo>
                                  <a:pt x="1161" y="0"/>
                                </a:lnTo>
                                <a:lnTo>
                                  <a:pt x="1161" y="14"/>
                                </a:lnTo>
                                <a:close/>
                                <a:moveTo>
                                  <a:pt x="1058" y="14"/>
                                </a:moveTo>
                                <a:lnTo>
                                  <a:pt x="998" y="14"/>
                                </a:lnTo>
                                <a:lnTo>
                                  <a:pt x="998" y="0"/>
                                </a:lnTo>
                                <a:lnTo>
                                  <a:pt x="1058" y="0"/>
                                </a:lnTo>
                                <a:lnTo>
                                  <a:pt x="1058" y="14"/>
                                </a:lnTo>
                                <a:close/>
                                <a:moveTo>
                                  <a:pt x="953" y="14"/>
                                </a:moveTo>
                                <a:lnTo>
                                  <a:pt x="893" y="14"/>
                                </a:lnTo>
                                <a:lnTo>
                                  <a:pt x="893" y="0"/>
                                </a:lnTo>
                                <a:lnTo>
                                  <a:pt x="953" y="0"/>
                                </a:lnTo>
                                <a:lnTo>
                                  <a:pt x="953" y="14"/>
                                </a:lnTo>
                                <a:close/>
                                <a:moveTo>
                                  <a:pt x="847" y="14"/>
                                </a:moveTo>
                                <a:lnTo>
                                  <a:pt x="787" y="14"/>
                                </a:lnTo>
                                <a:lnTo>
                                  <a:pt x="787" y="0"/>
                                </a:lnTo>
                                <a:lnTo>
                                  <a:pt x="847" y="0"/>
                                </a:lnTo>
                                <a:lnTo>
                                  <a:pt x="847" y="14"/>
                                </a:lnTo>
                                <a:close/>
                                <a:moveTo>
                                  <a:pt x="741" y="14"/>
                                </a:moveTo>
                                <a:lnTo>
                                  <a:pt x="681" y="14"/>
                                </a:lnTo>
                                <a:lnTo>
                                  <a:pt x="681" y="0"/>
                                </a:lnTo>
                                <a:lnTo>
                                  <a:pt x="741" y="0"/>
                                </a:lnTo>
                                <a:lnTo>
                                  <a:pt x="741" y="14"/>
                                </a:lnTo>
                                <a:close/>
                                <a:moveTo>
                                  <a:pt x="638" y="14"/>
                                </a:moveTo>
                                <a:lnTo>
                                  <a:pt x="578" y="14"/>
                                </a:lnTo>
                                <a:lnTo>
                                  <a:pt x="578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14"/>
                                </a:lnTo>
                                <a:close/>
                                <a:moveTo>
                                  <a:pt x="533" y="14"/>
                                </a:moveTo>
                                <a:lnTo>
                                  <a:pt x="473" y="14"/>
                                </a:lnTo>
                                <a:lnTo>
                                  <a:pt x="473" y="0"/>
                                </a:lnTo>
                                <a:lnTo>
                                  <a:pt x="533" y="0"/>
                                </a:lnTo>
                                <a:lnTo>
                                  <a:pt x="533" y="14"/>
                                </a:lnTo>
                                <a:close/>
                                <a:moveTo>
                                  <a:pt x="427" y="14"/>
                                </a:moveTo>
                                <a:lnTo>
                                  <a:pt x="367" y="14"/>
                                </a:lnTo>
                                <a:lnTo>
                                  <a:pt x="367" y="0"/>
                                </a:lnTo>
                                <a:lnTo>
                                  <a:pt x="427" y="0"/>
                                </a:lnTo>
                                <a:lnTo>
                                  <a:pt x="427" y="14"/>
                                </a:lnTo>
                                <a:close/>
                                <a:moveTo>
                                  <a:pt x="321" y="14"/>
                                </a:moveTo>
                                <a:lnTo>
                                  <a:pt x="261" y="14"/>
                                </a:lnTo>
                                <a:lnTo>
                                  <a:pt x="261" y="0"/>
                                </a:lnTo>
                                <a:lnTo>
                                  <a:pt x="321" y="0"/>
                                </a:lnTo>
                                <a:lnTo>
                                  <a:pt x="321" y="14"/>
                                </a:lnTo>
                                <a:close/>
                                <a:moveTo>
                                  <a:pt x="218" y="14"/>
                                </a:moveTo>
                                <a:lnTo>
                                  <a:pt x="158" y="14"/>
                                </a:lnTo>
                                <a:lnTo>
                                  <a:pt x="158" y="0"/>
                                </a:lnTo>
                                <a:lnTo>
                                  <a:pt x="218" y="0"/>
                                </a:lnTo>
                                <a:lnTo>
                                  <a:pt x="218" y="14"/>
                                </a:lnTo>
                                <a:close/>
                                <a:moveTo>
                                  <a:pt x="113" y="14"/>
                                </a:moveTo>
                                <a:lnTo>
                                  <a:pt x="53" y="14"/>
                                </a:lnTo>
                                <a:lnTo>
                                  <a:pt x="53" y="0"/>
                                </a:lnTo>
                                <a:lnTo>
                                  <a:pt x="113" y="0"/>
                                </a:lnTo>
                                <a:lnTo>
                                  <a:pt x="113" y="14"/>
                                </a:lnTo>
                                <a:close/>
                                <a:moveTo>
                                  <a:pt x="14" y="67"/>
                                </a:moveTo>
                                <a:lnTo>
                                  <a:pt x="0" y="67"/>
                                </a:lnTo>
                                <a:lnTo>
                                  <a:pt x="0" y="0"/>
                                </a:lnTo>
                                <a:lnTo>
                                  <a:pt x="7" y="0"/>
                                </a:lnTo>
                                <a:lnTo>
                                  <a:pt x="7" y="14"/>
                                </a:lnTo>
                                <a:lnTo>
                                  <a:pt x="14" y="14"/>
                                </a:lnTo>
                                <a:lnTo>
                                  <a:pt x="14" y="67"/>
                                </a:lnTo>
                                <a:close/>
                                <a:moveTo>
                                  <a:pt x="14" y="14"/>
                                </a:moveTo>
                                <a:lnTo>
                                  <a:pt x="7" y="14"/>
                                </a:lnTo>
                                <a:lnTo>
                                  <a:pt x="7" y="7"/>
                                </a:lnTo>
                                <a:lnTo>
                                  <a:pt x="14" y="7"/>
                                </a:lnTo>
                                <a:lnTo>
                                  <a:pt x="14" y="14"/>
                                </a:lnTo>
                                <a:close/>
                                <a:moveTo>
                                  <a:pt x="14" y="173"/>
                                </a:moveTo>
                                <a:lnTo>
                                  <a:pt x="0" y="173"/>
                                </a:lnTo>
                                <a:lnTo>
                                  <a:pt x="0" y="113"/>
                                </a:lnTo>
                                <a:lnTo>
                                  <a:pt x="14" y="113"/>
                                </a:lnTo>
                                <a:lnTo>
                                  <a:pt x="14" y="173"/>
                                </a:lnTo>
                                <a:close/>
                                <a:moveTo>
                                  <a:pt x="14" y="276"/>
                                </a:moveTo>
                                <a:lnTo>
                                  <a:pt x="0" y="276"/>
                                </a:lnTo>
                                <a:lnTo>
                                  <a:pt x="0" y="216"/>
                                </a:lnTo>
                                <a:lnTo>
                                  <a:pt x="14" y="216"/>
                                </a:lnTo>
                                <a:lnTo>
                                  <a:pt x="14" y="276"/>
                                </a:lnTo>
                                <a:close/>
                                <a:moveTo>
                                  <a:pt x="14" y="382"/>
                                </a:moveTo>
                                <a:lnTo>
                                  <a:pt x="0" y="382"/>
                                </a:lnTo>
                                <a:lnTo>
                                  <a:pt x="0" y="322"/>
                                </a:lnTo>
                                <a:lnTo>
                                  <a:pt x="14" y="322"/>
                                </a:lnTo>
                                <a:lnTo>
                                  <a:pt x="14" y="382"/>
                                </a:lnTo>
                                <a:close/>
                                <a:moveTo>
                                  <a:pt x="14" y="487"/>
                                </a:moveTo>
                                <a:lnTo>
                                  <a:pt x="0" y="487"/>
                                </a:lnTo>
                                <a:lnTo>
                                  <a:pt x="0" y="427"/>
                                </a:lnTo>
                                <a:lnTo>
                                  <a:pt x="14" y="427"/>
                                </a:lnTo>
                                <a:lnTo>
                                  <a:pt x="14" y="487"/>
                                </a:lnTo>
                                <a:close/>
                                <a:moveTo>
                                  <a:pt x="14" y="593"/>
                                </a:moveTo>
                                <a:lnTo>
                                  <a:pt x="0" y="593"/>
                                </a:lnTo>
                                <a:lnTo>
                                  <a:pt x="0" y="533"/>
                                </a:lnTo>
                                <a:lnTo>
                                  <a:pt x="14" y="533"/>
                                </a:lnTo>
                                <a:lnTo>
                                  <a:pt x="14" y="593"/>
                                </a:lnTo>
                                <a:close/>
                                <a:moveTo>
                                  <a:pt x="14" y="696"/>
                                </a:moveTo>
                                <a:lnTo>
                                  <a:pt x="0" y="696"/>
                                </a:lnTo>
                                <a:lnTo>
                                  <a:pt x="0" y="636"/>
                                </a:lnTo>
                                <a:lnTo>
                                  <a:pt x="14" y="636"/>
                                </a:lnTo>
                                <a:lnTo>
                                  <a:pt x="14" y="696"/>
                                </a:lnTo>
                                <a:close/>
                                <a:moveTo>
                                  <a:pt x="14" y="802"/>
                                </a:moveTo>
                                <a:lnTo>
                                  <a:pt x="0" y="802"/>
                                </a:lnTo>
                                <a:lnTo>
                                  <a:pt x="0" y="742"/>
                                </a:lnTo>
                                <a:lnTo>
                                  <a:pt x="14" y="742"/>
                                </a:lnTo>
                                <a:lnTo>
                                  <a:pt x="14" y="802"/>
                                </a:lnTo>
                                <a:close/>
                                <a:moveTo>
                                  <a:pt x="14" y="907"/>
                                </a:moveTo>
                                <a:lnTo>
                                  <a:pt x="0" y="907"/>
                                </a:lnTo>
                                <a:lnTo>
                                  <a:pt x="0" y="847"/>
                                </a:lnTo>
                                <a:lnTo>
                                  <a:pt x="14" y="847"/>
                                </a:lnTo>
                                <a:lnTo>
                                  <a:pt x="14" y="907"/>
                                </a:lnTo>
                                <a:close/>
                                <a:moveTo>
                                  <a:pt x="14" y="1013"/>
                                </a:moveTo>
                                <a:lnTo>
                                  <a:pt x="0" y="1013"/>
                                </a:lnTo>
                                <a:lnTo>
                                  <a:pt x="0" y="953"/>
                                </a:lnTo>
                                <a:lnTo>
                                  <a:pt x="14" y="953"/>
                                </a:lnTo>
                                <a:lnTo>
                                  <a:pt x="14" y="1013"/>
                                </a:lnTo>
                                <a:close/>
                                <a:moveTo>
                                  <a:pt x="14" y="1116"/>
                                </a:moveTo>
                                <a:lnTo>
                                  <a:pt x="0" y="1116"/>
                                </a:lnTo>
                                <a:lnTo>
                                  <a:pt x="0" y="1056"/>
                                </a:lnTo>
                                <a:lnTo>
                                  <a:pt x="14" y="1056"/>
                                </a:lnTo>
                                <a:lnTo>
                                  <a:pt x="14" y="1116"/>
                                </a:lnTo>
                                <a:close/>
                                <a:moveTo>
                                  <a:pt x="67" y="1186"/>
                                </a:moveTo>
                                <a:lnTo>
                                  <a:pt x="0" y="1186"/>
                                </a:lnTo>
                                <a:lnTo>
                                  <a:pt x="0" y="1162"/>
                                </a:lnTo>
                                <a:lnTo>
                                  <a:pt x="14" y="1162"/>
                                </a:lnTo>
                                <a:lnTo>
                                  <a:pt x="14" y="1169"/>
                                </a:lnTo>
                                <a:lnTo>
                                  <a:pt x="67" y="1169"/>
                                </a:lnTo>
                                <a:lnTo>
                                  <a:pt x="67" y="11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0" name="Text Box 3228"/>
                        <wps:cNvSpPr txBox="1">
                          <a:spLocks/>
                        </wps:cNvSpPr>
                        <wps:spPr bwMode="auto">
                          <a:xfrm>
                            <a:off x="2152" y="308"/>
                            <a:ext cx="7935" cy="1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09DAB4" w14:textId="77777777" w:rsidR="009718E6" w:rsidRDefault="009718E6" w:rsidP="009718E6">
                              <w:pPr>
                                <w:spacing w:before="86"/>
                                <w:ind w:left="158"/>
                              </w:pPr>
                              <w:r>
                                <w:t xml:space="preserve">$ kubectl delete secret </w:t>
                              </w:r>
                              <w:proofErr w:type="spellStart"/>
                              <w:r>
                                <w:t>mysql</w:t>
                              </w:r>
                              <w:proofErr w:type="spellEnd"/>
                              <w:r>
                                <w:t>-credentials</w:t>
                              </w:r>
                            </w:p>
                            <w:p w14:paraId="2F180947" w14:textId="77777777" w:rsidR="009718E6" w:rsidRDefault="009718E6" w:rsidP="009718E6">
                              <w:pPr>
                                <w:spacing w:before="16"/>
                                <w:ind w:left="158"/>
                              </w:pPr>
                              <w:r>
                                <w:t xml:space="preserve">$ kubectl delete -f </w:t>
                              </w:r>
                              <w:proofErr w:type="spellStart"/>
                              <w:r>
                                <w:t>php.yaml</w:t>
                              </w:r>
                              <w:proofErr w:type="spellEnd"/>
                            </w:p>
                            <w:p w14:paraId="4828B31F" w14:textId="77777777" w:rsidR="009718E6" w:rsidRDefault="009718E6" w:rsidP="009718E6">
                              <w:pPr>
                                <w:spacing w:before="17"/>
                                <w:ind w:left="158"/>
                              </w:pPr>
                              <w:r>
                                <w:t xml:space="preserve">$ kubectl delete -f </w:t>
                              </w:r>
                              <w:proofErr w:type="spellStart"/>
                              <w:r>
                                <w:t>mysql.yaml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544A19" id="Group 3226" o:spid="_x0000_s1050" style="position:absolute;margin-left:107.65pt;margin-top:15.4pt;width:396.75pt;height:59.3pt;z-index:-251631616;mso-wrap-distance-left:0;mso-wrap-distance-right:0;mso-position-horizontal-relative:page" coordorigin="2153,308" coordsize="7935,11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">
                <v:shape id="AutoShape 3227" o:spid="_x0000_s1051" style="position:absolute;left:2152;top:308;width:7935;height:1186;visibility:visible;mso-wrap-style:square;v-text-anchor:top" coordsize="7935,11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" path="m173,1186r-60,l113,1169r60,l173,1186xm276,1186r-60,l216,1169r60,l276,1186xm381,1186r-60,l321,1169r60,l381,1186xm487,1186r-60,l427,1169r60,l487,1186xm593,1186r-60,l533,1169r60,l593,1186xm698,1186r-60,l638,1169r60,l698,1186xm801,1186r-60,l741,1169r60,l801,1186xm907,1186r-60,l847,1169r60,l907,1186xm1013,1186r-60,l953,1169r60,l1013,1186xm1118,1186r-60,l1058,1169r60,l1118,1186xm1221,1186r-60,l1161,1169r60,l1221,1186xm1327,1186r-60,l1267,1169r60,l1327,1186xm1433,1186r-60,l1373,1169r60,l1433,1186xm1536,1186r-58,l1478,1169r58,l1536,1186xm1641,1186r-60,l1581,1169r60,l1641,1186xm1747,1186r-60,l1687,1169r60,l1747,1186xm1853,1186r-60,l1793,1169r60,l1853,1186xm1956,1186r-60,l1896,1169r60,l1956,1186xm2061,1186r-60,l2001,1169r60,l2061,1186xm2167,1186r-60,l2107,1169r60,l2167,1186xm2273,1186r-60,l2213,1169r60,l2273,1186xm2376,1186r-60,l2316,1169r60,l2376,1186xm2481,1186r-60,l2421,1169r60,l2481,1186xm2587,1186r-60,l2527,1169r60,l2587,1186xm2693,1186r-60,l2633,1169r60,l2693,1186xm2796,1186r-60,l2736,1169r60,l2796,1186xm2901,1186r-60,l2841,1169r60,l2901,1186xm3007,1186r-60,l2947,1169r60,l3007,1186xm3113,1186r-60,l3053,1169r60,l3113,1186xm3216,1186r-60,l3156,1169r60,l3216,1186xm3321,1186r-60,l3261,1169r60,l3321,1186xm3427,1186r-60,l3367,1169r60,l3427,1186xm3533,1186r-60,l3473,1169r60,l3533,1186xm3636,1186r-60,l3576,1169r60,l3636,1186xm3741,1186r-60,l3681,1169r60,l3741,1186xm3847,1186r-60,l3787,1169r60,l3847,1186xm3953,1186r-60,l3893,1169r60,l3953,1186xm4056,1186r-60,l3996,1169r60,l4056,1186xm4161,1186r-60,l4101,1169r60,l4161,1186xm4267,1186r-60,l4207,1169r60,l4267,1186xm4373,1186r-60,l4313,1169r60,l4373,1186xm4476,1186r-60,l4416,1169r60,l4476,1186xm4581,1186r-60,l4521,1169r60,l4581,1186xm4687,1186r-60,l4627,1169r60,l4687,1186xm4793,1186r-60,l4733,1169r60,l4793,1186xm4896,1186r-60,l4836,1169r60,l4896,1186xm5001,1186r-60,l4941,1169r60,l5001,1186xm5107,1186r-60,l5047,1169r60,l5107,1186xm5213,1186r-60,l5153,1169r60,l5213,1186xm5316,1186r-60,l5256,1169r60,l5316,1186xm5421,1186r-60,l5361,1169r60,l5421,1186xm5527,1186r-60,l5467,1169r60,l5527,1186xm5633,1186r-60,l5573,1169r60,l5633,1186xm5736,1186r-60,l5676,1169r60,l5736,1186xm5841,1186r-60,l5781,1169r60,l5841,1186xm5947,1186r-60,l5887,1169r60,l5947,1186xm6053,1186r-60,l5993,1169r60,l6053,1186xm6156,1186r-60,l6096,1169r60,l6156,1186xm6261,1186r-60,l6201,1169r60,l6261,1186xm6367,1186r-60,l6307,1169r60,l6367,1186xm6473,1186r-60,l6413,1169r60,l6473,1186xm6576,1186r-60,l6516,1169r60,l6576,1186xm6681,1186r-60,l6621,1169r60,l6681,1186xm6787,1186r-60,l6727,1169r60,l6787,1186xm6893,1186r-60,l6833,1169r60,l6893,1186xm6996,1186r-60,l6936,1169r60,l6996,1186xm7101,1186r-60,l7041,1169r60,l7101,1186xm7207,1186r-60,l7147,1169r60,l7207,1186xm7313,1186r-60,l7253,1169r60,l7313,1186xm7416,1186r-60,l7356,1169r60,l7416,1186xm7521,1186r-60,l7461,1169r60,l7521,1186xm7627,1186r-60,l7567,1169r60,l7627,1186xm7733,1186r-60,l7673,1169r60,l7733,1186xm7836,1186r-60,l7776,1169r60,l7836,1186xm7934,1186r-53,l7881,1169r39,l7920,1162r14,l7934,1186xm7934,1116r-14,l7920,1056r14,l7934,1116xm7934,1013r-14,l7920,953r14,l7934,1013xm7934,907r-14,l7920,847r14,l7934,907xm7934,802r-14,l7920,742r14,l7934,802xm7934,696r-14,l7920,636r14,l7934,696xm7934,593r-14,l7920,533r14,l7934,593xm7934,487r-14,l7920,427r14,l7934,487xm7934,382r-14,l7920,322r14,l7934,382xm7934,276r-14,l7920,216r14,l7934,276xm7934,173r-14,l7920,113r14,l7934,173xm7934,67r-14,l7920,7r14,l7934,67xm7881,14r-60,l7821,r60,l7881,14xm7778,14r-60,l7718,r60,l7778,14xm7673,14r-60,l7613,r60,l7673,14xm7567,14r-60,l7507,r60,l7567,14xm7461,14r-60,l7401,r60,l7461,14xm7358,14r-60,l7298,r60,l7358,14xm7253,14r-60,l7193,r60,l7253,14xm7147,14r-60,l7087,r60,l7147,14xm7041,14r-60,l6981,r60,l7041,14xm6938,14r-60,l6878,r60,l6938,14xm6833,14r-60,l6773,r60,l6833,14xm6727,14r-60,l6667,r60,l6727,14xm6621,14r-60,l6561,r60,l6621,14xm6518,14r-60,l6458,r60,l6518,14xm6413,14r-60,l6353,r60,l6413,14xm6307,14r-60,l6247,r60,l6307,14xm6201,14r-60,l6141,r60,l6201,14xm6098,14r-60,l6038,r60,l6098,14xm5993,14r-60,l5933,r60,l5993,14xm5887,14r-60,l5827,r60,l5887,14xm5781,14r-60,l5721,r60,l5781,14xm5678,14r-60,l5618,r60,l5678,14xm5573,14r-60,l5513,r60,l5573,14xm5467,14r-60,l5407,r60,l5467,14xm5361,14r-60,l5301,r60,l5361,14xm5258,14r-60,l5198,r60,l5258,14xm5153,14r-60,l5093,r60,l5153,14xm5047,14r-60,l4987,r60,l5047,14xm4941,14r-60,l4881,r60,l4941,14xm4838,14r-60,l4778,r60,l4838,14xm4733,14r-60,l4673,r60,l4733,14xm4627,14r-60,l4567,r60,l4627,14xm4521,14r-60,l4461,r60,l4521,14xm4418,14r-60,l4358,r60,l4418,14xm4313,14r-60,l4253,r60,l4313,14xm4207,14r-60,l4147,r60,l4207,14xm4101,14r-60,l4041,r60,l4101,14xm3998,14r-60,l3938,r60,l3998,14xm3893,14r-60,l3833,r60,l3893,14xm3787,14r-60,l3727,r60,l3787,14xm3681,14r-60,l3621,r60,l3681,14xm3578,14r-60,l3518,r60,l3578,14xm3473,14r-60,l3413,r60,l3473,14xm3367,14r-60,l3307,r60,l3367,14xm3261,14r-60,l3201,r60,l3261,14xm3158,14r-60,l3098,r60,l3158,14xm3053,14r-60,l2993,r60,l3053,14xm2947,14r-60,l2887,r60,l2947,14xm2841,14r-60,l2781,r60,l2841,14xm2738,14r-60,l2678,r60,l2738,14xm2633,14r-60,l2573,r60,l2633,14xm2527,14r-60,l2467,r60,l2527,14xm2421,14r-60,l2361,r60,l2421,14xm2318,14r-60,l2258,r60,l2318,14xm2213,14r-60,l2153,r60,l2213,14xm2107,14r-60,l2047,r60,l2107,14xm2001,14r-60,l1941,r60,l2001,14xm1898,14r-60,l1838,r60,l1898,14xm1793,14r-60,l1733,r60,l1793,14xm1687,14r-60,l1627,r60,l1687,14xm1581,14r-60,l1521,r60,l1581,14xm1478,14r-60,l1418,r60,l1478,14xm1373,14r-60,l1313,r60,l1373,14xm1267,14r-60,l1207,r60,l1267,14xm1161,14r-60,l1101,r60,l1161,14xm1058,14r-60,l998,r60,l1058,14xm953,14r-60,l893,r60,l953,14xm847,14r-60,l787,r60,l847,14xm741,14r-60,l681,r60,l741,14xm638,14r-60,l578,r60,l638,14xm533,14r-60,l473,r60,l533,14xm427,14r-60,l367,r60,l427,14xm321,14r-60,l261,r60,l321,14xm218,14r-60,l158,r60,l218,14xm113,14r-60,l53,r60,l113,14xm14,67l,67,,,7,r,14l14,14r,53xm14,14r-7,l7,7r7,l14,14xm14,173l,173,,113r14,l14,173xm14,276l,276,,216r14,l14,276xm14,382l,382,,322r14,l14,382xm14,487l,487,,427r14,l14,487xm14,593l,593,,533r14,l14,593xm14,696l,696,,636r14,l14,696xm14,802l,802,,742r14,l14,802xm14,907l,907,,847r14,l14,907xm14,1013r-14,l,953r14,l14,1013xm14,1116r-14,l,1056r14,l14,1116xm67,1186r-67,l,1162r14,l14,1169r53,l67,1186xe" fillcolor="black" stroked="f">
                  <v:path arrowok="t" o:connecttype="custom" o:connectlocs="381,1477;638,1477;953,1494;1327,1494;1536,1494;1853,1477;2107,1477;2421,1494;2796,1494;3007,1494;3321,1477;3576,1477;3893,1494;4267,1494;4476,1494;4793,1477;5047,1477;5361,1494;5736,1494;5947,1494;6261,1477;6516,1477;6833,1494;7207,1494;7416,1494;7733,1477;7934,1424;7934,1215;7934,841;7920,524;7821,322;7567,322;7358,322;7041,308;6667,308;6353,322;6098,322;5887,322;5573,308;5198,308;4881,322;4627,322;4418,322;4101,308;3727,308;3413,322;3158,322;2947,322;2633,308;2258,308;1941,322;1687,322;1478,322;1161,308;787,308;473,322;218,322;7,322;0,584;14,901;14,1110;14,1364" o:connectangles="0,0,0,0,0,0,0,0,0,0,0,0,0,0,0,0,0,0,0,0,0,0,0,0,0,0,0,0,0,0,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228" o:spid="_x0000_s1052" type="#_x0000_t202" style="position:absolute;left:2152;top:308;width:7935;height:11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" filled="f" stroked="f">
                  <v:path arrowok="t"/>
                  <v:textbox inset="0,0,0,0">
                    <w:txbxContent>
                      <w:p w14:paraId="6209DAB4" w14:textId="77777777" w:rsidR="009718E6" w:rsidRDefault="009718E6" w:rsidP="009718E6">
                        <w:pPr>
                          <w:spacing w:before="86"/>
                          <w:ind w:left="158"/>
                        </w:pPr>
                        <w:r>
                          <w:t xml:space="preserve">$ kubectl delete secret </w:t>
                        </w:r>
                        <w:proofErr w:type="spellStart"/>
                        <w:r>
                          <w:t>mysql</w:t>
                        </w:r>
                        <w:proofErr w:type="spellEnd"/>
                        <w:r>
                          <w:t>-credentials</w:t>
                        </w:r>
                      </w:p>
                      <w:p w14:paraId="2F180947" w14:textId="77777777" w:rsidR="009718E6" w:rsidRDefault="009718E6" w:rsidP="009718E6">
                        <w:pPr>
                          <w:spacing w:before="16"/>
                          <w:ind w:left="158"/>
                        </w:pPr>
                        <w:r>
                          <w:t xml:space="preserve">$ kubectl delete -f </w:t>
                        </w:r>
                        <w:proofErr w:type="spellStart"/>
                        <w:r>
                          <w:t>php.yaml</w:t>
                        </w:r>
                        <w:proofErr w:type="spellEnd"/>
                      </w:p>
                      <w:p w14:paraId="4828B31F" w14:textId="77777777" w:rsidR="009718E6" w:rsidRDefault="009718E6" w:rsidP="009718E6">
                        <w:pPr>
                          <w:spacing w:before="17"/>
                          <w:ind w:left="158"/>
                        </w:pPr>
                        <w:r>
                          <w:t xml:space="preserve">$ kubectl delete -f </w:t>
                        </w:r>
                        <w:proofErr w:type="spellStart"/>
                        <w:r>
                          <w:t>mysql.yaml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491FCBE6" wp14:editId="63DE0B26">
                <wp:simplePos x="0" y="0"/>
                <wp:positionH relativeFrom="page">
                  <wp:posOffset>1380490</wp:posOffset>
                </wp:positionH>
                <wp:positionV relativeFrom="paragraph">
                  <wp:posOffset>1181100</wp:posOffset>
                </wp:positionV>
                <wp:extent cx="5029200" cy="1854200"/>
                <wp:effectExtent l="0" t="0" r="0" b="0"/>
                <wp:wrapTopAndBottom/>
                <wp:docPr id="3375" name="Group 3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854200"/>
                          <a:chOff x="2174" y="1860"/>
                          <a:chExt cx="7920" cy="2920"/>
                        </a:xfrm>
                      </wpg:grpSpPr>
                      <pic:pic xmlns:pic="http://schemas.openxmlformats.org/drawingml/2006/picture">
                        <pic:nvPicPr>
                          <pic:cNvPr id="3376" name="Picture 3224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8" y="1875"/>
                            <a:ext cx="7894" cy="2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77" name="Freeform 3225"/>
                        <wps:cNvSpPr>
                          <a:spLocks/>
                        </wps:cNvSpPr>
                        <wps:spPr bwMode="auto">
                          <a:xfrm>
                            <a:off x="2174" y="1860"/>
                            <a:ext cx="7921" cy="2920"/>
                          </a:xfrm>
                          <a:custGeom>
                            <a:avLst/>
                            <a:gdLst>
                              <a:gd name="T0" fmla="+- 0 10094 2174"/>
                              <a:gd name="T1" fmla="*/ T0 w 7921"/>
                              <a:gd name="T2" fmla="+- 0 1860 1860"/>
                              <a:gd name="T3" fmla="*/ 1860 h 2920"/>
                              <a:gd name="T4" fmla="+- 0 10080 2174"/>
                              <a:gd name="T5" fmla="*/ T4 w 7921"/>
                              <a:gd name="T6" fmla="+- 0 1860 1860"/>
                              <a:gd name="T7" fmla="*/ 1860 h 2920"/>
                              <a:gd name="T8" fmla="+- 0 10080 2174"/>
                              <a:gd name="T9" fmla="*/ T8 w 7921"/>
                              <a:gd name="T10" fmla="+- 0 1876 1860"/>
                              <a:gd name="T11" fmla="*/ 1876 h 2920"/>
                              <a:gd name="T12" fmla="+- 0 10080 2174"/>
                              <a:gd name="T13" fmla="*/ T12 w 7921"/>
                              <a:gd name="T14" fmla="+- 0 4764 1860"/>
                              <a:gd name="T15" fmla="*/ 4764 h 2920"/>
                              <a:gd name="T16" fmla="+- 0 2191 2174"/>
                              <a:gd name="T17" fmla="*/ T16 w 7921"/>
                              <a:gd name="T18" fmla="+- 0 4764 1860"/>
                              <a:gd name="T19" fmla="*/ 4764 h 2920"/>
                              <a:gd name="T20" fmla="+- 0 2191 2174"/>
                              <a:gd name="T21" fmla="*/ T20 w 7921"/>
                              <a:gd name="T22" fmla="+- 0 4765 1860"/>
                              <a:gd name="T23" fmla="*/ 4765 h 2920"/>
                              <a:gd name="T24" fmla="+- 0 2182 2174"/>
                              <a:gd name="T25" fmla="*/ T24 w 7921"/>
                              <a:gd name="T26" fmla="+- 0 4765 1860"/>
                              <a:gd name="T27" fmla="*/ 4765 h 2920"/>
                              <a:gd name="T28" fmla="+- 0 2182 2174"/>
                              <a:gd name="T29" fmla="*/ T28 w 7921"/>
                              <a:gd name="T30" fmla="+- 0 4764 1860"/>
                              <a:gd name="T31" fmla="*/ 4764 h 2920"/>
                              <a:gd name="T32" fmla="+- 0 2191 2174"/>
                              <a:gd name="T33" fmla="*/ T32 w 7921"/>
                              <a:gd name="T34" fmla="+- 0 4764 1860"/>
                              <a:gd name="T35" fmla="*/ 4764 h 2920"/>
                              <a:gd name="T36" fmla="+- 0 2191 2174"/>
                              <a:gd name="T37" fmla="*/ T36 w 7921"/>
                              <a:gd name="T38" fmla="+- 0 1876 1860"/>
                              <a:gd name="T39" fmla="*/ 1876 h 2920"/>
                              <a:gd name="T40" fmla="+- 0 10080 2174"/>
                              <a:gd name="T41" fmla="*/ T40 w 7921"/>
                              <a:gd name="T42" fmla="+- 0 1876 1860"/>
                              <a:gd name="T43" fmla="*/ 1876 h 2920"/>
                              <a:gd name="T44" fmla="+- 0 10080 2174"/>
                              <a:gd name="T45" fmla="*/ T44 w 7921"/>
                              <a:gd name="T46" fmla="+- 0 1860 1860"/>
                              <a:gd name="T47" fmla="*/ 1860 h 2920"/>
                              <a:gd name="T48" fmla="+- 0 2174 2174"/>
                              <a:gd name="T49" fmla="*/ T48 w 7921"/>
                              <a:gd name="T50" fmla="+- 0 1860 1860"/>
                              <a:gd name="T51" fmla="*/ 1860 h 2920"/>
                              <a:gd name="T52" fmla="+- 0 2174 2174"/>
                              <a:gd name="T53" fmla="*/ T52 w 7921"/>
                              <a:gd name="T54" fmla="+- 0 1876 1860"/>
                              <a:gd name="T55" fmla="*/ 1876 h 2920"/>
                              <a:gd name="T56" fmla="+- 0 2174 2174"/>
                              <a:gd name="T57" fmla="*/ T56 w 7921"/>
                              <a:gd name="T58" fmla="+- 0 4764 1860"/>
                              <a:gd name="T59" fmla="*/ 4764 h 2920"/>
                              <a:gd name="T60" fmla="+- 0 2174 2174"/>
                              <a:gd name="T61" fmla="*/ T60 w 7921"/>
                              <a:gd name="T62" fmla="+- 0 4772 1860"/>
                              <a:gd name="T63" fmla="*/ 4772 h 2920"/>
                              <a:gd name="T64" fmla="+- 0 2174 2174"/>
                              <a:gd name="T65" fmla="*/ T64 w 7921"/>
                              <a:gd name="T66" fmla="+- 0 4780 1860"/>
                              <a:gd name="T67" fmla="*/ 4780 h 2920"/>
                              <a:gd name="T68" fmla="+- 0 10094 2174"/>
                              <a:gd name="T69" fmla="*/ T68 w 7921"/>
                              <a:gd name="T70" fmla="+- 0 4780 1860"/>
                              <a:gd name="T71" fmla="*/ 4780 h 2920"/>
                              <a:gd name="T72" fmla="+- 0 10094 2174"/>
                              <a:gd name="T73" fmla="*/ T72 w 7921"/>
                              <a:gd name="T74" fmla="+- 0 4772 1860"/>
                              <a:gd name="T75" fmla="*/ 4772 h 2920"/>
                              <a:gd name="T76" fmla="+- 0 10094 2174"/>
                              <a:gd name="T77" fmla="*/ T76 w 7921"/>
                              <a:gd name="T78" fmla="+- 0 4764 1860"/>
                              <a:gd name="T79" fmla="*/ 4764 h 2920"/>
                              <a:gd name="T80" fmla="+- 0 10094 2174"/>
                              <a:gd name="T81" fmla="*/ T80 w 7921"/>
                              <a:gd name="T82" fmla="+- 0 1876 1860"/>
                              <a:gd name="T83" fmla="*/ 1876 h 2920"/>
                              <a:gd name="T84" fmla="+- 0 10094 2174"/>
                              <a:gd name="T85" fmla="*/ T84 w 7921"/>
                              <a:gd name="T86" fmla="+- 0 1860 1860"/>
                              <a:gd name="T87" fmla="*/ 1860 h 29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921" h="2920">
                                <a:moveTo>
                                  <a:pt x="7920" y="0"/>
                                </a:moveTo>
                                <a:lnTo>
                                  <a:pt x="7906" y="0"/>
                                </a:lnTo>
                                <a:lnTo>
                                  <a:pt x="7906" y="16"/>
                                </a:lnTo>
                                <a:lnTo>
                                  <a:pt x="7906" y="2904"/>
                                </a:lnTo>
                                <a:lnTo>
                                  <a:pt x="17" y="2904"/>
                                </a:lnTo>
                                <a:lnTo>
                                  <a:pt x="17" y="2905"/>
                                </a:lnTo>
                                <a:lnTo>
                                  <a:pt x="8" y="2905"/>
                                </a:lnTo>
                                <a:lnTo>
                                  <a:pt x="8" y="2904"/>
                                </a:lnTo>
                                <a:lnTo>
                                  <a:pt x="17" y="2904"/>
                                </a:lnTo>
                                <a:lnTo>
                                  <a:pt x="17" y="16"/>
                                </a:lnTo>
                                <a:lnTo>
                                  <a:pt x="7906" y="16"/>
                                </a:lnTo>
                                <a:lnTo>
                                  <a:pt x="79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"/>
                                </a:lnTo>
                                <a:lnTo>
                                  <a:pt x="0" y="2904"/>
                                </a:lnTo>
                                <a:lnTo>
                                  <a:pt x="0" y="2912"/>
                                </a:lnTo>
                                <a:lnTo>
                                  <a:pt x="0" y="2920"/>
                                </a:lnTo>
                                <a:lnTo>
                                  <a:pt x="7920" y="2920"/>
                                </a:lnTo>
                                <a:lnTo>
                                  <a:pt x="7920" y="2912"/>
                                </a:lnTo>
                                <a:lnTo>
                                  <a:pt x="7920" y="2904"/>
                                </a:lnTo>
                                <a:lnTo>
                                  <a:pt x="7920" y="16"/>
                                </a:lnTo>
                                <a:lnTo>
                                  <a:pt x="7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F2A62F" id="Group 3223" o:spid="_x0000_s1026" style="position:absolute;margin-left:108.7pt;margin-top:93pt;width:396pt;height:146pt;z-index:-251630592;mso-wrap-distance-left:0;mso-wrap-distance-right:0;mso-position-horizontal-relative:page" coordorigin="2174,1860" coordsize="7920,29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224" o:spid="_x0000_s1027" type="#_x0000_t75" style="position:absolute;left:2188;top:1875;width:7894;height:28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">
                  <v:imagedata r:id="rId25" o:title=""/>
                  <v:path arrowok="t"/>
                  <o:lock v:ext="edit" aspectratio="f"/>
                </v:shape>
                <v:shape id="Freeform 3225" o:spid="_x0000_s1028" style="position:absolute;left:2174;top:1860;width:7921;height:2920;visibility:visible;mso-wrap-style:square;v-text-anchor:top" coordsize="7921,29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" path="m7920,r-14,l7906,16r,2888l17,2904r,1l8,2905r,-1l17,2904,17,16r7889,l7906,,,,,16,,2904r,8l,2920r7920,l7920,2912r,-8l7920,16r,-16xe" fillcolor="black" stroked="f">
                  <v:path arrowok="t" o:connecttype="custom" o:connectlocs="7920,1860;7906,1860;7906,1876;7906,4764;17,4764;17,4765;8,4765;8,4764;17,4764;17,1876;7906,1876;7906,1860;0,1860;0,1876;0,4764;0,4772;0,4780;7920,4780;7920,4772;7920,4764;7920,1876;7920,1860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7B730358" w14:textId="77777777" w:rsidR="009718E6" w:rsidRDefault="009718E6" w:rsidP="009718E6">
      <w:pPr>
        <w:pStyle w:val="BodyText0"/>
        <w:spacing w:before="5"/>
      </w:pPr>
    </w:p>
    <w:p w14:paraId="7943E3AC" w14:textId="77777777" w:rsidR="00746422" w:rsidRPr="00746422" w:rsidRDefault="00746422" w:rsidP="00746422">
      <w:pPr>
        <w:widowControl w:val="0"/>
        <w:tabs>
          <w:tab w:val="left" w:pos="1261"/>
        </w:tabs>
        <w:autoSpaceDE w:val="0"/>
        <w:autoSpaceDN w:val="0"/>
        <w:spacing w:before="259"/>
      </w:pPr>
    </w:p>
    <w:p w14:paraId="3C823A9D" w14:textId="77777777" w:rsidR="002B5A5F" w:rsidRPr="00FF570B" w:rsidRDefault="002B5A5F" w:rsidP="00FF570B">
      <w:pPr>
        <w:rPr>
          <w:color w:val="2F5496" w:themeColor="accent1" w:themeShade="BF"/>
        </w:rPr>
      </w:pPr>
    </w:p>
    <w:sectPr w:rsidR="002B5A5F" w:rsidRPr="00FF570B" w:rsidSect="009E51F9">
      <w:headerReference w:type="default" r:id="rId26"/>
      <w:footerReference w:type="even" r:id="rId27"/>
      <w:footerReference w:type="default" r:id="rId2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947824" w14:textId="77777777" w:rsidR="00AC0D97" w:rsidRDefault="00AC0D97" w:rsidP="00BB095F">
      <w:r>
        <w:separator/>
      </w:r>
    </w:p>
  </w:endnote>
  <w:endnote w:type="continuationSeparator" w:id="0">
    <w:p w14:paraId="6BB55E6F" w14:textId="77777777" w:rsidR="00AC0D97" w:rsidRDefault="00AC0D97" w:rsidP="00BB0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rlito">
    <w:altName w:val="Calibri"/>
    <w:panose1 w:val="020B0604020202020204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2EFF" w:usb1="D000785B" w:usb2="00000009" w:usb3="00000000" w:csb0="000001FF" w:csb1="00000000"/>
  </w:font>
  <w:font w:name="Caladea">
    <w:altName w:val="Cambria"/>
    <w:panose1 w:val="020B0604020202020204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227750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E7FB321" w14:textId="77777777" w:rsidR="00777EE4" w:rsidRDefault="00777EE4" w:rsidP="00F420E4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07FBAB" w14:textId="77777777" w:rsidR="00777EE4" w:rsidRDefault="00777EE4" w:rsidP="00F25229">
    <w:pPr>
      <w:pStyle w:val="Footer"/>
      <w:ind w:firstLine="360"/>
    </w:pPr>
  </w:p>
  <w:p w14:paraId="414E7A35" w14:textId="77777777" w:rsidR="00777EE4" w:rsidRDefault="00777EE4"/>
  <w:p w14:paraId="7AB307BC" w14:textId="77777777" w:rsidR="00777EE4" w:rsidRDefault="00777EE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7539F4" w14:textId="77777777" w:rsidR="00777EE4" w:rsidRDefault="00777EE4">
    <w:r w:rsidRPr="000D6101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3D3C4B" wp14:editId="3A3ED2D4">
              <wp:simplePos x="0" y="0"/>
              <wp:positionH relativeFrom="column">
                <wp:posOffset>4788277</wp:posOffset>
              </wp:positionH>
              <wp:positionV relativeFrom="paragraph">
                <wp:posOffset>117217</wp:posOffset>
              </wp:positionV>
              <wp:extent cx="1649895" cy="338554"/>
              <wp:effectExtent l="0" t="0" r="0" b="0"/>
              <wp:wrapNone/>
              <wp:docPr id="7" name="TextBox 6">
                <a:extLst xmlns:a="http://schemas.openxmlformats.org/drawingml/2006/main">
                  <a:ext uri="{FF2B5EF4-FFF2-40B4-BE49-F238E27FC236}">
                    <a16:creationId xmlns:a16="http://schemas.microsoft.com/office/drawing/2014/main" id="{4BD65388-5AB1-F94F-9334-B5EDFA78043F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895" cy="338554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76ABB070" w14:textId="77777777" w:rsidR="00777EE4" w:rsidRDefault="00777EE4" w:rsidP="000D6101">
                          <w:r>
                            <w:rPr>
                              <w:rFonts w:asciiTheme="minorHAnsi" w:hAnsi="Calibri" w:cstheme="minorBidi"/>
                              <w:color w:val="77C25D"/>
                              <w:kern w:val="24"/>
                              <w:sz w:val="32"/>
                              <w:szCs w:val="32"/>
                            </w:rPr>
                            <w:t>tech</w:t>
                          </w:r>
                          <w:r>
                            <w:rPr>
                              <w:rFonts w:asciiTheme="minorHAnsi" w:hAnsi="Calibri" w:cstheme="minorBidi"/>
                              <w:color w:val="4ABEEB"/>
                              <w:kern w:val="24"/>
                              <w:sz w:val="32"/>
                              <w:szCs w:val="32"/>
                            </w:rPr>
                            <w:t>scalable</w:t>
                          </w:r>
                          <w:r>
                            <w:rPr>
                              <w:rFonts w:asciiTheme="minorHAnsi" w:hAnsi="Calibri" w:cstheme="minorBidi"/>
                              <w:color w:val="77C25D"/>
                              <w:kern w:val="24"/>
                              <w:sz w:val="32"/>
                              <w:szCs w:val="32"/>
                            </w:rPr>
                            <w:t>.com</w:t>
                          </w:r>
                        </w:p>
                      </w:txbxContent>
                    </wps:txbx>
                    <wps:bodyPr wrap="square" rtlCol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71E69E" id="_x0000_t202" coordsize="21600,21600" o:spt="202" path="m,l,21600r21600,l21600,xe">
              <v:stroke joinstyle="miter"/>
              <v:path gradientshapeok="t" o:connecttype="rect"/>
            </v:shapetype>
            <v:shape id="TextBox 6" o:spid="_x0000_s1050" type="#_x0000_t202" style="position:absolute;margin-left:377.05pt;margin-top:9.25pt;width:129.9pt;height:2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" filled="f" stroked="f">
              <v:textbox style="mso-fit-shape-to-text:t">
                <w:txbxContent>
                  <w:p w:rsidR="00777EE4" w:rsidRDefault="00777EE4" w:rsidP="000D6101">
                    <w:r>
                      <w:rPr>
                        <w:rFonts w:asciiTheme="minorHAnsi" w:hAnsi="Calibri" w:cstheme="minorBidi"/>
                        <w:color w:val="77C25D"/>
                        <w:kern w:val="24"/>
                        <w:sz w:val="32"/>
                        <w:szCs w:val="32"/>
                      </w:rPr>
                      <w:t>tech</w:t>
                    </w:r>
                    <w:r>
                      <w:rPr>
                        <w:rFonts w:asciiTheme="minorHAnsi" w:hAnsi="Calibri" w:cstheme="minorBidi"/>
                        <w:color w:val="4ABEEB"/>
                        <w:kern w:val="24"/>
                        <w:sz w:val="32"/>
                        <w:szCs w:val="32"/>
                      </w:rPr>
                      <w:t>scalable</w:t>
                    </w:r>
                    <w:r>
                      <w:rPr>
                        <w:rFonts w:asciiTheme="minorHAnsi" w:hAnsi="Calibri" w:cstheme="minorBidi"/>
                        <w:color w:val="77C25D"/>
                        <w:kern w:val="24"/>
                        <w:sz w:val="32"/>
                        <w:szCs w:val="32"/>
                      </w:rPr>
                      <w:t>.com</w:t>
                    </w:r>
                  </w:p>
                </w:txbxContent>
              </v:textbox>
            </v:shape>
          </w:pict>
        </mc:Fallback>
      </mc:AlternateContent>
    </w:r>
    <w:r w:rsidRPr="000D6101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drawing>
        <wp:anchor distT="0" distB="0" distL="114300" distR="114300" simplePos="0" relativeHeight="251662336" behindDoc="0" locked="0" layoutInCell="1" allowOverlap="1" wp14:anchorId="172AD0BB" wp14:editId="609654DF">
          <wp:simplePos x="0" y="0"/>
          <wp:positionH relativeFrom="column">
            <wp:posOffset>4463082</wp:posOffset>
          </wp:positionH>
          <wp:positionV relativeFrom="paragraph">
            <wp:posOffset>-1905</wp:posOffset>
          </wp:positionV>
          <wp:extent cx="418454" cy="457305"/>
          <wp:effectExtent l="0" t="0" r="1270" b="0"/>
          <wp:wrapNone/>
          <wp:docPr id="8" name="Picture 7" descr="A picture containing clipart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A89C2A20-C850-954E-86B9-D0C247612B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7">
                    <a:extLst>
                      <a:ext uri="{FF2B5EF4-FFF2-40B4-BE49-F238E27FC236}">
                        <a16:creationId xmlns:a16="http://schemas.microsoft.com/office/drawing/2014/main" id="{A89C2A20-C850-954E-86B9-D0C247612B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18454" cy="457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D6101"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  <w:p w14:paraId="193D2327" w14:textId="77777777" w:rsidR="00777EE4" w:rsidRDefault="00777EE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A6ECDC" w14:textId="77777777" w:rsidR="00AC0D97" w:rsidRDefault="00AC0D97" w:rsidP="00BB095F">
      <w:r>
        <w:separator/>
      </w:r>
    </w:p>
  </w:footnote>
  <w:footnote w:type="continuationSeparator" w:id="0">
    <w:p w14:paraId="69E30CC0" w14:textId="77777777" w:rsidR="00AC0D97" w:rsidRDefault="00AC0D97" w:rsidP="00BB09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CFDF16" w14:textId="77777777" w:rsidR="00777EE4" w:rsidRDefault="00777EE4">
    <w:pPr>
      <w:pStyle w:val="Header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CF34AF0" wp14:editId="4C8EB832">
              <wp:simplePos x="0" y="0"/>
              <wp:positionH relativeFrom="page">
                <wp:posOffset>189230</wp:posOffset>
              </wp:positionH>
              <wp:positionV relativeFrom="page">
                <wp:posOffset>267335</wp:posOffset>
              </wp:positionV>
              <wp:extent cx="7364730" cy="9528810"/>
              <wp:effectExtent l="0" t="0" r="9525" b="139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rgbClr val="002060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267B424" id="Rectangle 452" o:spid="_x0000_s1026" style="position:absolute;margin-left:14.9pt;margin-top:21.05pt;width:579.9pt;height:750.3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" filled="f" strokecolor="#002060" strokeweight="1.2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77D65"/>
    <w:multiLevelType w:val="multilevel"/>
    <w:tmpl w:val="C092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E50E6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7A0F12"/>
    <w:multiLevelType w:val="hybridMultilevel"/>
    <w:tmpl w:val="A28671D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51B14BD"/>
    <w:multiLevelType w:val="hybridMultilevel"/>
    <w:tmpl w:val="B74687A8"/>
    <w:lvl w:ilvl="0" w:tplc="F280D48C">
      <w:start w:val="1"/>
      <w:numFmt w:val="decimal"/>
      <w:lvlText w:val="%1."/>
      <w:lvlJc w:val="left"/>
      <w:pPr>
        <w:ind w:left="1260" w:hanging="361"/>
        <w:jc w:val="left"/>
      </w:pPr>
      <w:rPr>
        <w:rFonts w:ascii="Carlito" w:eastAsia="Carlito" w:hAnsi="Carlito" w:cs="Carlito" w:hint="default"/>
        <w:w w:val="99"/>
        <w:sz w:val="24"/>
        <w:szCs w:val="24"/>
        <w:lang w:val="en-US" w:eastAsia="en-US" w:bidi="ar-SA"/>
      </w:rPr>
    </w:lvl>
    <w:lvl w:ilvl="1" w:tplc="8CDE95B4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8DA8FF36">
      <w:numFmt w:val="bullet"/>
      <w:lvlText w:val="•"/>
      <w:lvlJc w:val="left"/>
      <w:pPr>
        <w:ind w:left="3152" w:hanging="361"/>
      </w:pPr>
      <w:rPr>
        <w:rFonts w:hint="default"/>
        <w:lang w:val="en-US" w:eastAsia="en-US" w:bidi="ar-SA"/>
      </w:rPr>
    </w:lvl>
    <w:lvl w:ilvl="3" w:tplc="7C14A394">
      <w:numFmt w:val="bullet"/>
      <w:lvlText w:val="•"/>
      <w:lvlJc w:val="left"/>
      <w:pPr>
        <w:ind w:left="4098" w:hanging="361"/>
      </w:pPr>
      <w:rPr>
        <w:rFonts w:hint="default"/>
        <w:lang w:val="en-US" w:eastAsia="en-US" w:bidi="ar-SA"/>
      </w:rPr>
    </w:lvl>
    <w:lvl w:ilvl="4" w:tplc="EF320BE2">
      <w:numFmt w:val="bullet"/>
      <w:lvlText w:val="•"/>
      <w:lvlJc w:val="left"/>
      <w:pPr>
        <w:ind w:left="5044" w:hanging="361"/>
      </w:pPr>
      <w:rPr>
        <w:rFonts w:hint="default"/>
        <w:lang w:val="en-US" w:eastAsia="en-US" w:bidi="ar-SA"/>
      </w:rPr>
    </w:lvl>
    <w:lvl w:ilvl="5" w:tplc="2EE8D464">
      <w:numFmt w:val="bullet"/>
      <w:lvlText w:val="•"/>
      <w:lvlJc w:val="left"/>
      <w:pPr>
        <w:ind w:left="5990" w:hanging="361"/>
      </w:pPr>
      <w:rPr>
        <w:rFonts w:hint="default"/>
        <w:lang w:val="en-US" w:eastAsia="en-US" w:bidi="ar-SA"/>
      </w:rPr>
    </w:lvl>
    <w:lvl w:ilvl="6" w:tplc="9072DCC0">
      <w:numFmt w:val="bullet"/>
      <w:lvlText w:val="•"/>
      <w:lvlJc w:val="left"/>
      <w:pPr>
        <w:ind w:left="6936" w:hanging="361"/>
      </w:pPr>
      <w:rPr>
        <w:rFonts w:hint="default"/>
        <w:lang w:val="en-US" w:eastAsia="en-US" w:bidi="ar-SA"/>
      </w:rPr>
    </w:lvl>
    <w:lvl w:ilvl="7" w:tplc="6C5C70EC">
      <w:numFmt w:val="bullet"/>
      <w:lvlText w:val="•"/>
      <w:lvlJc w:val="left"/>
      <w:pPr>
        <w:ind w:left="7882" w:hanging="361"/>
      </w:pPr>
      <w:rPr>
        <w:rFonts w:hint="default"/>
        <w:lang w:val="en-US" w:eastAsia="en-US" w:bidi="ar-SA"/>
      </w:rPr>
    </w:lvl>
    <w:lvl w:ilvl="8" w:tplc="94CAA81A">
      <w:numFmt w:val="bullet"/>
      <w:lvlText w:val="•"/>
      <w:lvlJc w:val="left"/>
      <w:pPr>
        <w:ind w:left="8828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59B48F4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A651A2"/>
    <w:multiLevelType w:val="hybridMultilevel"/>
    <w:tmpl w:val="9DC2A7C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E4658"/>
    <w:multiLevelType w:val="hybridMultilevel"/>
    <w:tmpl w:val="F438D23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0316188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5262AB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7C6223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652B42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4D003A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215A8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315C63"/>
    <w:multiLevelType w:val="multilevel"/>
    <w:tmpl w:val="FD8EC8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017D37"/>
    <w:multiLevelType w:val="multilevel"/>
    <w:tmpl w:val="DBAE3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68736F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73F8D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902940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1C24FC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994F67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CAE455E"/>
    <w:multiLevelType w:val="hybridMultilevel"/>
    <w:tmpl w:val="821496DC"/>
    <w:lvl w:ilvl="0" w:tplc="F280D48C">
      <w:start w:val="1"/>
      <w:numFmt w:val="decimal"/>
      <w:lvlText w:val="%1."/>
      <w:lvlJc w:val="left"/>
      <w:pPr>
        <w:ind w:left="1260" w:hanging="361"/>
        <w:jc w:val="left"/>
      </w:pPr>
      <w:rPr>
        <w:rFonts w:ascii="Carlito" w:eastAsia="Carlito" w:hAnsi="Carlito" w:cs="Carlito" w:hint="default"/>
        <w:w w:val="99"/>
        <w:sz w:val="24"/>
        <w:szCs w:val="24"/>
        <w:lang w:val="en-US" w:eastAsia="en-US" w:bidi="ar-SA"/>
      </w:rPr>
    </w:lvl>
    <w:lvl w:ilvl="1" w:tplc="8CDE95B4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8DA8FF36">
      <w:numFmt w:val="bullet"/>
      <w:lvlText w:val="•"/>
      <w:lvlJc w:val="left"/>
      <w:pPr>
        <w:ind w:left="3152" w:hanging="361"/>
      </w:pPr>
      <w:rPr>
        <w:rFonts w:hint="default"/>
        <w:lang w:val="en-US" w:eastAsia="en-US" w:bidi="ar-SA"/>
      </w:rPr>
    </w:lvl>
    <w:lvl w:ilvl="3" w:tplc="7C14A394">
      <w:numFmt w:val="bullet"/>
      <w:lvlText w:val="•"/>
      <w:lvlJc w:val="left"/>
      <w:pPr>
        <w:ind w:left="4098" w:hanging="361"/>
      </w:pPr>
      <w:rPr>
        <w:rFonts w:hint="default"/>
        <w:lang w:val="en-US" w:eastAsia="en-US" w:bidi="ar-SA"/>
      </w:rPr>
    </w:lvl>
    <w:lvl w:ilvl="4" w:tplc="EF320BE2">
      <w:numFmt w:val="bullet"/>
      <w:lvlText w:val="•"/>
      <w:lvlJc w:val="left"/>
      <w:pPr>
        <w:ind w:left="5044" w:hanging="361"/>
      </w:pPr>
      <w:rPr>
        <w:rFonts w:hint="default"/>
        <w:lang w:val="en-US" w:eastAsia="en-US" w:bidi="ar-SA"/>
      </w:rPr>
    </w:lvl>
    <w:lvl w:ilvl="5" w:tplc="2EE8D464">
      <w:numFmt w:val="bullet"/>
      <w:lvlText w:val="•"/>
      <w:lvlJc w:val="left"/>
      <w:pPr>
        <w:ind w:left="5990" w:hanging="361"/>
      </w:pPr>
      <w:rPr>
        <w:rFonts w:hint="default"/>
        <w:lang w:val="en-US" w:eastAsia="en-US" w:bidi="ar-SA"/>
      </w:rPr>
    </w:lvl>
    <w:lvl w:ilvl="6" w:tplc="9072DCC0">
      <w:numFmt w:val="bullet"/>
      <w:lvlText w:val="•"/>
      <w:lvlJc w:val="left"/>
      <w:pPr>
        <w:ind w:left="6936" w:hanging="361"/>
      </w:pPr>
      <w:rPr>
        <w:rFonts w:hint="default"/>
        <w:lang w:val="en-US" w:eastAsia="en-US" w:bidi="ar-SA"/>
      </w:rPr>
    </w:lvl>
    <w:lvl w:ilvl="7" w:tplc="6C5C70EC">
      <w:numFmt w:val="bullet"/>
      <w:lvlText w:val="•"/>
      <w:lvlJc w:val="left"/>
      <w:pPr>
        <w:ind w:left="7882" w:hanging="361"/>
      </w:pPr>
      <w:rPr>
        <w:rFonts w:hint="default"/>
        <w:lang w:val="en-US" w:eastAsia="en-US" w:bidi="ar-SA"/>
      </w:rPr>
    </w:lvl>
    <w:lvl w:ilvl="8" w:tplc="94CAA81A">
      <w:numFmt w:val="bullet"/>
      <w:lvlText w:val="•"/>
      <w:lvlJc w:val="left"/>
      <w:pPr>
        <w:ind w:left="8828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332E25B3"/>
    <w:multiLevelType w:val="hybridMultilevel"/>
    <w:tmpl w:val="9BAC8108"/>
    <w:lvl w:ilvl="0" w:tplc="BD782D70">
      <w:start w:val="1"/>
      <w:numFmt w:val="decimal"/>
      <w:lvlText w:val="%1."/>
      <w:lvlJc w:val="left"/>
      <w:pPr>
        <w:ind w:left="1260" w:hanging="360"/>
        <w:jc w:val="left"/>
      </w:pPr>
      <w:rPr>
        <w:rFonts w:ascii="Carlito" w:eastAsia="Carlito" w:hAnsi="Carlito" w:cs="Carlito" w:hint="default"/>
        <w:w w:val="99"/>
        <w:sz w:val="24"/>
        <w:szCs w:val="24"/>
        <w:lang w:val="en-US" w:eastAsia="en-US" w:bidi="ar-SA"/>
      </w:rPr>
    </w:lvl>
    <w:lvl w:ilvl="1" w:tplc="B1266B78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2" w:tplc="4678E6CC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A1F83D1A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A2D44250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6464DD6A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BF36FF60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8DF2FBBC">
      <w:numFmt w:val="bullet"/>
      <w:lvlText w:val="•"/>
      <w:lvlJc w:val="left"/>
      <w:pPr>
        <w:ind w:left="7882" w:hanging="360"/>
      </w:pPr>
      <w:rPr>
        <w:rFonts w:hint="default"/>
        <w:lang w:val="en-US" w:eastAsia="en-US" w:bidi="ar-SA"/>
      </w:rPr>
    </w:lvl>
    <w:lvl w:ilvl="8" w:tplc="27BCC088">
      <w:numFmt w:val="bullet"/>
      <w:lvlText w:val="•"/>
      <w:lvlJc w:val="left"/>
      <w:pPr>
        <w:ind w:left="8828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37EB6953"/>
    <w:multiLevelType w:val="multilevel"/>
    <w:tmpl w:val="CFC06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784087"/>
    <w:multiLevelType w:val="multilevel"/>
    <w:tmpl w:val="83FA9B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EA009D"/>
    <w:multiLevelType w:val="hybridMultilevel"/>
    <w:tmpl w:val="51D842FC"/>
    <w:lvl w:ilvl="0" w:tplc="1BE22F72">
      <w:start w:val="1"/>
      <w:numFmt w:val="decimal"/>
      <w:lvlText w:val="%1."/>
      <w:lvlJc w:val="left"/>
      <w:pPr>
        <w:ind w:left="1260" w:hanging="361"/>
        <w:jc w:val="left"/>
      </w:pPr>
      <w:rPr>
        <w:rFonts w:ascii="Carlito" w:eastAsia="Carlito" w:hAnsi="Carlito" w:cs="Carlito" w:hint="default"/>
        <w:w w:val="99"/>
        <w:sz w:val="24"/>
        <w:szCs w:val="24"/>
        <w:lang w:val="en-US" w:eastAsia="en-US" w:bidi="ar-SA"/>
      </w:rPr>
    </w:lvl>
    <w:lvl w:ilvl="1" w:tplc="A81CAC38">
      <w:numFmt w:val="bullet"/>
      <w:lvlText w:val="•"/>
      <w:lvlJc w:val="left"/>
      <w:pPr>
        <w:ind w:left="2206" w:hanging="361"/>
      </w:pPr>
      <w:rPr>
        <w:rFonts w:hint="default"/>
        <w:lang w:val="en-US" w:eastAsia="en-US" w:bidi="ar-SA"/>
      </w:rPr>
    </w:lvl>
    <w:lvl w:ilvl="2" w:tplc="8F567746">
      <w:numFmt w:val="bullet"/>
      <w:lvlText w:val="•"/>
      <w:lvlJc w:val="left"/>
      <w:pPr>
        <w:ind w:left="3152" w:hanging="361"/>
      </w:pPr>
      <w:rPr>
        <w:rFonts w:hint="default"/>
        <w:lang w:val="en-US" w:eastAsia="en-US" w:bidi="ar-SA"/>
      </w:rPr>
    </w:lvl>
    <w:lvl w:ilvl="3" w:tplc="3D9C16EC">
      <w:numFmt w:val="bullet"/>
      <w:lvlText w:val="•"/>
      <w:lvlJc w:val="left"/>
      <w:pPr>
        <w:ind w:left="4098" w:hanging="361"/>
      </w:pPr>
      <w:rPr>
        <w:rFonts w:hint="default"/>
        <w:lang w:val="en-US" w:eastAsia="en-US" w:bidi="ar-SA"/>
      </w:rPr>
    </w:lvl>
    <w:lvl w:ilvl="4" w:tplc="CB949C8A">
      <w:numFmt w:val="bullet"/>
      <w:lvlText w:val="•"/>
      <w:lvlJc w:val="left"/>
      <w:pPr>
        <w:ind w:left="5044" w:hanging="361"/>
      </w:pPr>
      <w:rPr>
        <w:rFonts w:hint="default"/>
        <w:lang w:val="en-US" w:eastAsia="en-US" w:bidi="ar-SA"/>
      </w:rPr>
    </w:lvl>
    <w:lvl w:ilvl="5" w:tplc="FD1EEBA8">
      <w:numFmt w:val="bullet"/>
      <w:lvlText w:val="•"/>
      <w:lvlJc w:val="left"/>
      <w:pPr>
        <w:ind w:left="5990" w:hanging="361"/>
      </w:pPr>
      <w:rPr>
        <w:rFonts w:hint="default"/>
        <w:lang w:val="en-US" w:eastAsia="en-US" w:bidi="ar-SA"/>
      </w:rPr>
    </w:lvl>
    <w:lvl w:ilvl="6" w:tplc="4BC63DAC">
      <w:numFmt w:val="bullet"/>
      <w:lvlText w:val="•"/>
      <w:lvlJc w:val="left"/>
      <w:pPr>
        <w:ind w:left="6936" w:hanging="361"/>
      </w:pPr>
      <w:rPr>
        <w:rFonts w:hint="default"/>
        <w:lang w:val="en-US" w:eastAsia="en-US" w:bidi="ar-SA"/>
      </w:rPr>
    </w:lvl>
    <w:lvl w:ilvl="7" w:tplc="7C86C2D0">
      <w:numFmt w:val="bullet"/>
      <w:lvlText w:val="•"/>
      <w:lvlJc w:val="left"/>
      <w:pPr>
        <w:ind w:left="7882" w:hanging="361"/>
      </w:pPr>
      <w:rPr>
        <w:rFonts w:hint="default"/>
        <w:lang w:val="en-US" w:eastAsia="en-US" w:bidi="ar-SA"/>
      </w:rPr>
    </w:lvl>
    <w:lvl w:ilvl="8" w:tplc="36524508">
      <w:numFmt w:val="bullet"/>
      <w:lvlText w:val="•"/>
      <w:lvlJc w:val="left"/>
      <w:pPr>
        <w:ind w:left="8828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493F4116"/>
    <w:multiLevelType w:val="hybridMultilevel"/>
    <w:tmpl w:val="E62EFBA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97B3B1A"/>
    <w:multiLevelType w:val="hybridMultilevel"/>
    <w:tmpl w:val="3014DE6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A1263D9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8B52B1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4EA25020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48E248C"/>
    <w:multiLevelType w:val="hybridMultilevel"/>
    <w:tmpl w:val="EEC83572"/>
    <w:lvl w:ilvl="0" w:tplc="BD782D70">
      <w:start w:val="1"/>
      <w:numFmt w:val="decimal"/>
      <w:lvlText w:val="%1."/>
      <w:lvlJc w:val="left"/>
      <w:pPr>
        <w:ind w:left="1260" w:hanging="360"/>
        <w:jc w:val="left"/>
      </w:pPr>
      <w:rPr>
        <w:rFonts w:ascii="Carlito" w:eastAsia="Carlito" w:hAnsi="Carlito" w:cs="Carlito" w:hint="default"/>
        <w:w w:val="99"/>
        <w:sz w:val="24"/>
        <w:szCs w:val="24"/>
        <w:lang w:val="en-US" w:eastAsia="en-US" w:bidi="ar-SA"/>
      </w:rPr>
    </w:lvl>
    <w:lvl w:ilvl="1" w:tplc="B1266B78">
      <w:numFmt w:val="bullet"/>
      <w:lvlText w:val="•"/>
      <w:lvlJc w:val="left"/>
      <w:pPr>
        <w:ind w:left="2206" w:hanging="360"/>
      </w:pPr>
      <w:rPr>
        <w:rFonts w:hint="default"/>
        <w:lang w:val="en-US" w:eastAsia="en-US" w:bidi="ar-SA"/>
      </w:rPr>
    </w:lvl>
    <w:lvl w:ilvl="2" w:tplc="4678E6CC">
      <w:numFmt w:val="bullet"/>
      <w:lvlText w:val="•"/>
      <w:lvlJc w:val="left"/>
      <w:pPr>
        <w:ind w:left="3152" w:hanging="360"/>
      </w:pPr>
      <w:rPr>
        <w:rFonts w:hint="default"/>
        <w:lang w:val="en-US" w:eastAsia="en-US" w:bidi="ar-SA"/>
      </w:rPr>
    </w:lvl>
    <w:lvl w:ilvl="3" w:tplc="A1F83D1A">
      <w:numFmt w:val="bullet"/>
      <w:lvlText w:val="•"/>
      <w:lvlJc w:val="left"/>
      <w:pPr>
        <w:ind w:left="4098" w:hanging="360"/>
      </w:pPr>
      <w:rPr>
        <w:rFonts w:hint="default"/>
        <w:lang w:val="en-US" w:eastAsia="en-US" w:bidi="ar-SA"/>
      </w:rPr>
    </w:lvl>
    <w:lvl w:ilvl="4" w:tplc="A2D44250">
      <w:numFmt w:val="bullet"/>
      <w:lvlText w:val="•"/>
      <w:lvlJc w:val="left"/>
      <w:pPr>
        <w:ind w:left="5044" w:hanging="360"/>
      </w:pPr>
      <w:rPr>
        <w:rFonts w:hint="default"/>
        <w:lang w:val="en-US" w:eastAsia="en-US" w:bidi="ar-SA"/>
      </w:rPr>
    </w:lvl>
    <w:lvl w:ilvl="5" w:tplc="6464DD6A"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 w:tplc="BF36FF60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8DF2FBBC">
      <w:numFmt w:val="bullet"/>
      <w:lvlText w:val="•"/>
      <w:lvlJc w:val="left"/>
      <w:pPr>
        <w:ind w:left="7882" w:hanging="360"/>
      </w:pPr>
      <w:rPr>
        <w:rFonts w:hint="default"/>
        <w:lang w:val="en-US" w:eastAsia="en-US" w:bidi="ar-SA"/>
      </w:rPr>
    </w:lvl>
    <w:lvl w:ilvl="8" w:tplc="27BCC088">
      <w:numFmt w:val="bullet"/>
      <w:lvlText w:val="•"/>
      <w:lvlJc w:val="left"/>
      <w:pPr>
        <w:ind w:left="882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5D292DD6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F632812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FE4E1C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45F54D3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D57069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6F14EC6"/>
    <w:multiLevelType w:val="hybridMultilevel"/>
    <w:tmpl w:val="3014DE6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42211A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C8B418E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9875EE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25"/>
  </w:num>
  <w:num w:numId="3">
    <w:abstractNumId w:val="2"/>
  </w:num>
  <w:num w:numId="4">
    <w:abstractNumId w:val="28"/>
  </w:num>
  <w:num w:numId="5">
    <w:abstractNumId w:val="12"/>
  </w:num>
  <w:num w:numId="6">
    <w:abstractNumId w:val="35"/>
  </w:num>
  <w:num w:numId="7">
    <w:abstractNumId w:val="5"/>
  </w:num>
  <w:num w:numId="8">
    <w:abstractNumId w:val="13"/>
  </w:num>
  <w:num w:numId="9">
    <w:abstractNumId w:val="23"/>
  </w:num>
  <w:num w:numId="10">
    <w:abstractNumId w:val="39"/>
  </w:num>
  <w:num w:numId="11">
    <w:abstractNumId w:val="34"/>
  </w:num>
  <w:num w:numId="12">
    <w:abstractNumId w:val="14"/>
  </w:num>
  <w:num w:numId="13">
    <w:abstractNumId w:val="18"/>
  </w:num>
  <w:num w:numId="14">
    <w:abstractNumId w:val="10"/>
  </w:num>
  <w:num w:numId="15">
    <w:abstractNumId w:val="29"/>
  </w:num>
  <w:num w:numId="16">
    <w:abstractNumId w:val="11"/>
  </w:num>
  <w:num w:numId="17">
    <w:abstractNumId w:val="9"/>
  </w:num>
  <w:num w:numId="18">
    <w:abstractNumId w:val="19"/>
  </w:num>
  <w:num w:numId="19">
    <w:abstractNumId w:val="7"/>
  </w:num>
  <w:num w:numId="20">
    <w:abstractNumId w:val="4"/>
  </w:num>
  <w:num w:numId="21">
    <w:abstractNumId w:val="33"/>
  </w:num>
  <w:num w:numId="22">
    <w:abstractNumId w:val="32"/>
  </w:num>
  <w:num w:numId="23">
    <w:abstractNumId w:val="0"/>
  </w:num>
  <w:num w:numId="24">
    <w:abstractNumId w:val="22"/>
  </w:num>
  <w:num w:numId="25">
    <w:abstractNumId w:val="26"/>
  </w:num>
  <w:num w:numId="26">
    <w:abstractNumId w:val="36"/>
  </w:num>
  <w:num w:numId="27">
    <w:abstractNumId w:val="1"/>
  </w:num>
  <w:num w:numId="28">
    <w:abstractNumId w:val="27"/>
  </w:num>
  <w:num w:numId="29">
    <w:abstractNumId w:val="15"/>
  </w:num>
  <w:num w:numId="30">
    <w:abstractNumId w:val="8"/>
  </w:num>
  <w:num w:numId="31">
    <w:abstractNumId w:val="38"/>
  </w:num>
  <w:num w:numId="32">
    <w:abstractNumId w:val="31"/>
  </w:num>
  <w:num w:numId="33">
    <w:abstractNumId w:val="17"/>
  </w:num>
  <w:num w:numId="34">
    <w:abstractNumId w:val="37"/>
  </w:num>
  <w:num w:numId="35">
    <w:abstractNumId w:val="16"/>
  </w:num>
  <w:num w:numId="36">
    <w:abstractNumId w:val="24"/>
  </w:num>
  <w:num w:numId="37">
    <w:abstractNumId w:val="21"/>
  </w:num>
  <w:num w:numId="38">
    <w:abstractNumId w:val="3"/>
  </w:num>
  <w:num w:numId="39">
    <w:abstractNumId w:val="30"/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D42"/>
    <w:rsid w:val="00001D64"/>
    <w:rsid w:val="00005127"/>
    <w:rsid w:val="000056F7"/>
    <w:rsid w:val="00011A03"/>
    <w:rsid w:val="000245C0"/>
    <w:rsid w:val="0003107C"/>
    <w:rsid w:val="000416AA"/>
    <w:rsid w:val="00043508"/>
    <w:rsid w:val="0004693C"/>
    <w:rsid w:val="00057484"/>
    <w:rsid w:val="0006589F"/>
    <w:rsid w:val="00086445"/>
    <w:rsid w:val="0009702F"/>
    <w:rsid w:val="0009737C"/>
    <w:rsid w:val="000A11C4"/>
    <w:rsid w:val="000B59CD"/>
    <w:rsid w:val="000C4767"/>
    <w:rsid w:val="000C7BBA"/>
    <w:rsid w:val="000D6101"/>
    <w:rsid w:val="000D6161"/>
    <w:rsid w:val="000E62BE"/>
    <w:rsid w:val="000F3E1F"/>
    <w:rsid w:val="000F5339"/>
    <w:rsid w:val="00125B1A"/>
    <w:rsid w:val="001365C0"/>
    <w:rsid w:val="00142801"/>
    <w:rsid w:val="00154F70"/>
    <w:rsid w:val="0016566A"/>
    <w:rsid w:val="00193160"/>
    <w:rsid w:val="00197BB4"/>
    <w:rsid w:val="001A06BE"/>
    <w:rsid w:val="001B67AB"/>
    <w:rsid w:val="001D05E2"/>
    <w:rsid w:val="001E6E45"/>
    <w:rsid w:val="0020146A"/>
    <w:rsid w:val="002054E6"/>
    <w:rsid w:val="00212178"/>
    <w:rsid w:val="0025601F"/>
    <w:rsid w:val="002611DD"/>
    <w:rsid w:val="002768B5"/>
    <w:rsid w:val="00281A83"/>
    <w:rsid w:val="00283F17"/>
    <w:rsid w:val="00284C0B"/>
    <w:rsid w:val="0028616B"/>
    <w:rsid w:val="002912F9"/>
    <w:rsid w:val="002937AC"/>
    <w:rsid w:val="002A708B"/>
    <w:rsid w:val="002B5A5F"/>
    <w:rsid w:val="002C07DD"/>
    <w:rsid w:val="002D056E"/>
    <w:rsid w:val="002D35C8"/>
    <w:rsid w:val="002E0503"/>
    <w:rsid w:val="002E50FC"/>
    <w:rsid w:val="00301881"/>
    <w:rsid w:val="00305D42"/>
    <w:rsid w:val="0031137E"/>
    <w:rsid w:val="00311E45"/>
    <w:rsid w:val="00314BB1"/>
    <w:rsid w:val="00321C13"/>
    <w:rsid w:val="00345957"/>
    <w:rsid w:val="00380E33"/>
    <w:rsid w:val="00381441"/>
    <w:rsid w:val="00386598"/>
    <w:rsid w:val="003868DD"/>
    <w:rsid w:val="00393F18"/>
    <w:rsid w:val="0039413A"/>
    <w:rsid w:val="003A663F"/>
    <w:rsid w:val="003E432A"/>
    <w:rsid w:val="003E5677"/>
    <w:rsid w:val="00402553"/>
    <w:rsid w:val="0044620C"/>
    <w:rsid w:val="00446626"/>
    <w:rsid w:val="00466A3E"/>
    <w:rsid w:val="00470531"/>
    <w:rsid w:val="00480880"/>
    <w:rsid w:val="00481022"/>
    <w:rsid w:val="00487369"/>
    <w:rsid w:val="00487AD1"/>
    <w:rsid w:val="00487D10"/>
    <w:rsid w:val="00490DE6"/>
    <w:rsid w:val="004A0774"/>
    <w:rsid w:val="004A1CE0"/>
    <w:rsid w:val="004A71B0"/>
    <w:rsid w:val="004F0AC8"/>
    <w:rsid w:val="005045C6"/>
    <w:rsid w:val="00520BE1"/>
    <w:rsid w:val="00522E28"/>
    <w:rsid w:val="00525E45"/>
    <w:rsid w:val="00554D97"/>
    <w:rsid w:val="00557DCB"/>
    <w:rsid w:val="005601F4"/>
    <w:rsid w:val="00565B01"/>
    <w:rsid w:val="005665E6"/>
    <w:rsid w:val="00581994"/>
    <w:rsid w:val="00590A92"/>
    <w:rsid w:val="00595CCA"/>
    <w:rsid w:val="005A0590"/>
    <w:rsid w:val="005A4853"/>
    <w:rsid w:val="005A4982"/>
    <w:rsid w:val="005A5E91"/>
    <w:rsid w:val="005B3FBE"/>
    <w:rsid w:val="005C1677"/>
    <w:rsid w:val="005C1CD1"/>
    <w:rsid w:val="005C68D8"/>
    <w:rsid w:val="005C6990"/>
    <w:rsid w:val="005F2C82"/>
    <w:rsid w:val="005F6E77"/>
    <w:rsid w:val="00611FD6"/>
    <w:rsid w:val="006503F7"/>
    <w:rsid w:val="00651A3C"/>
    <w:rsid w:val="00662AED"/>
    <w:rsid w:val="006640BD"/>
    <w:rsid w:val="006874F4"/>
    <w:rsid w:val="00690F20"/>
    <w:rsid w:val="0069260A"/>
    <w:rsid w:val="00695E7E"/>
    <w:rsid w:val="006A5E3C"/>
    <w:rsid w:val="006C4E80"/>
    <w:rsid w:val="006D1B01"/>
    <w:rsid w:val="006D2540"/>
    <w:rsid w:val="006E6B19"/>
    <w:rsid w:val="006F4BAF"/>
    <w:rsid w:val="006F70FA"/>
    <w:rsid w:val="00717BDB"/>
    <w:rsid w:val="00727A70"/>
    <w:rsid w:val="00731F73"/>
    <w:rsid w:val="00744607"/>
    <w:rsid w:val="00746422"/>
    <w:rsid w:val="00746C75"/>
    <w:rsid w:val="00777EE4"/>
    <w:rsid w:val="00783AF2"/>
    <w:rsid w:val="00785E25"/>
    <w:rsid w:val="007912EC"/>
    <w:rsid w:val="007B1D3F"/>
    <w:rsid w:val="007B2C5F"/>
    <w:rsid w:val="007C2853"/>
    <w:rsid w:val="007D1E02"/>
    <w:rsid w:val="007E60CF"/>
    <w:rsid w:val="007F3B95"/>
    <w:rsid w:val="008002B3"/>
    <w:rsid w:val="008149EC"/>
    <w:rsid w:val="00826877"/>
    <w:rsid w:val="00840D45"/>
    <w:rsid w:val="0084234F"/>
    <w:rsid w:val="00847AD6"/>
    <w:rsid w:val="00870283"/>
    <w:rsid w:val="00875D36"/>
    <w:rsid w:val="008922A2"/>
    <w:rsid w:val="008A6DDA"/>
    <w:rsid w:val="008E23F3"/>
    <w:rsid w:val="008E6D65"/>
    <w:rsid w:val="009253C8"/>
    <w:rsid w:val="009414C6"/>
    <w:rsid w:val="00941EED"/>
    <w:rsid w:val="00954063"/>
    <w:rsid w:val="009629F2"/>
    <w:rsid w:val="009718E6"/>
    <w:rsid w:val="00973900"/>
    <w:rsid w:val="00974655"/>
    <w:rsid w:val="00980376"/>
    <w:rsid w:val="0098516F"/>
    <w:rsid w:val="009A3CD8"/>
    <w:rsid w:val="009C2043"/>
    <w:rsid w:val="009C6D2A"/>
    <w:rsid w:val="009E148A"/>
    <w:rsid w:val="009E51F9"/>
    <w:rsid w:val="009E58DC"/>
    <w:rsid w:val="009F0DF3"/>
    <w:rsid w:val="009F4861"/>
    <w:rsid w:val="00A012E4"/>
    <w:rsid w:val="00A05763"/>
    <w:rsid w:val="00A102B3"/>
    <w:rsid w:val="00A127E4"/>
    <w:rsid w:val="00A1432C"/>
    <w:rsid w:val="00A17E6C"/>
    <w:rsid w:val="00A245DF"/>
    <w:rsid w:val="00A30D02"/>
    <w:rsid w:val="00A56DC0"/>
    <w:rsid w:val="00A60D42"/>
    <w:rsid w:val="00A77A89"/>
    <w:rsid w:val="00A815AB"/>
    <w:rsid w:val="00A869CA"/>
    <w:rsid w:val="00A95C6D"/>
    <w:rsid w:val="00AA4FCD"/>
    <w:rsid w:val="00AA6BD0"/>
    <w:rsid w:val="00AB0F08"/>
    <w:rsid w:val="00AB36EA"/>
    <w:rsid w:val="00AB5AE6"/>
    <w:rsid w:val="00AC0D97"/>
    <w:rsid w:val="00AC5156"/>
    <w:rsid w:val="00AD53E7"/>
    <w:rsid w:val="00B01A2E"/>
    <w:rsid w:val="00B024E9"/>
    <w:rsid w:val="00B02D4C"/>
    <w:rsid w:val="00B0344E"/>
    <w:rsid w:val="00B14B54"/>
    <w:rsid w:val="00B26051"/>
    <w:rsid w:val="00B41079"/>
    <w:rsid w:val="00B43BE4"/>
    <w:rsid w:val="00B53CD3"/>
    <w:rsid w:val="00B55102"/>
    <w:rsid w:val="00B561CB"/>
    <w:rsid w:val="00B56850"/>
    <w:rsid w:val="00B64251"/>
    <w:rsid w:val="00B85916"/>
    <w:rsid w:val="00B900F1"/>
    <w:rsid w:val="00BB095F"/>
    <w:rsid w:val="00BF4084"/>
    <w:rsid w:val="00C31972"/>
    <w:rsid w:val="00C53B55"/>
    <w:rsid w:val="00C55C9B"/>
    <w:rsid w:val="00C62064"/>
    <w:rsid w:val="00C62825"/>
    <w:rsid w:val="00C66326"/>
    <w:rsid w:val="00C76AA5"/>
    <w:rsid w:val="00C85BDA"/>
    <w:rsid w:val="00C85CDD"/>
    <w:rsid w:val="00CB027C"/>
    <w:rsid w:val="00CD4501"/>
    <w:rsid w:val="00CD4D27"/>
    <w:rsid w:val="00CD577F"/>
    <w:rsid w:val="00CD6F46"/>
    <w:rsid w:val="00CF18B2"/>
    <w:rsid w:val="00CF1FF8"/>
    <w:rsid w:val="00D20B8D"/>
    <w:rsid w:val="00D4665B"/>
    <w:rsid w:val="00D6343B"/>
    <w:rsid w:val="00D63498"/>
    <w:rsid w:val="00D651F4"/>
    <w:rsid w:val="00D75868"/>
    <w:rsid w:val="00D969D9"/>
    <w:rsid w:val="00DA373B"/>
    <w:rsid w:val="00DA73DF"/>
    <w:rsid w:val="00DB7348"/>
    <w:rsid w:val="00DC4F90"/>
    <w:rsid w:val="00DD13F5"/>
    <w:rsid w:val="00DD4BFE"/>
    <w:rsid w:val="00DE1C6B"/>
    <w:rsid w:val="00DE7882"/>
    <w:rsid w:val="00E02727"/>
    <w:rsid w:val="00E02E0B"/>
    <w:rsid w:val="00E1238A"/>
    <w:rsid w:val="00E1577B"/>
    <w:rsid w:val="00E304C1"/>
    <w:rsid w:val="00E41DFB"/>
    <w:rsid w:val="00E503BD"/>
    <w:rsid w:val="00E550F6"/>
    <w:rsid w:val="00E55811"/>
    <w:rsid w:val="00E6001F"/>
    <w:rsid w:val="00E6416E"/>
    <w:rsid w:val="00E669E2"/>
    <w:rsid w:val="00E6793F"/>
    <w:rsid w:val="00E750D3"/>
    <w:rsid w:val="00E908EA"/>
    <w:rsid w:val="00EA77E6"/>
    <w:rsid w:val="00EE047B"/>
    <w:rsid w:val="00EE30D5"/>
    <w:rsid w:val="00EE433B"/>
    <w:rsid w:val="00EF053C"/>
    <w:rsid w:val="00EF4D42"/>
    <w:rsid w:val="00EF5674"/>
    <w:rsid w:val="00EF5CBF"/>
    <w:rsid w:val="00F01425"/>
    <w:rsid w:val="00F021AB"/>
    <w:rsid w:val="00F25229"/>
    <w:rsid w:val="00F420E4"/>
    <w:rsid w:val="00F45592"/>
    <w:rsid w:val="00F46C4F"/>
    <w:rsid w:val="00F65525"/>
    <w:rsid w:val="00F8782A"/>
    <w:rsid w:val="00F91E37"/>
    <w:rsid w:val="00F9466E"/>
    <w:rsid w:val="00FA1A55"/>
    <w:rsid w:val="00FA4F26"/>
    <w:rsid w:val="00FA6902"/>
    <w:rsid w:val="00FB0271"/>
    <w:rsid w:val="00FE582B"/>
    <w:rsid w:val="00FF13BF"/>
    <w:rsid w:val="00FF570B"/>
    <w:rsid w:val="00FF6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DC83F8"/>
  <w15:chartTrackingRefBased/>
  <w15:docId w15:val="{1A4AC920-5DD5-C94C-8486-2215E02ED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0590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74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9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486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4D4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4D42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4D42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4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29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29F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629F2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2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21AB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F021A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B09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95F"/>
  </w:style>
  <w:style w:type="paragraph" w:styleId="Footer">
    <w:name w:val="footer"/>
    <w:basedOn w:val="Normal"/>
    <w:link w:val="FooterChar"/>
    <w:uiPriority w:val="99"/>
    <w:unhideWhenUsed/>
    <w:rsid w:val="00BB09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95F"/>
  </w:style>
  <w:style w:type="character" w:styleId="PageNumber">
    <w:name w:val="page number"/>
    <w:basedOn w:val="DefaultParagraphFont"/>
    <w:uiPriority w:val="99"/>
    <w:semiHidden/>
    <w:unhideWhenUsed/>
    <w:rsid w:val="00F25229"/>
  </w:style>
  <w:style w:type="paragraph" w:styleId="TOCHeading">
    <w:name w:val="TOC Heading"/>
    <w:basedOn w:val="Heading1"/>
    <w:next w:val="Normal"/>
    <w:uiPriority w:val="39"/>
    <w:unhideWhenUsed/>
    <w:qFormat/>
    <w:rsid w:val="00A102B3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45C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045C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customStyle="1" w:styleId="BodyText">
    <w:name w:val="BodyText"/>
    <w:basedOn w:val="Normal"/>
    <w:link w:val="BodyTextChar"/>
    <w:rsid w:val="005045C6"/>
    <w:pPr>
      <w:spacing w:line="276" w:lineRule="auto"/>
    </w:pPr>
    <w:rPr>
      <w:rFonts w:ascii="Calibri" w:eastAsia="Cambria" w:hAnsi="Calibri" w:cs="Calibri"/>
      <w:color w:val="000000"/>
      <w:lang w:val="en-GB"/>
    </w:rPr>
  </w:style>
  <w:style w:type="character" w:customStyle="1" w:styleId="BodyTextChar">
    <w:name w:val="BodyText Char"/>
    <w:basedOn w:val="DefaultParagraphFont"/>
    <w:link w:val="BodyText"/>
    <w:rsid w:val="005045C6"/>
    <w:rPr>
      <w:rFonts w:ascii="Calibri" w:eastAsia="Cambria" w:hAnsi="Calibri" w:cs="Calibri"/>
      <w:color w:val="000000"/>
      <w:lang w:val="en-GB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045C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045C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045C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045C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045C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045C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045C6"/>
    <w:pPr>
      <w:ind w:left="1920"/>
    </w:pPr>
    <w:rPr>
      <w:rFonts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AC5156"/>
    <w:rPr>
      <w:b/>
      <w:bCs/>
    </w:rPr>
  </w:style>
  <w:style w:type="paragraph" w:styleId="ListParagraph">
    <w:name w:val="List Paragraph"/>
    <w:basedOn w:val="Normal"/>
    <w:link w:val="ListParagraphChar"/>
    <w:uiPriority w:val="1"/>
    <w:qFormat/>
    <w:rsid w:val="00386598"/>
    <w:pPr>
      <w:ind w:left="720"/>
      <w:contextualSpacing/>
    </w:pPr>
    <w:rPr>
      <w:rFonts w:ascii="Tahoma" w:eastAsiaTheme="minorHAnsi" w:hAnsi="Tahoma" w:cstheme="minorBidi"/>
      <w:sz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86598"/>
    <w:rPr>
      <w:rFonts w:ascii="Tahoma" w:hAnsi="Tahoma"/>
      <w:sz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38144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F4861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styleId="SubtleEmphasis">
    <w:name w:val="Subtle Emphasis"/>
    <w:basedOn w:val="DefaultParagraphFont"/>
    <w:uiPriority w:val="19"/>
    <w:qFormat/>
    <w:rsid w:val="009F4861"/>
    <w:rPr>
      <w:i/>
      <w:iCs/>
      <w:color w:val="404040" w:themeColor="text1" w:themeTint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4D42"/>
    <w:rPr>
      <w:rFonts w:asciiTheme="majorHAnsi" w:eastAsiaTheme="majorEastAsia" w:hAnsiTheme="majorHAnsi" w:cstheme="majorBidi"/>
      <w:i/>
      <w:iCs/>
      <w:color w:val="2F5496" w:themeColor="accent1" w:themeShade="BF"/>
      <w:lang w:eastAsia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4D42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en-GB"/>
    </w:rPr>
  </w:style>
  <w:style w:type="paragraph" w:styleId="BodyText0">
    <w:name w:val="Body Text"/>
    <w:basedOn w:val="Normal"/>
    <w:link w:val="BodyTextChar0"/>
    <w:uiPriority w:val="1"/>
    <w:qFormat/>
    <w:rsid w:val="00EF4D42"/>
    <w:pPr>
      <w:widowControl w:val="0"/>
      <w:autoSpaceDE w:val="0"/>
      <w:autoSpaceDN w:val="0"/>
    </w:pPr>
    <w:rPr>
      <w:rFonts w:ascii="Carlito" w:eastAsia="Carlito" w:hAnsi="Carlito" w:cs="Carlito"/>
      <w:lang w:val="en-US" w:eastAsia="en-US"/>
    </w:rPr>
  </w:style>
  <w:style w:type="character" w:customStyle="1" w:styleId="BodyTextChar0">
    <w:name w:val="Body Text Char"/>
    <w:basedOn w:val="DefaultParagraphFont"/>
    <w:link w:val="BodyText0"/>
    <w:uiPriority w:val="1"/>
    <w:rsid w:val="00EF4D42"/>
    <w:rPr>
      <w:rFonts w:ascii="Carlito" w:eastAsia="Carlito" w:hAnsi="Carlito" w:cs="Carlito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4D42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5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8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8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0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22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06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0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1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9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1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8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5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9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54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7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52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4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4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9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5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8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66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3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0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66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8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mtajha/Library/Group%20Containers/UBF8T346G9.Office/User%20Content.localized/Templates.localized/K8s%20Lab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ED9721-0567-EA4E-8EBA-A6E675A71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K8s Labs.dotx</Template>
  <TotalTime>6</TotalTime>
  <Pages>4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Mamta Jha</cp:lastModifiedBy>
  <cp:revision>33</cp:revision>
  <cp:lastPrinted>2020-03-08T14:34:00Z</cp:lastPrinted>
  <dcterms:created xsi:type="dcterms:W3CDTF">2020-06-11T08:09:00Z</dcterms:created>
  <dcterms:modified xsi:type="dcterms:W3CDTF">2020-06-11T08:16:00Z</dcterms:modified>
</cp:coreProperties>
</file>